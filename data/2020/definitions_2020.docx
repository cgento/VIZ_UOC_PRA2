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F3FFA" w14:textId="2C39F83B" w:rsidR="00745AEC" w:rsidRPr="007E1E99" w:rsidRDefault="00745AEC" w:rsidP="007774D7">
      <w:pPr>
        <w:pStyle w:val="Textosinformato"/>
        <w:ind w:left="708" w:hanging="708"/>
        <w:rPr>
          <w:rFonts w:ascii="BdE Neue Helvetica 45 Light" w:hAnsi="BdE Neue Helvetica 45 Light"/>
          <w:b/>
        </w:rPr>
      </w:pPr>
      <w:r w:rsidRPr="007E1E99">
        <w:rPr>
          <w:rFonts w:ascii="BdE Neue Helvetica 45 Light" w:hAnsi="BdE Neue Helvetica 45 Light"/>
          <w:b/>
        </w:rPr>
        <w:t>*DEFINITIONS</w:t>
      </w:r>
      <w:r w:rsidR="002F5B84" w:rsidRPr="007E1E99">
        <w:rPr>
          <w:rFonts w:ascii="BdE Neue Helvetica 45 Light" w:hAnsi="BdE Neue Helvetica 45 Light"/>
          <w:b/>
        </w:rPr>
        <w:t>_20</w:t>
      </w:r>
      <w:r w:rsidR="006319A5">
        <w:rPr>
          <w:rFonts w:ascii="BdE Neue Helvetica 45 Light" w:hAnsi="BdE Neue Helvetica 45 Light"/>
          <w:b/>
        </w:rPr>
        <w:t>20</w:t>
      </w:r>
      <w:r w:rsidRPr="007E1E99">
        <w:rPr>
          <w:rFonts w:ascii="BdE Neue Helvetica 45 Light" w:hAnsi="BdE Neue Helvetica 45 Light"/>
          <w:b/>
        </w:rPr>
        <w:t>.DOC;</w:t>
      </w:r>
    </w:p>
    <w:p w14:paraId="043654C8" w14:textId="77777777" w:rsidR="00213DD1" w:rsidRDefault="00213DD1" w:rsidP="00DD2DF3">
      <w:pPr>
        <w:pStyle w:val="Textosinformato"/>
        <w:rPr>
          <w:rFonts w:ascii="BdE Neue Helvetica 45 Light" w:hAnsi="BdE Neue Helvetica 45 Light"/>
          <w:b/>
        </w:rPr>
      </w:pPr>
    </w:p>
    <w:p w14:paraId="335F32E8" w14:textId="121E8260" w:rsidR="00CD26B5" w:rsidRDefault="00CD26B5" w:rsidP="005C74D1">
      <w:pPr>
        <w:pStyle w:val="Textosinformato"/>
        <w:jc w:val="both"/>
      </w:pPr>
      <w:r>
        <w:rPr>
          <w:rFonts w:ascii="BdE Neue Helvetica 45 Light" w:hAnsi="BdE Neue Helvetica 45 Light"/>
          <w:b/>
        </w:rPr>
        <w:t>En este documento se proporcionan las definiciones de las variables utilizadas para la producción de los resultados mostrados en los cuadros del Artículo Analítico “Encuesta Financiera de las Familias (EFF) 20</w:t>
      </w:r>
      <w:r w:rsidR="006319A5">
        <w:rPr>
          <w:rFonts w:ascii="BdE Neue Helvetica 45 Light" w:hAnsi="BdE Neue Helvetica 45 Light"/>
          <w:b/>
        </w:rPr>
        <w:t>20</w:t>
      </w:r>
      <w:r>
        <w:rPr>
          <w:rFonts w:ascii="BdE Neue Helvetica 45 Light" w:hAnsi="BdE Neue Helvetica 45 Light"/>
          <w:b/>
        </w:rPr>
        <w:t>: métodos, resultados y cambios desde 201</w:t>
      </w:r>
      <w:r w:rsidR="006319A5">
        <w:rPr>
          <w:rFonts w:ascii="BdE Neue Helvetica 45 Light" w:hAnsi="BdE Neue Helvetica 45 Light"/>
          <w:b/>
        </w:rPr>
        <w:t>7</w:t>
      </w:r>
      <w:r>
        <w:rPr>
          <w:rFonts w:ascii="BdE Neue Helvetica 45 Light" w:hAnsi="BdE Neue Helvetica 45 Light"/>
          <w:b/>
        </w:rPr>
        <w:t xml:space="preserve">”, disponible en </w:t>
      </w:r>
      <w:hyperlink r:id="rId8" w:history="1">
        <w:r w:rsidR="0059664B" w:rsidRPr="0059664B">
          <w:rPr>
            <w:rStyle w:val="Hipervnculo"/>
          </w:rPr>
          <w:t>https://www.bde.es/f/webbde/SES/Secciones/Publicaciones/InformesBoletinesRevistas/ArticulosAnaliticos/22/T3/Fich/be2203-art21.pdf</w:t>
        </w:r>
      </w:hyperlink>
      <w:r w:rsidR="00525FDB">
        <w:t xml:space="preserve"> </w:t>
      </w:r>
      <w:r w:rsidR="00525FDB" w:rsidRPr="005C74D1">
        <w:rPr>
          <w:rFonts w:ascii="BdE Neue Helvetica 45 Light" w:hAnsi="BdE Neue Helvetica 45 Light"/>
          <w:b/>
        </w:rPr>
        <w:t>Dichas variables pueden encontrarse en los ficheros de microdatos “databol” proporcionados en cada ola.</w:t>
      </w:r>
      <w:r w:rsidR="00525FDB">
        <w:t xml:space="preserve"> </w:t>
      </w:r>
    </w:p>
    <w:p w14:paraId="6630B53D" w14:textId="77777777" w:rsidR="00CD26B5" w:rsidRPr="007E1E99" w:rsidRDefault="00CD26B5" w:rsidP="00DD2DF3">
      <w:pPr>
        <w:pStyle w:val="Textosinformato"/>
        <w:rPr>
          <w:rFonts w:ascii="BdE Neue Helvetica 45 Light" w:hAnsi="BdE Neue Helvetica 45 Light"/>
          <w:b/>
        </w:rPr>
      </w:pPr>
      <w:r>
        <w:rPr>
          <w:rFonts w:ascii="BdE Neue Helvetica 45 Light" w:hAnsi="BdE Neue Helvetica 45 Light"/>
          <w:b/>
        </w:rPr>
        <w:t xml:space="preserve"> </w:t>
      </w:r>
    </w:p>
    <w:p w14:paraId="75A5BF85" w14:textId="77777777" w:rsidR="002E2A3D" w:rsidRPr="007E1E99" w:rsidRDefault="002E2A3D" w:rsidP="002E2A3D">
      <w:pPr>
        <w:pStyle w:val="Textosinformato"/>
        <w:rPr>
          <w:rFonts w:ascii="BdE Neue Helvetica 45 Light" w:hAnsi="BdE Neue Helvetica 45 Light"/>
        </w:rPr>
      </w:pPr>
      <w:r w:rsidRPr="007E1E99">
        <w:rPr>
          <w:rFonts w:ascii="BdE Neue Helvetica 45 Light" w:hAnsi="BdE Neue Helvetica 45 Light"/>
        </w:rPr>
        <w:t>*NOTA GENERAL:</w:t>
      </w:r>
    </w:p>
    <w:p w14:paraId="72B153C4" w14:textId="5EC5AB38" w:rsidR="002E2A3D" w:rsidRDefault="002E2A3D" w:rsidP="002E2A3D">
      <w:pPr>
        <w:pStyle w:val="Textosinformato"/>
        <w:rPr>
          <w:rFonts w:ascii="BdE Neue Helvetica 45 Light" w:hAnsi="BdE Neue Helvetica 45 Light"/>
        </w:rPr>
      </w:pPr>
      <w:r w:rsidRPr="007E1E99">
        <w:rPr>
          <w:rFonts w:ascii="BdE Neue Helvetica 45 Light" w:hAnsi="BdE Neue Helvetica 45 Light"/>
        </w:rPr>
        <w:t>Tanto los cuadros referidos a la situación financiera de l</w:t>
      </w:r>
      <w:bookmarkStart w:id="0" w:name="_GoBack"/>
      <w:bookmarkEnd w:id="0"/>
      <w:r w:rsidRPr="007E1E99">
        <w:rPr>
          <w:rFonts w:ascii="BdE Neue Helvetica 45 Light" w:hAnsi="BdE Neue Helvetica 45 Light"/>
        </w:rPr>
        <w:t xml:space="preserve">as familias en </w:t>
      </w:r>
      <w:r w:rsidR="007774D7">
        <w:rPr>
          <w:rFonts w:ascii="BdE Neue Helvetica 45 Light" w:hAnsi="BdE Neue Helvetica 45 Light"/>
        </w:rPr>
        <w:t>20</w:t>
      </w:r>
      <w:r w:rsidR="006319A5">
        <w:rPr>
          <w:rFonts w:ascii="BdE Neue Helvetica 45 Light" w:hAnsi="BdE Neue Helvetica 45 Light"/>
        </w:rPr>
        <w:t>20</w:t>
      </w:r>
      <w:r w:rsidRPr="007E1E99">
        <w:rPr>
          <w:rFonts w:ascii="BdE Neue Helvetica 45 Light" w:hAnsi="BdE Neue Helvetica 45 Light"/>
        </w:rPr>
        <w:t xml:space="preserve"> como los referidos a </w:t>
      </w:r>
      <w:r w:rsidR="007774D7">
        <w:rPr>
          <w:rFonts w:ascii="BdE Neue Helvetica 45 Light" w:hAnsi="BdE Neue Helvetica 45 Light"/>
        </w:rPr>
        <w:t>201</w:t>
      </w:r>
      <w:r w:rsidR="006319A5">
        <w:rPr>
          <w:rFonts w:ascii="BdE Neue Helvetica 45 Light" w:hAnsi="BdE Neue Helvetica 45 Light"/>
        </w:rPr>
        <w:t>7</w:t>
      </w:r>
      <w:r w:rsidRPr="007E1E99">
        <w:rPr>
          <w:rFonts w:ascii="BdE Neue Helvetica 45 Light" w:hAnsi="BdE Neue Helvetica 45 Light"/>
        </w:rPr>
        <w:t xml:space="preserve">, se proporcionan en ambos casos en euros </w:t>
      </w:r>
      <w:r w:rsidR="00D75D39" w:rsidRPr="007E1E99">
        <w:rPr>
          <w:rFonts w:ascii="BdE Neue Helvetica 45 Light" w:hAnsi="BdE Neue Helvetica 45 Light"/>
        </w:rPr>
        <w:t>de</w:t>
      </w:r>
      <w:r w:rsidRPr="007E1E99">
        <w:rPr>
          <w:rFonts w:ascii="BdE Neue Helvetica 45 Light" w:hAnsi="BdE Neue Helvetica 45 Light"/>
        </w:rPr>
        <w:t xml:space="preserve"> </w:t>
      </w:r>
      <w:r w:rsidR="007774D7">
        <w:rPr>
          <w:rFonts w:ascii="BdE Neue Helvetica 45 Light" w:hAnsi="BdE Neue Helvetica 45 Light"/>
        </w:rPr>
        <w:t>20</w:t>
      </w:r>
      <w:r w:rsidR="006319A5">
        <w:rPr>
          <w:rFonts w:ascii="BdE Neue Helvetica 45 Light" w:hAnsi="BdE Neue Helvetica 45 Light"/>
        </w:rPr>
        <w:t>20</w:t>
      </w:r>
      <w:r w:rsidRPr="007E1E99">
        <w:rPr>
          <w:rFonts w:ascii="BdE Neue Helvetica 45 Light" w:hAnsi="BdE Neue Helvetica 45 Light"/>
        </w:rPr>
        <w:t xml:space="preserve"> para variables relativas al valor de los activos, deuda, renta o </w:t>
      </w:r>
      <w:r w:rsidRPr="00E6581B">
        <w:rPr>
          <w:rFonts w:ascii="BdE Neue Helvetica 45 Light" w:hAnsi="BdE Neue Helvetica 45 Light"/>
        </w:rPr>
        <w:t xml:space="preserve">gasto. Para ajustar activos y deudas a euros </w:t>
      </w:r>
      <w:r w:rsidR="00D75D39" w:rsidRPr="00E6581B">
        <w:rPr>
          <w:rFonts w:ascii="BdE Neue Helvetica 45 Light" w:hAnsi="BdE Neue Helvetica 45 Light"/>
        </w:rPr>
        <w:t>de</w:t>
      </w:r>
      <w:r w:rsidRPr="00E6581B">
        <w:rPr>
          <w:rFonts w:ascii="BdE Neue Helvetica 45 Light" w:hAnsi="BdE Neue Helvetica 45 Light"/>
        </w:rPr>
        <w:t xml:space="preserve"> </w:t>
      </w:r>
      <w:r w:rsidR="007774D7" w:rsidRPr="00E6581B">
        <w:rPr>
          <w:rFonts w:ascii="BdE Neue Helvetica 45 Light" w:hAnsi="BdE Neue Helvetica 45 Light"/>
        </w:rPr>
        <w:t>20</w:t>
      </w:r>
      <w:r w:rsidR="006319A5">
        <w:rPr>
          <w:rFonts w:ascii="BdE Neue Helvetica 45 Light" w:hAnsi="BdE Neue Helvetica 45 Light"/>
        </w:rPr>
        <w:t>20</w:t>
      </w:r>
      <w:r w:rsidR="00D75D39" w:rsidRPr="00E6581B">
        <w:rPr>
          <w:rFonts w:ascii="BdE Neue Helvetica 45 Light" w:hAnsi="BdE Neue Helvetica 45 Light"/>
        </w:rPr>
        <w:t>, los datos de la EFF</w:t>
      </w:r>
      <w:r w:rsidR="007774D7" w:rsidRPr="00E6581B">
        <w:rPr>
          <w:rFonts w:ascii="BdE Neue Helvetica 45 Light" w:hAnsi="BdE Neue Helvetica 45 Light"/>
        </w:rPr>
        <w:t>201</w:t>
      </w:r>
      <w:r w:rsidR="006319A5">
        <w:rPr>
          <w:rFonts w:ascii="BdE Neue Helvetica 45 Light" w:hAnsi="BdE Neue Helvetica 45 Light"/>
        </w:rPr>
        <w:t>7</w:t>
      </w:r>
      <w:r w:rsidRPr="00E6581B">
        <w:rPr>
          <w:rFonts w:ascii="BdE Neue Helvetica 45 Light" w:hAnsi="BdE Neue Helvetica 45 Light"/>
        </w:rPr>
        <w:t xml:space="preserve"> se han multiplicado por</w:t>
      </w:r>
      <w:r w:rsidR="006319A5">
        <w:rPr>
          <w:rFonts w:ascii="BdE Neue Helvetica 45 Light" w:hAnsi="BdE Neue Helvetica 45 Light"/>
        </w:rPr>
        <w:t>1,0144</w:t>
      </w:r>
      <w:r w:rsidRPr="00E6581B">
        <w:rPr>
          <w:rFonts w:ascii="BdE Neue Helvetica 45 Light" w:hAnsi="BdE Neue Helvetica 45 Light"/>
        </w:rPr>
        <w:t xml:space="preserve">. Para ajustar la renta del hogar del año anterior a la encuesta a euros </w:t>
      </w:r>
      <w:r w:rsidR="00D75D39" w:rsidRPr="00E6581B">
        <w:rPr>
          <w:rFonts w:ascii="BdE Neue Helvetica 45 Light" w:hAnsi="BdE Neue Helvetica 45 Light"/>
        </w:rPr>
        <w:t>de</w:t>
      </w:r>
      <w:r w:rsidRPr="00E6581B">
        <w:rPr>
          <w:rFonts w:ascii="BdE Neue Helvetica 45 Light" w:hAnsi="BdE Neue Helvetica 45 Light"/>
        </w:rPr>
        <w:t xml:space="preserve"> </w:t>
      </w:r>
      <w:r w:rsidR="007774D7" w:rsidRPr="00E6581B">
        <w:rPr>
          <w:rFonts w:ascii="BdE Neue Helvetica 45 Light" w:hAnsi="BdE Neue Helvetica 45 Light"/>
        </w:rPr>
        <w:t>20</w:t>
      </w:r>
      <w:r w:rsidR="006319A5">
        <w:rPr>
          <w:rFonts w:ascii="BdE Neue Helvetica 45 Light" w:hAnsi="BdE Neue Helvetica 45 Light"/>
        </w:rPr>
        <w:t>20</w:t>
      </w:r>
      <w:r w:rsidRPr="00E6581B">
        <w:rPr>
          <w:rFonts w:ascii="BdE Neue Helvetica 45 Light" w:hAnsi="BdE Neue Helvetica 45 Light"/>
        </w:rPr>
        <w:t xml:space="preserve">, los factores aplicados han sido </w:t>
      </w:r>
      <w:r w:rsidR="00A165BE">
        <w:rPr>
          <w:rFonts w:ascii="BdE Neue Helvetica 45 Light" w:hAnsi="BdE Neue Helvetica 45 Light"/>
        </w:rPr>
        <w:t>1,</w:t>
      </w:r>
      <w:r w:rsidR="000A529B">
        <w:rPr>
          <w:rFonts w:ascii="BdE Neue Helvetica 45 Light" w:hAnsi="BdE Neue Helvetica 45 Light"/>
        </w:rPr>
        <w:t>0257</w:t>
      </w:r>
      <w:r w:rsidR="0055082A" w:rsidRPr="00E6581B">
        <w:rPr>
          <w:rFonts w:ascii="BdE Neue Helvetica 45 Light" w:hAnsi="BdE Neue Helvetica 45 Light"/>
        </w:rPr>
        <w:t xml:space="preserve"> </w:t>
      </w:r>
      <w:r w:rsidRPr="00E6581B">
        <w:rPr>
          <w:rFonts w:ascii="BdE Neue Helvetica 45 Light" w:hAnsi="BdE Neue Helvetica 45 Light"/>
        </w:rPr>
        <w:t xml:space="preserve">para </w:t>
      </w:r>
      <w:r w:rsidR="007774D7" w:rsidRPr="00E6581B">
        <w:rPr>
          <w:rFonts w:ascii="BdE Neue Helvetica 45 Light" w:hAnsi="BdE Neue Helvetica 45 Light"/>
        </w:rPr>
        <w:t>20</w:t>
      </w:r>
      <w:r w:rsidR="000A529B">
        <w:rPr>
          <w:rFonts w:ascii="BdE Neue Helvetica 45 Light" w:hAnsi="BdE Neue Helvetica 45 Light"/>
        </w:rPr>
        <w:t>17</w:t>
      </w:r>
      <w:r w:rsidRPr="00E6581B">
        <w:rPr>
          <w:rFonts w:ascii="BdE Neue Helvetica 45 Light" w:hAnsi="BdE Neue Helvetica 45 Light"/>
        </w:rPr>
        <w:t xml:space="preserve"> y </w:t>
      </w:r>
      <w:r w:rsidR="00A165BE">
        <w:rPr>
          <w:rFonts w:ascii="BdE Neue Helvetica 45 Light" w:hAnsi="BdE Neue Helvetica 45 Light"/>
        </w:rPr>
        <w:t>0,</w:t>
      </w:r>
      <w:r w:rsidR="006319A5">
        <w:rPr>
          <w:rFonts w:ascii="BdE Neue Helvetica 45 Light" w:hAnsi="BdE Neue Helvetica 45 Light"/>
        </w:rPr>
        <w:t>9947</w:t>
      </w:r>
      <w:r w:rsidRPr="00E6581B">
        <w:rPr>
          <w:rFonts w:ascii="BdE Neue Helvetica 45 Light" w:hAnsi="BdE Neue Helvetica 45 Light"/>
        </w:rPr>
        <w:t xml:space="preserve"> para </w:t>
      </w:r>
      <w:r w:rsidR="007774D7" w:rsidRPr="00E6581B">
        <w:rPr>
          <w:rFonts w:ascii="BdE Neue Helvetica 45 Light" w:hAnsi="BdE Neue Helvetica 45 Light"/>
        </w:rPr>
        <w:t>20</w:t>
      </w:r>
      <w:r w:rsidR="006319A5">
        <w:rPr>
          <w:rFonts w:ascii="BdE Neue Helvetica 45 Light" w:hAnsi="BdE Neue Helvetica 45 Light"/>
        </w:rPr>
        <w:t>20</w:t>
      </w:r>
      <w:r w:rsidRPr="00E6581B">
        <w:rPr>
          <w:rFonts w:ascii="BdE Neue Helvetica 45 Light" w:hAnsi="BdE Neue Helvetica 45 Light"/>
        </w:rPr>
        <w:t>;</w:t>
      </w:r>
    </w:p>
    <w:p w14:paraId="17E76930" w14:textId="77777777" w:rsidR="00525FDB" w:rsidRPr="00E6581B" w:rsidRDefault="00525FDB" w:rsidP="002E2A3D">
      <w:pPr>
        <w:pStyle w:val="Textosinformato"/>
        <w:rPr>
          <w:rFonts w:ascii="BdE Neue Helvetica 45 Light" w:hAnsi="BdE Neue Helvetica 45 Light"/>
        </w:rPr>
      </w:pPr>
    </w:p>
    <w:p w14:paraId="23BB07F8" w14:textId="77777777" w:rsidR="002E2A3D" w:rsidRPr="00E6581B" w:rsidRDefault="002E2A3D" w:rsidP="002E2A3D">
      <w:pPr>
        <w:pStyle w:val="Textosinformato"/>
        <w:rPr>
          <w:rFonts w:ascii="BdE Neue Helvetica 45 Light" w:hAnsi="BdE Neue Helvetica 45 Light"/>
          <w:i/>
          <w:lang w:val="en-GB"/>
        </w:rPr>
      </w:pPr>
      <w:r w:rsidRPr="00E6581B">
        <w:rPr>
          <w:rFonts w:ascii="BdE Neue Helvetica 45 Light" w:hAnsi="BdE Neue Helvetica 45 Light"/>
          <w:i/>
          <w:lang w:val="en-GB"/>
        </w:rPr>
        <w:t>*GENERAL NOTE:</w:t>
      </w:r>
    </w:p>
    <w:p w14:paraId="592D6B0A" w14:textId="15821BA7" w:rsidR="002E2A3D" w:rsidRPr="007E1E99" w:rsidRDefault="002E2A3D" w:rsidP="002E2A3D">
      <w:pPr>
        <w:pStyle w:val="Textosinformato"/>
        <w:rPr>
          <w:rFonts w:ascii="BdE Neue Helvetica 45 Light" w:hAnsi="BdE Neue Helvetica 45 Light"/>
          <w:i/>
          <w:lang w:val="en-GB"/>
        </w:rPr>
      </w:pPr>
      <w:r w:rsidRPr="00E6581B">
        <w:rPr>
          <w:rFonts w:ascii="BdE Neue Helvetica 45 Light" w:hAnsi="BdE Neue Helvetica 45 Light"/>
          <w:i/>
          <w:lang w:val="en-GB"/>
        </w:rPr>
        <w:t xml:space="preserve">The tables referring to the financial position of households in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20</w:t>
      </w:r>
      <w:r w:rsidRPr="00E6581B">
        <w:rPr>
          <w:rFonts w:ascii="BdE Neue Helvetica 45 Light" w:hAnsi="BdE Neue Helvetica 45 Light"/>
          <w:i/>
          <w:lang w:val="en-GB"/>
        </w:rPr>
        <w:t xml:space="preserve"> and in </w:t>
      </w:r>
      <w:r w:rsidR="007774D7" w:rsidRPr="00E6581B">
        <w:rPr>
          <w:rFonts w:ascii="BdE Neue Helvetica 45 Light" w:hAnsi="BdE Neue Helvetica 45 Light"/>
          <w:lang w:val="en-US"/>
        </w:rPr>
        <w:t>201</w:t>
      </w:r>
      <w:r w:rsidR="00A165BE">
        <w:rPr>
          <w:rFonts w:ascii="BdE Neue Helvetica 45 Light" w:hAnsi="BdE Neue Helvetica 45 Light"/>
          <w:lang w:val="en-US"/>
        </w:rPr>
        <w:t>7</w:t>
      </w:r>
      <w:r w:rsidR="0055082A" w:rsidRPr="00E6581B">
        <w:rPr>
          <w:rFonts w:ascii="BdE Neue Helvetica 45 Light" w:hAnsi="BdE Neue Helvetica 45 Light"/>
          <w:lang w:val="en-US"/>
        </w:rPr>
        <w:t xml:space="preserve"> </w:t>
      </w:r>
      <w:r w:rsidRPr="00E6581B">
        <w:rPr>
          <w:rFonts w:ascii="BdE Neue Helvetica 45 Light" w:hAnsi="BdE Neue Helvetica 45 Light"/>
          <w:i/>
          <w:lang w:val="en-GB"/>
        </w:rPr>
        <w:t xml:space="preserve">have both been included, the variables relating to the value of assets, debt, income and spending being expressed in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20</w:t>
      </w:r>
      <w:r w:rsidRPr="00E6581B">
        <w:rPr>
          <w:rFonts w:ascii="BdE Neue Helvetica 45 Light" w:hAnsi="BdE Neue Helvetica 45 Light"/>
          <w:i/>
          <w:lang w:val="en-GB"/>
        </w:rPr>
        <w:t xml:space="preserve"> euro in both cases. To adjust assets and debts to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20</w:t>
      </w:r>
      <w:r w:rsidRPr="00E6581B">
        <w:rPr>
          <w:rFonts w:ascii="BdE Neue Helvetica 45 Light" w:hAnsi="BdE Neue Helvetica 45 Light"/>
          <w:i/>
          <w:lang w:val="en-GB"/>
        </w:rPr>
        <w:t xml:space="preserve"> euro, the EFF</w:t>
      </w:r>
      <w:r w:rsidR="007774D7" w:rsidRPr="00E6581B">
        <w:rPr>
          <w:rFonts w:ascii="BdE Neue Helvetica 45 Light" w:hAnsi="BdE Neue Helvetica 45 Light"/>
          <w:i/>
          <w:lang w:val="en-GB"/>
        </w:rPr>
        <w:t>20</w:t>
      </w:r>
      <w:r w:rsidR="00A165BE">
        <w:rPr>
          <w:rFonts w:ascii="BdE Neue Helvetica 45 Light" w:hAnsi="BdE Neue Helvetica 45 Light"/>
          <w:i/>
          <w:lang w:val="en-GB"/>
        </w:rPr>
        <w:t>17</w:t>
      </w:r>
      <w:r w:rsidRPr="00E6581B">
        <w:rPr>
          <w:rFonts w:ascii="BdE Neue Helvetica 45 Light" w:hAnsi="BdE Neue Helvetica 45 Light"/>
          <w:i/>
          <w:lang w:val="en-GB"/>
        </w:rPr>
        <w:t xml:space="preserve"> data were multiplied by </w:t>
      </w:r>
      <w:r w:rsidR="00A165BE" w:rsidRPr="00A165BE">
        <w:rPr>
          <w:rFonts w:ascii="BdE Neue Helvetica 45 Light" w:hAnsi="BdE Neue Helvetica 45 Light"/>
          <w:lang w:val="en-US"/>
        </w:rPr>
        <w:t>1,0144</w:t>
      </w:r>
      <w:r w:rsidR="00E6581B" w:rsidRPr="00E6581B">
        <w:rPr>
          <w:rFonts w:ascii="BdE Neue Helvetica 45 Light" w:hAnsi="BdE Neue Helvetica 45 Light"/>
          <w:lang w:val="en-US"/>
        </w:rPr>
        <w:t>.</w:t>
      </w:r>
      <w:r w:rsidRPr="00E6581B">
        <w:rPr>
          <w:rFonts w:ascii="BdE Neue Helvetica 45 Light" w:hAnsi="BdE Neue Helvetica 45 Light"/>
          <w:i/>
          <w:lang w:val="en-GB"/>
        </w:rPr>
        <w:t xml:space="preserve"> To adjust the household’s income for the year prior to the survey to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20</w:t>
      </w:r>
      <w:r w:rsidRPr="00E6581B">
        <w:rPr>
          <w:rFonts w:ascii="BdE Neue Helvetica 45 Light" w:hAnsi="BdE Neue Helvetica 45 Light"/>
          <w:i/>
          <w:lang w:val="en-GB"/>
        </w:rPr>
        <w:t xml:space="preserve"> euro, the factors applied were</w:t>
      </w:r>
      <w:r w:rsidR="00A165BE">
        <w:rPr>
          <w:rFonts w:ascii="BdE Neue Helvetica 45 Light" w:hAnsi="BdE Neue Helvetica 45 Light"/>
          <w:i/>
          <w:lang w:val="en-GB"/>
        </w:rPr>
        <w:t xml:space="preserve"> </w:t>
      </w:r>
      <w:r w:rsidR="00A165BE" w:rsidRPr="00E6581B">
        <w:rPr>
          <w:rFonts w:ascii="BdE Neue Helvetica 45 Light" w:hAnsi="BdE Neue Helvetica 45 Light"/>
          <w:i/>
          <w:lang w:val="en-GB"/>
        </w:rPr>
        <w:t>multiplied by</w:t>
      </w:r>
      <w:r w:rsidRPr="00E6581B">
        <w:rPr>
          <w:rFonts w:ascii="BdE Neue Helvetica 45 Light" w:hAnsi="BdE Neue Helvetica 45 Light"/>
          <w:i/>
          <w:lang w:val="en-GB"/>
        </w:rPr>
        <w:t xml:space="preserve"> </w:t>
      </w:r>
      <w:r w:rsidR="00A165BE" w:rsidRPr="0059664B">
        <w:rPr>
          <w:rFonts w:ascii="BdE Neue Helvetica 45 Light" w:hAnsi="BdE Neue Helvetica 45 Light"/>
          <w:lang w:val="en-US"/>
        </w:rPr>
        <w:t>1,0257</w:t>
      </w:r>
      <w:r w:rsidR="00D75D39" w:rsidRPr="00E6581B">
        <w:rPr>
          <w:rFonts w:ascii="BdE Neue Helvetica 45 Light" w:hAnsi="BdE Neue Helvetica 45 Light"/>
          <w:i/>
          <w:lang w:val="en-GB"/>
        </w:rPr>
        <w:t xml:space="preserve"> for </w:t>
      </w:r>
      <w:r w:rsidR="007774D7" w:rsidRPr="00E6581B">
        <w:rPr>
          <w:rFonts w:ascii="BdE Neue Helvetica 45 Light" w:hAnsi="BdE Neue Helvetica 45 Light"/>
          <w:i/>
          <w:lang w:val="en-GB"/>
        </w:rPr>
        <w:t>201</w:t>
      </w:r>
      <w:r w:rsidR="00A165BE">
        <w:rPr>
          <w:rFonts w:ascii="BdE Neue Helvetica 45 Light" w:hAnsi="BdE Neue Helvetica 45 Light"/>
          <w:i/>
          <w:lang w:val="en-GB"/>
        </w:rPr>
        <w:t>7</w:t>
      </w:r>
      <w:r w:rsidR="00CB7862" w:rsidRPr="00E6581B">
        <w:rPr>
          <w:rFonts w:ascii="BdE Neue Helvetica 45 Light" w:hAnsi="BdE Neue Helvetica 45 Light"/>
          <w:i/>
          <w:lang w:val="en-GB"/>
        </w:rPr>
        <w:t xml:space="preserve"> and </w:t>
      </w:r>
      <w:r w:rsidR="00A165BE" w:rsidRPr="0059664B">
        <w:rPr>
          <w:rFonts w:ascii="BdE Neue Helvetica 45 Light" w:hAnsi="BdE Neue Helvetica 45 Light"/>
          <w:lang w:val="en-US"/>
        </w:rPr>
        <w:t>0,9947</w:t>
      </w:r>
      <w:r w:rsidRPr="00E6581B">
        <w:rPr>
          <w:rFonts w:ascii="BdE Neue Helvetica 45 Light" w:hAnsi="BdE Neue Helvetica 45 Light"/>
          <w:i/>
          <w:lang w:val="en-GB"/>
        </w:rPr>
        <w:t xml:space="preserve"> for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20</w:t>
      </w:r>
      <w:r w:rsidRPr="00E6581B">
        <w:rPr>
          <w:rFonts w:ascii="BdE Neue Helvetica 45 Light" w:hAnsi="BdE Neue Helvetica 45 Light"/>
          <w:i/>
          <w:lang w:val="en-GB"/>
        </w:rPr>
        <w:t>;</w:t>
      </w:r>
    </w:p>
    <w:p w14:paraId="3E705672" w14:textId="77777777" w:rsidR="002E2A3D" w:rsidRPr="00D20BD9" w:rsidRDefault="002E2A3D" w:rsidP="00DD2DF3">
      <w:pPr>
        <w:pStyle w:val="Textosinformato"/>
        <w:rPr>
          <w:rFonts w:ascii="BdE Neue Helvetica 45 Light" w:hAnsi="BdE Neue Helvetica 45 Light"/>
          <w:lang w:val="en-GB"/>
        </w:rPr>
      </w:pPr>
    </w:p>
    <w:p w14:paraId="45A22B60" w14:textId="1CC4B885" w:rsidR="002E2A3D" w:rsidRPr="00D20BD9" w:rsidRDefault="002E2A3D" w:rsidP="00DD2DF3">
      <w:pPr>
        <w:pStyle w:val="Textosinformato"/>
        <w:rPr>
          <w:rFonts w:ascii="BdE Neue Helvetica 45 Light" w:hAnsi="BdE Neue Helvetica 45 Light"/>
          <w:lang w:val="en-GB"/>
        </w:rPr>
      </w:pPr>
    </w:p>
    <w:p w14:paraId="7966E0CE" w14:textId="77777777" w:rsidR="00745AEC" w:rsidRPr="007E1E99" w:rsidRDefault="00745AEC" w:rsidP="00DD2DF3">
      <w:pPr>
        <w:pStyle w:val="Textosinformato"/>
        <w:rPr>
          <w:rFonts w:ascii="BdE Neue Helvetica 45 Light" w:hAnsi="BdE Neue Helvetica 45 Light"/>
          <w:b/>
          <w:color w:val="0000FF"/>
        </w:rPr>
      </w:pPr>
      <w:r w:rsidRPr="007E1E99">
        <w:rPr>
          <w:rFonts w:ascii="BdE Neue Helvetica 45 Light" w:hAnsi="BdE Neue Helvetica 45 Light"/>
          <w:b/>
          <w:color w:val="0000FF"/>
        </w:rPr>
        <w:t>*DEFINICIÓN DE LAS VARIABLES ECONÓMICAS UTILIZADAS EN LOS CUADROS;</w:t>
      </w:r>
    </w:p>
    <w:p w14:paraId="7ACB445B" w14:textId="77777777" w:rsidR="00573103" w:rsidRPr="007E1E99" w:rsidRDefault="00573103" w:rsidP="00DD2DF3">
      <w:pPr>
        <w:pStyle w:val="Textosinformato"/>
        <w:rPr>
          <w:rFonts w:ascii="BdE Neue Helvetica 45 Light" w:hAnsi="BdE Neue Helvetica 45 Light"/>
          <w:b/>
          <w:color w:val="0000FF"/>
          <w:lang w:val="en-GB"/>
        </w:rPr>
      </w:pPr>
      <w:r w:rsidRPr="007E1E99">
        <w:rPr>
          <w:rFonts w:ascii="BdE Neue Helvetica 45 Light" w:hAnsi="BdE Neue Helvetica 45 Light"/>
          <w:b/>
          <w:i/>
          <w:color w:val="0000FF"/>
          <w:lang w:val="en-GB"/>
        </w:rPr>
        <w:t xml:space="preserve">*DEFINITION OF </w:t>
      </w:r>
      <w:r w:rsidR="00052CF1" w:rsidRPr="007E1E99">
        <w:rPr>
          <w:rFonts w:ascii="BdE Neue Helvetica 45 Light" w:hAnsi="BdE Neue Helvetica 45 Light"/>
          <w:b/>
          <w:i/>
          <w:color w:val="0000FF"/>
          <w:lang w:val="en-GB"/>
        </w:rPr>
        <w:t xml:space="preserve">THE </w:t>
      </w:r>
      <w:r w:rsidRPr="007E1E99">
        <w:rPr>
          <w:rFonts w:ascii="BdE Neue Helvetica 45 Light" w:hAnsi="BdE Neue Helvetica 45 Light"/>
          <w:b/>
          <w:i/>
          <w:color w:val="0000FF"/>
          <w:lang w:val="en-GB"/>
        </w:rPr>
        <w:t xml:space="preserve">ECONOMIC VARIABLES USED IN </w:t>
      </w:r>
      <w:r w:rsidR="00052CF1" w:rsidRPr="007E1E99">
        <w:rPr>
          <w:rFonts w:ascii="BdE Neue Helvetica 45 Light" w:hAnsi="BdE Neue Helvetica 45 Light"/>
          <w:b/>
          <w:i/>
          <w:color w:val="0000FF"/>
          <w:lang w:val="en-GB"/>
        </w:rPr>
        <w:t xml:space="preserve">THE </w:t>
      </w:r>
      <w:r w:rsidRPr="007E1E99">
        <w:rPr>
          <w:rFonts w:ascii="BdE Neue Helvetica 45 Light" w:hAnsi="BdE Neue Helvetica 45 Light"/>
          <w:b/>
          <w:i/>
          <w:color w:val="0000FF"/>
          <w:lang w:val="en-GB"/>
        </w:rPr>
        <w:t>TABLES;</w:t>
      </w:r>
      <w:r w:rsidRPr="007E1E99">
        <w:rPr>
          <w:rFonts w:ascii="BdE Neue Helvetica 45 Light" w:hAnsi="BdE Neue Helvetica 45 Light"/>
          <w:b/>
          <w:color w:val="0000FF"/>
          <w:lang w:val="en-GB"/>
        </w:rPr>
        <w:t xml:space="preserve"> </w:t>
      </w:r>
    </w:p>
    <w:p w14:paraId="630A4B45" w14:textId="77777777" w:rsidR="00536E62" w:rsidRPr="007E1E99" w:rsidRDefault="00536E62" w:rsidP="00536E62">
      <w:pPr>
        <w:pStyle w:val="Textosinformato"/>
        <w:rPr>
          <w:rFonts w:ascii="BdE Neue Helvetica 45 Light" w:hAnsi="BdE Neue Helvetica 45 Light"/>
          <w:color w:val="FF0000"/>
          <w:lang w:val="en-GB"/>
        </w:rPr>
      </w:pPr>
    </w:p>
    <w:p w14:paraId="1CF68BC8"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w:t>
      </w:r>
      <w:r w:rsidR="00536E62" w:rsidRPr="007E1E99">
        <w:rPr>
          <w:rFonts w:ascii="BdE Neue Helvetica 45 Light" w:hAnsi="BdE Neue Helvetica 45 Light"/>
          <w:b/>
        </w:rPr>
        <w:t>S</w:t>
      </w:r>
      <w:r w:rsidRPr="007E1E99">
        <w:rPr>
          <w:rFonts w:ascii="BdE Neue Helvetica 45 Light" w:hAnsi="BdE Neue Helvetica 45 Light"/>
          <w:b/>
        </w:rPr>
        <w:t xml:space="preserve"> 1</w:t>
      </w:r>
      <w:r w:rsidR="00536E62" w:rsidRPr="007E1E99">
        <w:rPr>
          <w:rFonts w:ascii="BdE Neue Helvetica 45 Light" w:hAnsi="BdE Neue Helvetica 45 Light"/>
          <w:b/>
        </w:rPr>
        <w:t>.A y 1.B</w:t>
      </w:r>
      <w:r w:rsidRPr="007E1E99">
        <w:rPr>
          <w:rFonts w:ascii="BdE Neue Helvetica 45 Light" w:hAnsi="BdE Neue Helvetica 45 Light"/>
          <w:b/>
        </w:rPr>
        <w:t>: RIQUEZA Y RENTA;</w:t>
      </w:r>
    </w:p>
    <w:p w14:paraId="395D38D8" w14:textId="77777777" w:rsidR="00573103" w:rsidRPr="007E1E99" w:rsidRDefault="00573103"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w:t>
      </w:r>
      <w:r w:rsidR="000C13A0" w:rsidRPr="007E1E99">
        <w:rPr>
          <w:rFonts w:ascii="BdE Neue Helvetica 45 Light" w:hAnsi="BdE Neue Helvetica 45 Light"/>
          <w:b/>
          <w:i/>
          <w:lang w:val="en-GB"/>
        </w:rPr>
        <w:t>S</w:t>
      </w:r>
      <w:r w:rsidR="00275467"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1</w:t>
      </w:r>
      <w:r w:rsidR="000C13A0" w:rsidRPr="007E1E99">
        <w:rPr>
          <w:rFonts w:ascii="BdE Neue Helvetica 45 Light" w:hAnsi="BdE Neue Helvetica 45 Light"/>
          <w:b/>
          <w:i/>
          <w:lang w:val="en-GB"/>
        </w:rPr>
        <w:t>.A AND 1.B</w:t>
      </w:r>
      <w:r w:rsidRPr="007E1E99">
        <w:rPr>
          <w:rFonts w:ascii="BdE Neue Helvetica 45 Light" w:hAnsi="BdE Neue Helvetica 45 Light"/>
          <w:b/>
          <w:i/>
          <w:lang w:val="en-GB"/>
        </w:rPr>
        <w:t>: NET WEALTH AND INCOME;</w:t>
      </w:r>
    </w:p>
    <w:p w14:paraId="485A915B" w14:textId="77777777" w:rsidR="00745AEC" w:rsidRPr="007E1E99" w:rsidRDefault="00745AEC" w:rsidP="00DD2DF3">
      <w:pPr>
        <w:pStyle w:val="Textosinformato"/>
        <w:rPr>
          <w:rFonts w:ascii="BdE Neue Helvetica 45 Light" w:hAnsi="BdE Neue Helvetica 45 Light"/>
          <w:lang w:val="en-GB"/>
        </w:rPr>
      </w:pPr>
    </w:p>
    <w:p w14:paraId="5587368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*La variable de riqueza neta (riquezanet) se define al final del programa, tras definir los </w:t>
      </w:r>
      <w:r w:rsidR="00E6581B">
        <w:rPr>
          <w:rFonts w:ascii="BdE Neue Helvetica 45 Light" w:hAnsi="BdE Neue Helvetica 45 Light"/>
        </w:rPr>
        <w:t>diferentes</w:t>
      </w:r>
      <w:r w:rsidRPr="007E1E99">
        <w:rPr>
          <w:rFonts w:ascii="BdE Neue Helvetica 45 Light" w:hAnsi="BdE Neue Helvetica 45 Light"/>
        </w:rPr>
        <w:t xml:space="preserve"> activos y deudas;</w:t>
      </w:r>
    </w:p>
    <w:p w14:paraId="3F44F85F" w14:textId="77777777" w:rsidR="00573103" w:rsidRPr="007E1E99" w:rsidRDefault="0057310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052CF1" w:rsidRPr="007E1E99">
        <w:rPr>
          <w:rFonts w:ascii="BdE Neue Helvetica 45 Light" w:hAnsi="BdE Neue Helvetica 45 Light"/>
          <w:i/>
          <w:lang w:val="en-GB"/>
        </w:rPr>
        <w:t xml:space="preserve">The </w:t>
      </w:r>
      <w:r w:rsidRPr="007E1E99">
        <w:rPr>
          <w:rFonts w:ascii="BdE Neue Helvetica 45 Light" w:hAnsi="BdE Neue Helvetica 45 Light"/>
          <w:i/>
          <w:lang w:val="en-GB"/>
        </w:rPr>
        <w:t xml:space="preserve">net wealth </w:t>
      </w:r>
      <w:r w:rsidR="00052CF1" w:rsidRPr="007E1E99">
        <w:rPr>
          <w:rFonts w:ascii="BdE Neue Helvetica 45 Light" w:hAnsi="BdE Neue Helvetica 45 Light"/>
          <w:i/>
          <w:lang w:val="en-GB"/>
        </w:rPr>
        <w:t xml:space="preserve">variable </w:t>
      </w:r>
      <w:r w:rsidRPr="007E1E99">
        <w:rPr>
          <w:rFonts w:ascii="BdE Neue Helvetica 45 Light" w:hAnsi="BdE Neue Helvetica 45 Light"/>
          <w:i/>
          <w:lang w:val="en-GB"/>
        </w:rPr>
        <w:t>(riquezanet) is defined at the end of the program, after defining the different assets and debts;</w:t>
      </w:r>
    </w:p>
    <w:p w14:paraId="53F927FB" w14:textId="77777777" w:rsidR="00745AEC" w:rsidRPr="007E1E99" w:rsidRDefault="00745AEC" w:rsidP="00DD2DF3">
      <w:pPr>
        <w:pStyle w:val="Textosinformato"/>
        <w:rPr>
          <w:rFonts w:ascii="BdE Neue Helvetica 45 Light" w:hAnsi="BdE Neue Helvetica 45 Light"/>
          <w:lang w:val="en-GB"/>
        </w:rPr>
      </w:pPr>
    </w:p>
    <w:p w14:paraId="187FAF5D" w14:textId="3B6B9249"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renta se utiliza la variable renthog calculada como la suma de rentas laborales y no laborales de todos los miembros del hogar en el a</w:t>
      </w:r>
      <w:r w:rsidR="00E33E67" w:rsidRPr="007E1E99">
        <w:rPr>
          <w:rFonts w:ascii="BdE Neue Helvetica 45 Light" w:hAnsi="BdE Neue Helvetica 45 Light"/>
        </w:rPr>
        <w:t>ño</w:t>
      </w:r>
      <w:r w:rsidR="00536E62" w:rsidRPr="007E1E99">
        <w:rPr>
          <w:rFonts w:ascii="BdE Neue Helvetica 45 Light" w:hAnsi="BdE Neue Helvetica 45 Light"/>
        </w:rPr>
        <w:t xml:space="preserve"> </w:t>
      </w:r>
      <w:r w:rsidR="002541E2">
        <w:rPr>
          <w:rFonts w:ascii="BdE Neue Helvetica 45 Light" w:hAnsi="BdE Neue Helvetica 45 Light"/>
        </w:rPr>
        <w:t>201</w:t>
      </w:r>
      <w:r w:rsidR="00394646">
        <w:rPr>
          <w:rFonts w:ascii="BdE Neue Helvetica 45 Light" w:hAnsi="BdE Neue Helvetica 45 Light"/>
        </w:rPr>
        <w:t>9</w:t>
      </w:r>
      <w:r w:rsidRPr="007E1E99">
        <w:rPr>
          <w:rFonts w:ascii="BdE Neue Helvetica 45 Light" w:hAnsi="BdE Neue Helvetica 45 Light"/>
        </w:rPr>
        <w:t>. Cuando el hogar no ha proporcionado valor para alguno de estos componentes, se lleva a cabo una imputación directa de esta renta total;</w:t>
      </w:r>
    </w:p>
    <w:p w14:paraId="75773AD4" w14:textId="28D7D256" w:rsidR="00573103" w:rsidRPr="007E1E99" w:rsidRDefault="0057310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*For income the variable </w:t>
      </w:r>
      <w:r w:rsidR="00052CF1" w:rsidRPr="007E1E99">
        <w:rPr>
          <w:rFonts w:ascii="BdE Neue Helvetica 45 Light" w:hAnsi="BdE Neue Helvetica 45 Light"/>
          <w:i/>
          <w:lang w:val="en-GB"/>
        </w:rPr>
        <w:t xml:space="preserve">used is </w:t>
      </w:r>
      <w:r w:rsidRPr="007E1E99">
        <w:rPr>
          <w:rFonts w:ascii="BdE Neue Helvetica 45 Light" w:hAnsi="BdE Neue Helvetica 45 Light"/>
          <w:i/>
          <w:lang w:val="en-GB"/>
        </w:rPr>
        <w:t xml:space="preserve">renthog. </w:t>
      </w:r>
      <w:r w:rsidR="00052CF1" w:rsidRPr="007E1E99">
        <w:rPr>
          <w:rFonts w:ascii="BdE Neue Helvetica 45 Light" w:hAnsi="BdE Neue Helvetica 45 Light"/>
          <w:i/>
          <w:lang w:val="en-GB"/>
        </w:rPr>
        <w:t>It is calculated</w:t>
      </w:r>
      <w:r w:rsidRPr="007E1E99">
        <w:rPr>
          <w:rFonts w:ascii="BdE Neue Helvetica 45 Light" w:hAnsi="BdE Neue Helvetica 45 Light"/>
          <w:i/>
          <w:lang w:val="en-GB"/>
        </w:rPr>
        <w:t xml:space="preserve"> as the </w:t>
      </w:r>
      <w:r w:rsidR="00052CF1" w:rsidRPr="007E1E99">
        <w:rPr>
          <w:rFonts w:ascii="BdE Neue Helvetica 45 Light" w:hAnsi="BdE Neue Helvetica 45 Light"/>
          <w:i/>
          <w:lang w:val="en-GB"/>
        </w:rPr>
        <w:t>sum</w:t>
      </w:r>
      <w:r w:rsidRPr="007E1E99">
        <w:rPr>
          <w:rFonts w:ascii="BdE Neue Helvetica 45 Light" w:hAnsi="BdE Neue Helvetica 45 Light"/>
          <w:i/>
          <w:lang w:val="en-GB"/>
        </w:rPr>
        <w:t xml:space="preserve"> of labour and non-labour incomes for all household members in</w:t>
      </w:r>
      <w:r w:rsidR="00536E62" w:rsidRPr="007E1E99">
        <w:rPr>
          <w:rFonts w:ascii="BdE Neue Helvetica 45 Light" w:hAnsi="BdE Neue Helvetica 45 Light"/>
          <w:i/>
          <w:lang w:val="en-GB"/>
        </w:rPr>
        <w:t xml:space="preserve"> </w:t>
      </w:r>
      <w:r w:rsidR="002541E2">
        <w:rPr>
          <w:rFonts w:ascii="BdE Neue Helvetica 45 Light" w:hAnsi="BdE Neue Helvetica 45 Light"/>
          <w:i/>
          <w:lang w:val="en-GB"/>
        </w:rPr>
        <w:t>201</w:t>
      </w:r>
      <w:r w:rsidR="00394646">
        <w:rPr>
          <w:rFonts w:ascii="BdE Neue Helvetica 45 Light" w:hAnsi="BdE Neue Helvetica 45 Light"/>
          <w:i/>
          <w:lang w:val="en-GB"/>
        </w:rPr>
        <w:t>9</w:t>
      </w:r>
      <w:r w:rsidRPr="007E1E99">
        <w:rPr>
          <w:rFonts w:ascii="BdE Neue Helvetica 45 Light" w:hAnsi="BdE Neue Helvetica 45 Light"/>
          <w:i/>
          <w:lang w:val="en-GB"/>
        </w:rPr>
        <w:t xml:space="preserve">. </w:t>
      </w:r>
      <w:r w:rsidR="00052CF1" w:rsidRPr="007E1E99">
        <w:rPr>
          <w:rFonts w:ascii="BdE Neue Helvetica 45 Light" w:hAnsi="BdE Neue Helvetica 45 Light"/>
          <w:i/>
          <w:lang w:val="en-GB"/>
        </w:rPr>
        <w:t xml:space="preserve">When </w:t>
      </w:r>
      <w:r w:rsidRPr="007E1E99">
        <w:rPr>
          <w:rFonts w:ascii="BdE Neue Helvetica 45 Light" w:hAnsi="BdE Neue Helvetica 45 Light"/>
          <w:i/>
          <w:lang w:val="en-GB"/>
        </w:rPr>
        <w:t xml:space="preserve">the household </w:t>
      </w:r>
      <w:r w:rsidR="00052CF1" w:rsidRPr="007E1E99">
        <w:rPr>
          <w:rFonts w:ascii="BdE Neue Helvetica 45 Light" w:hAnsi="BdE Neue Helvetica 45 Light"/>
          <w:i/>
          <w:lang w:val="en-GB"/>
        </w:rPr>
        <w:t xml:space="preserve">fails to provide </w:t>
      </w:r>
      <w:r w:rsidRPr="007E1E99">
        <w:rPr>
          <w:rFonts w:ascii="BdE Neue Helvetica 45 Light" w:hAnsi="BdE Neue Helvetica 45 Light"/>
          <w:i/>
          <w:lang w:val="en-GB"/>
        </w:rPr>
        <w:t xml:space="preserve">a value for one of these components, </w:t>
      </w:r>
      <w:r w:rsidR="003074E1" w:rsidRPr="007E1E99">
        <w:rPr>
          <w:rFonts w:ascii="BdE Neue Helvetica 45 Light" w:hAnsi="BdE Neue Helvetica 45 Light"/>
          <w:i/>
          <w:lang w:val="en-GB"/>
        </w:rPr>
        <w:t>a direct imputation of total income is performed</w:t>
      </w:r>
      <w:r w:rsidR="003D54E8" w:rsidRPr="007E1E99">
        <w:rPr>
          <w:rFonts w:ascii="BdE Neue Helvetica 45 Light" w:hAnsi="BdE Neue Helvetica 45 Light"/>
          <w:i/>
          <w:lang w:val="en-GB"/>
        </w:rPr>
        <w:t>;</w:t>
      </w:r>
    </w:p>
    <w:p w14:paraId="7A18D21F" w14:textId="77777777" w:rsidR="00745AEC" w:rsidRPr="007E1E99" w:rsidRDefault="00745AEC" w:rsidP="00DD2DF3">
      <w:pPr>
        <w:pStyle w:val="Textosinformato"/>
        <w:rPr>
          <w:rFonts w:ascii="BdE Neue Helvetica 45 Light" w:hAnsi="BdE Neue Helvetica 45 Light"/>
          <w:lang w:val="en-GB"/>
        </w:rPr>
      </w:pPr>
    </w:p>
    <w:p w14:paraId="2541D9E3"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*CUADROS 3 Y 5: TENENCIA Y VALOR DE LOS ACTIVOS FINANCIEROS Y REALES;</w:t>
      </w:r>
    </w:p>
    <w:p w14:paraId="6A509F39" w14:textId="77777777" w:rsidR="00C273A2" w:rsidRPr="007E1E99" w:rsidRDefault="00C273A2" w:rsidP="00DD2DF3">
      <w:pPr>
        <w:pStyle w:val="Textosinformato"/>
        <w:rPr>
          <w:rFonts w:ascii="BdE Neue Helvetica 45 Light" w:hAnsi="BdE Neue Helvetica 45 Light"/>
          <w:b/>
          <w:lang w:val="en-GB"/>
        </w:rPr>
      </w:pPr>
      <w:r w:rsidRPr="007E1E99">
        <w:rPr>
          <w:rFonts w:ascii="BdE Neue Helvetica 45 Light" w:hAnsi="BdE Neue Helvetica 45 Light"/>
          <w:b/>
          <w:lang w:val="en-GB"/>
        </w:rPr>
        <w:t>*TAMBIEN PARA CUADROS 2 Y 4;</w:t>
      </w:r>
    </w:p>
    <w:p w14:paraId="31F92BAB" w14:textId="77777777" w:rsidR="003D54E8" w:rsidRPr="007E1E99" w:rsidRDefault="003E72DF"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*TABLES 3 AND</w:t>
      </w:r>
      <w:r w:rsidR="003D54E8" w:rsidRPr="007E1E99">
        <w:rPr>
          <w:rFonts w:ascii="BdE Neue Helvetica 45 Light" w:hAnsi="BdE Neue Helvetica 45 Light"/>
          <w:b/>
          <w:i/>
          <w:lang w:val="en-GB"/>
        </w:rPr>
        <w:t xml:space="preserve"> 5: HOLDING AND VALUE OF FINANCIAL AND REAL ASSETS;</w:t>
      </w:r>
    </w:p>
    <w:p w14:paraId="3F0D106B" w14:textId="77777777" w:rsidR="00C273A2" w:rsidRPr="00E71524" w:rsidRDefault="00C273A2" w:rsidP="00DD2DF3">
      <w:pPr>
        <w:pStyle w:val="Textosinformato"/>
        <w:rPr>
          <w:rFonts w:ascii="BdE Neue Helvetica 45 Light" w:hAnsi="BdE Neue Helvetica 45 Light"/>
          <w:b/>
          <w:i/>
          <w:lang w:val="es-ES"/>
        </w:rPr>
      </w:pPr>
      <w:r w:rsidRPr="00E71524">
        <w:rPr>
          <w:rFonts w:ascii="BdE Neue Helvetica 45 Light" w:hAnsi="BdE Neue Helvetica 45 Light"/>
          <w:b/>
          <w:i/>
          <w:lang w:val="es-ES"/>
        </w:rPr>
        <w:t>*ALSO FOR TABLES 2 AND 4;</w:t>
      </w:r>
    </w:p>
    <w:p w14:paraId="733BB5C8" w14:textId="77777777" w:rsidR="00745AEC" w:rsidRPr="00E71524" w:rsidRDefault="00745AEC" w:rsidP="00DD2DF3">
      <w:pPr>
        <w:pStyle w:val="Textosinformato"/>
        <w:rPr>
          <w:rFonts w:ascii="BdE Neue Helvetica 45 Light" w:hAnsi="BdE Neue Helvetica 45 Light"/>
          <w:lang w:val="es-ES"/>
        </w:rPr>
      </w:pPr>
    </w:p>
    <w:p w14:paraId="54B99C7C"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w:t>
      </w:r>
      <w:r w:rsidR="003074E1" w:rsidRPr="007E1E99">
        <w:rPr>
          <w:rFonts w:ascii="BdE Neue Helvetica 45 Light" w:hAnsi="BdE Neue Helvetica 45 Light"/>
          <w:b/>
        </w:rPr>
        <w:t xml:space="preserve">1.- </w:t>
      </w:r>
      <w:r w:rsidRPr="007E1E99">
        <w:rPr>
          <w:rFonts w:ascii="BdE Neue Helvetica 45 Light" w:hAnsi="BdE Neue Helvetica 45 Light"/>
          <w:b/>
        </w:rPr>
        <w:t>PARA LA PROPORCION DE HOGARES QUE POSEEN EL ACTIVO;</w:t>
      </w:r>
    </w:p>
    <w:p w14:paraId="6FB5315D" w14:textId="77777777" w:rsidR="003D54E8" w:rsidRPr="007E1E99" w:rsidRDefault="003D54E8"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w:t>
      </w:r>
      <w:r w:rsidR="003074E1" w:rsidRPr="007E1E99">
        <w:rPr>
          <w:rFonts w:ascii="BdE Neue Helvetica 45 Light" w:hAnsi="BdE Neue Helvetica 45 Light"/>
          <w:b/>
          <w:i/>
          <w:lang w:val="en-GB"/>
        </w:rPr>
        <w:t xml:space="preserve">1.- </w:t>
      </w:r>
      <w:r w:rsidRPr="007E1E99">
        <w:rPr>
          <w:rFonts w:ascii="BdE Neue Helvetica 45 Light" w:hAnsi="BdE Neue Helvetica 45 Light"/>
          <w:b/>
          <w:i/>
          <w:lang w:val="en-GB"/>
        </w:rPr>
        <w:t>FOR THE PERCENTAGE OF HOUSEHOLDS OWNING THAT ASSET;</w:t>
      </w:r>
    </w:p>
    <w:p w14:paraId="1533A158" w14:textId="77777777" w:rsidR="00745AEC" w:rsidRPr="007E1E99" w:rsidRDefault="00745AEC" w:rsidP="00DD2DF3">
      <w:pPr>
        <w:pStyle w:val="Textosinformato"/>
        <w:rPr>
          <w:rFonts w:ascii="BdE Neue Helvetica 45 Light" w:hAnsi="BdE Neue Helvetica 45 Light"/>
          <w:lang w:val="en-GB"/>
        </w:rPr>
      </w:pPr>
    </w:p>
    <w:p w14:paraId="78C15773"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*ACTIVOS REALES;</w:t>
      </w:r>
    </w:p>
    <w:p w14:paraId="2C44D69B" w14:textId="77777777" w:rsidR="003D54E8" w:rsidRPr="007E1E99" w:rsidRDefault="003D54E8" w:rsidP="00DD2DF3">
      <w:pPr>
        <w:pStyle w:val="Textosinformato"/>
        <w:rPr>
          <w:rFonts w:ascii="BdE Neue Helvetica 45 Light" w:hAnsi="BdE Neue Helvetica 45 Light"/>
          <w:b/>
          <w:i/>
        </w:rPr>
      </w:pPr>
      <w:r w:rsidRPr="007E1E99">
        <w:rPr>
          <w:rFonts w:ascii="BdE Neue Helvetica 45 Light" w:hAnsi="BdE Neue Helvetica 45 Light"/>
          <w:b/>
          <w:i/>
        </w:rPr>
        <w:t>*REAL ASSETS;</w:t>
      </w:r>
    </w:p>
    <w:p w14:paraId="67E9CDA6" w14:textId="77777777" w:rsidR="00745AEC" w:rsidRPr="007E1E99" w:rsidRDefault="00745AEC" w:rsidP="00DD2DF3">
      <w:pPr>
        <w:pStyle w:val="Textosinformato"/>
        <w:rPr>
          <w:rFonts w:ascii="BdE Neue Helvetica 45 Light" w:hAnsi="BdE Neue Helvetica 45 Light"/>
        </w:rPr>
      </w:pPr>
    </w:p>
    <w:p w14:paraId="0F83553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*VIVIENDA PRINCIPAL;</w:t>
      </w:r>
    </w:p>
    <w:p w14:paraId="3C69C945" w14:textId="77777777" w:rsidR="003D54E8" w:rsidRPr="007E1E99" w:rsidRDefault="003D54E8" w:rsidP="00DD2DF3">
      <w:pPr>
        <w:pStyle w:val="Textosinformato"/>
        <w:rPr>
          <w:rFonts w:ascii="BdE Neue Helvetica 45 Light" w:hAnsi="BdE Neue Helvetica 45 Light"/>
          <w:i/>
        </w:rPr>
      </w:pPr>
      <w:r w:rsidRPr="007E1E99">
        <w:rPr>
          <w:rFonts w:ascii="BdE Neue Helvetica 45 Light" w:hAnsi="BdE Neue Helvetica 45 Light"/>
          <w:i/>
        </w:rPr>
        <w:t>*MAIN RESIDENCE;</w:t>
      </w:r>
    </w:p>
    <w:p w14:paraId="415B3A2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la vivienda principal </w:t>
      </w:r>
      <w:r w:rsidR="00ED394F" w:rsidRPr="007E1E99">
        <w:rPr>
          <w:rFonts w:ascii="BdE Neue Helvetica 45 Light" w:hAnsi="BdE Neue Helvetica 45 Light"/>
        </w:rPr>
        <w:t>generamos una nueva</w:t>
      </w:r>
      <w:r w:rsidRPr="007E1E99">
        <w:rPr>
          <w:rFonts w:ascii="BdE Neue Helvetica 45 Light" w:hAnsi="BdE Neue Helvetica 45 Light"/>
        </w:rPr>
        <w:t xml:space="preserve"> variable;</w:t>
      </w:r>
    </w:p>
    <w:p w14:paraId="63D3AF94" w14:textId="77777777" w:rsidR="003D54E8" w:rsidRPr="007E1E99" w:rsidRDefault="003D54E8"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their main residence</w:t>
      </w:r>
      <w:r w:rsidR="00ED394F" w:rsidRPr="007E1E99">
        <w:rPr>
          <w:rFonts w:ascii="BdE Neue Helvetica 45 Light" w:hAnsi="BdE Neue Helvetica 45 Light"/>
          <w:i/>
          <w:lang w:val="en-GB"/>
        </w:rPr>
        <w:t xml:space="preserve"> we generate a new variable</w:t>
      </w:r>
      <w:r w:rsidRPr="007E1E99">
        <w:rPr>
          <w:rFonts w:ascii="BdE Neue Helvetica 45 Light" w:hAnsi="BdE Neue Helvetica 45 Light"/>
          <w:i/>
          <w:lang w:val="en-GB"/>
        </w:rPr>
        <w:t>;</w:t>
      </w:r>
    </w:p>
    <w:p w14:paraId="4B03BBCC" w14:textId="77777777" w:rsidR="00ED394F" w:rsidRPr="007E1E99" w:rsidRDefault="00ED394F" w:rsidP="00D75D39">
      <w:pPr>
        <w:pStyle w:val="Textosinformato"/>
        <w:rPr>
          <w:rFonts w:ascii="BdE Neue Helvetica 45 Light" w:hAnsi="BdE Neue Helvetica 45 Light"/>
          <w:lang w:val="en-US"/>
        </w:rPr>
      </w:pPr>
    </w:p>
    <w:p w14:paraId="694864B0" w14:textId="77777777" w:rsidR="00D75D39" w:rsidRPr="007E1E99" w:rsidRDefault="00D75D39" w:rsidP="00D75D39">
      <w:pPr>
        <w:pStyle w:val="Textosinformato"/>
        <w:rPr>
          <w:rFonts w:ascii="BdE Neue Helvetica 45 Light" w:hAnsi="BdE Neue Helvetica 45 Light"/>
        </w:rPr>
      </w:pPr>
      <w:r w:rsidRPr="007E1E99">
        <w:rPr>
          <w:rFonts w:ascii="BdE Neue Helvetica 45 Light" w:hAnsi="BdE Neue Helvetica 45 Light"/>
        </w:rPr>
        <w:lastRenderedPageBreak/>
        <w:t xml:space="preserve">gen np2_1=(p2_1==2 &amp; </w:t>
      </w:r>
      <w:r w:rsidRPr="002374B0">
        <w:rPr>
          <w:rFonts w:ascii="BdE Neue Helvetica 45 Light" w:hAnsi="BdE Neue Helvetica 45 Light"/>
        </w:rPr>
        <w:t>p2_5&gt;0 &amp; p2_5~=.);</w:t>
      </w:r>
    </w:p>
    <w:p w14:paraId="194B9D24" w14:textId="77777777" w:rsidR="00745AEC" w:rsidRPr="007E1E99" w:rsidRDefault="00745AEC" w:rsidP="00DD2DF3">
      <w:pPr>
        <w:pStyle w:val="Textosinformato"/>
        <w:rPr>
          <w:rFonts w:ascii="BdE Neue Helvetica 45 Light" w:hAnsi="BdE Neue Helvetica 45 Light"/>
        </w:rPr>
      </w:pPr>
    </w:p>
    <w:p w14:paraId="04D8227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*OTRAS PROPIEDADES INMOBILIARIAS;</w:t>
      </w:r>
    </w:p>
    <w:p w14:paraId="72AE94B4" w14:textId="77777777" w:rsidR="003D54E8" w:rsidRPr="007E1E99" w:rsidRDefault="003D54E8" w:rsidP="00DD2DF3">
      <w:pPr>
        <w:pStyle w:val="Textosinformato"/>
        <w:rPr>
          <w:rFonts w:ascii="BdE Neue Helvetica 45 Light" w:hAnsi="BdE Neue Helvetica 45 Light"/>
          <w:i/>
        </w:rPr>
      </w:pPr>
      <w:r w:rsidRPr="007E1E99">
        <w:rPr>
          <w:rFonts w:ascii="BdE Neue Helvetica 45 Light" w:hAnsi="BdE Neue Helvetica 45 Light"/>
          <w:i/>
        </w:rPr>
        <w:t>*OTHER REAL ESTATE PROPERTIES;</w:t>
      </w:r>
    </w:p>
    <w:p w14:paraId="2E8BB20E" w14:textId="77777777" w:rsidR="002203CD"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otras propiedades inmobiliarias </w:t>
      </w:r>
      <w:r w:rsidR="00ED394F" w:rsidRPr="007E1E99">
        <w:rPr>
          <w:rFonts w:ascii="BdE Neue Helvetica 45 Light" w:hAnsi="BdE Neue Helvetica 45 Light"/>
        </w:rPr>
        <w:t xml:space="preserve">generamos una nueva </w:t>
      </w:r>
      <w:r w:rsidRPr="007E1E99">
        <w:rPr>
          <w:rFonts w:ascii="BdE Neue Helvetica 45 Light" w:hAnsi="BdE Neue Helvetica 45 Light"/>
        </w:rPr>
        <w:t>variable;</w:t>
      </w:r>
    </w:p>
    <w:p w14:paraId="403A95E2" w14:textId="77777777" w:rsidR="003D54E8" w:rsidRPr="007E1E99" w:rsidRDefault="003D54E8"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calculate the percentage of households that own other real estate properties we </w:t>
      </w:r>
      <w:r w:rsidR="00ED394F" w:rsidRPr="007E1E99">
        <w:rPr>
          <w:rFonts w:ascii="BdE Neue Helvetica 45 Light" w:hAnsi="BdE Neue Helvetica 45 Light"/>
          <w:i/>
          <w:lang w:val="en-GB"/>
        </w:rPr>
        <w:t>generate a new variable</w:t>
      </w:r>
      <w:r w:rsidRPr="007E1E99">
        <w:rPr>
          <w:rFonts w:ascii="BdE Neue Helvetica 45 Light" w:hAnsi="BdE Neue Helvetica 45 Light"/>
          <w:i/>
          <w:lang w:val="en-GB"/>
        </w:rPr>
        <w:t xml:space="preserve">; </w:t>
      </w:r>
    </w:p>
    <w:p w14:paraId="2294CDEE" w14:textId="77777777" w:rsidR="00ED394F" w:rsidRPr="007E1E99" w:rsidRDefault="00ED394F" w:rsidP="00D75D39">
      <w:pPr>
        <w:pStyle w:val="Textosinformato"/>
        <w:rPr>
          <w:rFonts w:ascii="BdE Neue Helvetica 45 Light" w:hAnsi="BdE Neue Helvetica 45 Light"/>
          <w:lang w:val="en-GB"/>
        </w:rPr>
      </w:pPr>
    </w:p>
    <w:p w14:paraId="41ACDA3C" w14:textId="77777777" w:rsidR="00D75D39" w:rsidRPr="00B808FA" w:rsidRDefault="00D75D39" w:rsidP="00D75D39">
      <w:pPr>
        <w:pStyle w:val="Textosinformato"/>
        <w:rPr>
          <w:rFonts w:ascii="BdE Neue Helvetica 45 Light" w:hAnsi="BdE Neue Helvetica 45 Light"/>
          <w:lang w:val="en-US"/>
        </w:rPr>
      </w:pPr>
      <w:r w:rsidRPr="00B808FA">
        <w:rPr>
          <w:rFonts w:ascii="BdE Neue Helvetica 45 Light" w:hAnsi="BdE Neue Helvetica 45 Light"/>
          <w:lang w:val="en-US"/>
        </w:rPr>
        <w:t>gen np2_32=((p2_32==1 &amp; p2_33&gt;=1 &amp; p2_33~=. &amp; p2_39_1&gt;0 &amp; p2_39_1~=.)|</w:t>
      </w:r>
    </w:p>
    <w:p w14:paraId="1F3D012C" w14:textId="77777777" w:rsidR="00D75D39" w:rsidRPr="00B808FA" w:rsidRDefault="00D75D39" w:rsidP="00D75D39">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(p2_32==1 &amp; p2_33&gt;=2 &amp; p2_33~=. &amp; p2_39_2&gt;0 &amp; p2_39_2~=.)|</w:t>
      </w:r>
    </w:p>
    <w:p w14:paraId="0262B281" w14:textId="77777777" w:rsidR="00D75D39" w:rsidRPr="00B808FA" w:rsidRDefault="00D75D39" w:rsidP="00D75D39">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(p2_32==1 &amp; p2_33&gt;=3 &amp; p2_33~=. &amp; p2_39_3&gt;0 &amp; p2_39_3~=.)|</w:t>
      </w:r>
    </w:p>
    <w:p w14:paraId="1F66B736" w14:textId="77777777" w:rsidR="00D75D39" w:rsidRPr="007E1E99" w:rsidRDefault="00D75D39" w:rsidP="00D75D39">
      <w:pPr>
        <w:pStyle w:val="Textosinformato"/>
        <w:rPr>
          <w:rFonts w:ascii="BdE Neue Helvetica 45 Light" w:hAnsi="BdE Neue Helvetica 45 Light"/>
        </w:rPr>
      </w:pPr>
      <w:r w:rsidRPr="00B808FA">
        <w:rPr>
          <w:rFonts w:ascii="BdE Neue Helvetica 45 Light" w:hAnsi="BdE Neue Helvetica 45 Light"/>
          <w:lang w:val="en-US"/>
        </w:rPr>
        <w:t xml:space="preserve">            </w:t>
      </w:r>
      <w:r w:rsidRPr="007E1E99">
        <w:rPr>
          <w:rFonts w:ascii="BdE Neue Helvetica 45 Light" w:hAnsi="BdE Neue Helvetica 45 Light"/>
        </w:rPr>
        <w:t>(p2_32==1 &amp; p2_33&gt;3  &amp; p2_33~=. &amp; p2_39_4&gt;0 &amp; p2_39_4~=.));</w:t>
      </w:r>
    </w:p>
    <w:p w14:paraId="428F5CE0" w14:textId="77777777" w:rsidR="00745AEC" w:rsidRPr="00E71524" w:rsidRDefault="00745AEC" w:rsidP="00DD2DF3">
      <w:pPr>
        <w:pStyle w:val="Textosinformato"/>
        <w:rPr>
          <w:rFonts w:ascii="BdE Neue Helvetica 45 Light" w:hAnsi="BdE Neue Helvetica 45 Light"/>
          <w:lang w:val="es-ES"/>
        </w:rPr>
      </w:pPr>
    </w:p>
    <w:p w14:paraId="10EAC81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*JOYAS, OBRAS DE ARTE, ANTIGUEDADES;</w:t>
      </w:r>
    </w:p>
    <w:p w14:paraId="1A0A84C7" w14:textId="77777777" w:rsidR="002203CD" w:rsidRPr="007E1E99" w:rsidRDefault="002203C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*JEWELLERY, WORKS OF ART, ANTIQUES;</w:t>
      </w:r>
    </w:p>
    <w:p w14:paraId="2094942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joyas, obras de arte, antigüedades </w:t>
      </w:r>
      <w:r w:rsidR="00ED394F" w:rsidRPr="007E1E99">
        <w:rPr>
          <w:rFonts w:ascii="BdE Neue Helvetica 45 Light" w:hAnsi="BdE Neue Helvetica 45 Light"/>
        </w:rPr>
        <w:t>generamos una nueva</w:t>
      </w:r>
      <w:r w:rsidRPr="007E1E99">
        <w:rPr>
          <w:rFonts w:ascii="BdE Neue Helvetica 45 Light" w:hAnsi="BdE Neue Helvetica 45 Light"/>
        </w:rPr>
        <w:t xml:space="preserve"> variable;</w:t>
      </w:r>
    </w:p>
    <w:p w14:paraId="7F041EB6" w14:textId="77777777" w:rsidR="002203CD" w:rsidRPr="007E1E99" w:rsidRDefault="002203C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j</w:t>
      </w:r>
      <w:r w:rsidR="003074E1" w:rsidRPr="007E1E99">
        <w:rPr>
          <w:rFonts w:ascii="BdE Neue Helvetica 45 Light" w:hAnsi="BdE Neue Helvetica 45 Light"/>
          <w:i/>
          <w:lang w:val="en-GB"/>
        </w:rPr>
        <w:t>ewellery, works of art and antiq</w:t>
      </w:r>
      <w:r w:rsidRPr="007E1E99">
        <w:rPr>
          <w:rFonts w:ascii="BdE Neue Helvetica 45 Light" w:hAnsi="BdE Neue Helvetica 45 Light"/>
          <w:i/>
          <w:lang w:val="en-GB"/>
        </w:rPr>
        <w:t xml:space="preserve">ues we </w:t>
      </w:r>
      <w:r w:rsidR="00ED394F" w:rsidRPr="007E1E99">
        <w:rPr>
          <w:rFonts w:ascii="BdE Neue Helvetica 45 Light" w:hAnsi="BdE Neue Helvetica 45 Light"/>
          <w:i/>
          <w:lang w:val="en-GB"/>
        </w:rPr>
        <w:t>generate a new variable</w:t>
      </w:r>
      <w:r w:rsidRPr="007E1E99">
        <w:rPr>
          <w:rFonts w:ascii="BdE Neue Helvetica 45 Light" w:hAnsi="BdE Neue Helvetica 45 Light"/>
          <w:i/>
          <w:lang w:val="en-GB"/>
        </w:rPr>
        <w:t>;</w:t>
      </w:r>
    </w:p>
    <w:p w14:paraId="5C1B3310" w14:textId="77777777" w:rsidR="00ED394F" w:rsidRPr="007E1E99" w:rsidRDefault="00ED394F" w:rsidP="00D75D39">
      <w:pPr>
        <w:pStyle w:val="Textosinformato"/>
        <w:rPr>
          <w:rFonts w:ascii="BdE Neue Helvetica 45 Light" w:hAnsi="BdE Neue Helvetica 45 Light"/>
          <w:lang w:val="en-US"/>
        </w:rPr>
      </w:pPr>
    </w:p>
    <w:p w14:paraId="1A82CBE6" w14:textId="77777777" w:rsidR="00D75D39" w:rsidRPr="007E1E99" w:rsidRDefault="00D75D39" w:rsidP="00D75D39">
      <w:pPr>
        <w:pStyle w:val="Textosinformato"/>
        <w:rPr>
          <w:rFonts w:ascii="BdE Neue Helvetica 45 Light" w:hAnsi="BdE Neue Helvetica 45 Light"/>
        </w:rPr>
      </w:pPr>
      <w:r w:rsidRPr="007E1E99">
        <w:rPr>
          <w:rFonts w:ascii="BdE Neue Helvetica 45 Light" w:hAnsi="BdE Neue Helvetica 45 Light"/>
        </w:rPr>
        <w:t>gen np2_82=(p2_82==1 &amp; p2_84&gt;0 &amp; p2_84~=.);</w:t>
      </w:r>
    </w:p>
    <w:p w14:paraId="26D4FD4A" w14:textId="77777777" w:rsidR="00745AEC" w:rsidRPr="00E71524" w:rsidRDefault="00745AEC" w:rsidP="00DD2DF3">
      <w:pPr>
        <w:pStyle w:val="Textosinformato"/>
        <w:rPr>
          <w:rFonts w:ascii="BdE Neue Helvetica 45 Light" w:hAnsi="BdE Neue Helvetica 45 Light"/>
          <w:lang w:val="es-ES"/>
        </w:rPr>
      </w:pPr>
    </w:p>
    <w:p w14:paraId="5405C55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*VALOR DEL NEGOCIO POR TRABAJOS POR CUENTA PROPIA;</w:t>
      </w:r>
    </w:p>
    <w:p w14:paraId="7C70830D" w14:textId="77777777" w:rsidR="002203CD" w:rsidRPr="007E1E99" w:rsidRDefault="002203C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*VALUE OF BUSINESSES RELATED TO SELF-EMPLOYMENT;</w:t>
      </w:r>
    </w:p>
    <w:p w14:paraId="036091DF" w14:textId="77777777" w:rsidR="00ED394F" w:rsidRPr="007E1E99" w:rsidRDefault="00ED394F" w:rsidP="00ED394F">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negocios por cuenta propia utilizamos la</w:t>
      </w:r>
      <w:r w:rsidR="00E60827" w:rsidRPr="007E1E99">
        <w:rPr>
          <w:rFonts w:ascii="BdE Neue Helvetica 45 Light" w:hAnsi="BdE Neue Helvetica 45 Light"/>
        </w:rPr>
        <w:t>s</w:t>
      </w:r>
      <w:r w:rsidRPr="007E1E99">
        <w:rPr>
          <w:rFonts w:ascii="BdE Neue Helvetica 45 Light" w:hAnsi="BdE Neue Helvetica 45 Light"/>
        </w:rPr>
        <w:t xml:space="preserve"> variable p4_101</w:t>
      </w:r>
      <w:r w:rsidR="00E60827" w:rsidRPr="007E1E99">
        <w:rPr>
          <w:rFonts w:ascii="BdE Neue Helvetica 45 Light" w:hAnsi="BdE Neue Helvetica 45 Light"/>
        </w:rPr>
        <w:t xml:space="preserve"> y p4_111</w:t>
      </w:r>
      <w:r w:rsidRPr="007E1E99">
        <w:rPr>
          <w:rFonts w:ascii="BdE Neue Helvetica 45 Light" w:hAnsi="BdE Neue Helvetica 45 Light"/>
        </w:rPr>
        <w:t>;</w:t>
      </w:r>
    </w:p>
    <w:p w14:paraId="2AC8CD23" w14:textId="77777777" w:rsidR="00ED394F" w:rsidRPr="007E1E99" w:rsidRDefault="00ED394F" w:rsidP="00ED394F">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with some business we use the variable</w:t>
      </w:r>
      <w:r w:rsidR="00E60827" w:rsidRPr="007E1E99">
        <w:rPr>
          <w:rFonts w:ascii="BdE Neue Helvetica 45 Light" w:hAnsi="BdE Neue Helvetica 45 Light"/>
          <w:i/>
          <w:lang w:val="en-GB"/>
        </w:rPr>
        <w:t>s</w:t>
      </w:r>
      <w:r w:rsidRPr="007E1E99">
        <w:rPr>
          <w:rFonts w:ascii="BdE Neue Helvetica 45 Light" w:hAnsi="BdE Neue Helvetica 45 Light"/>
          <w:i/>
          <w:lang w:val="en-GB"/>
        </w:rPr>
        <w:t xml:space="preserve"> p4_101</w:t>
      </w:r>
      <w:r w:rsidR="00E60827" w:rsidRPr="007E1E99">
        <w:rPr>
          <w:rFonts w:ascii="BdE Neue Helvetica 45 Light" w:hAnsi="BdE Neue Helvetica 45 Light"/>
          <w:i/>
          <w:lang w:val="en-GB"/>
        </w:rPr>
        <w:t xml:space="preserve"> and p4_111</w:t>
      </w:r>
      <w:r w:rsidRPr="007E1E99">
        <w:rPr>
          <w:rFonts w:ascii="BdE Neue Helvetica 45 Light" w:hAnsi="BdE Neue Helvetica 45 Light"/>
          <w:i/>
          <w:lang w:val="en-GB"/>
        </w:rPr>
        <w:t xml:space="preserve">; </w:t>
      </w:r>
    </w:p>
    <w:p w14:paraId="7472893C" w14:textId="77777777" w:rsidR="00ED394F" w:rsidRPr="007E1E99" w:rsidRDefault="00ED394F" w:rsidP="00ED394F">
      <w:pPr>
        <w:pStyle w:val="Textosinformato"/>
        <w:rPr>
          <w:rFonts w:ascii="BdE Neue Helvetica 45 Light" w:hAnsi="BdE Neue Helvetica 45 Light"/>
          <w:lang w:val="en-GB"/>
        </w:rPr>
      </w:pPr>
    </w:p>
    <w:p w14:paraId="6907B49C"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gen haveneg =(p4_101==1);</w:t>
      </w:r>
    </w:p>
    <w:p w14:paraId="67A8C193" w14:textId="77777777" w:rsidR="00ED394F" w:rsidRPr="00E71524" w:rsidRDefault="00ED394F" w:rsidP="00ED394F">
      <w:pPr>
        <w:pStyle w:val="Textosinformato"/>
        <w:rPr>
          <w:rFonts w:ascii="BdE Neue Helvetica 45 Light" w:hAnsi="BdE Neue Helvetica 45 Light"/>
          <w:lang w:val="en-US"/>
        </w:rPr>
      </w:pPr>
    </w:p>
    <w:p w14:paraId="50171CBD"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gen valhog =0;</w:t>
      </w:r>
    </w:p>
    <w:p w14:paraId="21B64D90"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replace valhog =valhog + p4_111_1 if p4_101==1 &amp; p4_111_1&gt;0 &amp; p4_111_1~=.;</w:t>
      </w:r>
    </w:p>
    <w:p w14:paraId="69CA4B0D"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replace valhog =valhog + p4_111_2 if p4_101==1 &amp; p4_111_2&gt;0 &amp; p4_111_2~=.;</w:t>
      </w:r>
    </w:p>
    <w:p w14:paraId="10AE2557"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replace valhog =valhog + p4_111_3 if p4_101==1 &amp; p4_111_3&gt;0 &amp; p4_111_3~=.;</w:t>
      </w:r>
    </w:p>
    <w:p w14:paraId="03DB3880"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replace valhog =valhog + p4_111_4 if p4_101==1 &amp; p4_111_4&gt;0 &amp; p4_111_4~=.;</w:t>
      </w:r>
    </w:p>
    <w:p w14:paraId="0C133B54"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replace valhog =valhog + p4_111_5 if p4_101==1 &amp; p4_111_5&gt;0 &amp; p4_111_5~=.;</w:t>
      </w:r>
    </w:p>
    <w:p w14:paraId="58D7BB2A"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replace valhog =valhog + p4_111_6 if p4_101==1 &amp; p4_111_6&gt;0 &amp; p4_111_6~=.;</w:t>
      </w:r>
    </w:p>
    <w:p w14:paraId="67341631" w14:textId="77777777" w:rsidR="00ED394F" w:rsidRPr="00E71524" w:rsidRDefault="00ED394F" w:rsidP="00ED394F">
      <w:pPr>
        <w:pStyle w:val="Textosinformato"/>
        <w:rPr>
          <w:rFonts w:ascii="BdE Neue Helvetica 45 Light" w:hAnsi="BdE Neue Helvetica 45 Light"/>
          <w:lang w:val="en-US"/>
        </w:rPr>
      </w:pPr>
    </w:p>
    <w:p w14:paraId="54445122" w14:textId="77777777" w:rsidR="00ED394F" w:rsidRPr="007E1E99" w:rsidRDefault="00ED394F" w:rsidP="00ED394F">
      <w:pPr>
        <w:pStyle w:val="Textosinformato"/>
        <w:rPr>
          <w:rFonts w:ascii="BdE Neue Helvetica 45 Light" w:hAnsi="BdE Neue Helvetica 45 Light"/>
        </w:rPr>
      </w:pPr>
      <w:r w:rsidRPr="002541E2">
        <w:rPr>
          <w:rFonts w:ascii="BdE Neue Helvetica 45 Light" w:hAnsi="BdE Neue Helvetica 45 Light"/>
        </w:rPr>
        <w:t>gen havenegval =(haveneg==1 &amp; valhog&gt;0);</w:t>
      </w:r>
    </w:p>
    <w:p w14:paraId="5BE95E71" w14:textId="77777777" w:rsidR="00ED394F" w:rsidRPr="007E1E99" w:rsidRDefault="00ED394F" w:rsidP="00ED394F">
      <w:pPr>
        <w:pStyle w:val="Textosinformato"/>
        <w:rPr>
          <w:rFonts w:ascii="BdE Neue Helvetica 45 Light" w:hAnsi="BdE Neue Helvetica 45 Light"/>
        </w:rPr>
      </w:pPr>
    </w:p>
    <w:p w14:paraId="22D8EDC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*ALGUN TIPO DE ACTIVO REAL;</w:t>
      </w:r>
    </w:p>
    <w:p w14:paraId="77265470" w14:textId="77777777" w:rsidR="00EE2205" w:rsidRPr="007E1E99" w:rsidRDefault="00EE220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*SOME KIND OF REAL ASSET;</w:t>
      </w:r>
    </w:p>
    <w:p w14:paraId="14823D88" w14:textId="77777777" w:rsidR="00745AEC" w:rsidRPr="007E1E99" w:rsidRDefault="00745AEC" w:rsidP="00DD2DF3">
      <w:pPr>
        <w:pStyle w:val="Textosinformato"/>
        <w:rPr>
          <w:rFonts w:ascii="BdE Neue Helvetica 45 Light" w:hAnsi="BdE Neue Helvetica 45 Light"/>
          <w:lang w:val="en-GB"/>
        </w:rPr>
      </w:pPr>
    </w:p>
    <w:p w14:paraId="637F5329" w14:textId="77777777" w:rsidR="00E60827" w:rsidRPr="007E1E99" w:rsidRDefault="00E60827" w:rsidP="00E60827">
      <w:pPr>
        <w:pStyle w:val="Textosinformato"/>
        <w:rPr>
          <w:rFonts w:ascii="BdE Neue Helvetica 45 Light" w:hAnsi="BdE Neue Helvetica 45 Light"/>
        </w:rPr>
      </w:pPr>
      <w:r w:rsidRPr="007E1E99">
        <w:rPr>
          <w:rFonts w:ascii="BdE Neue Helvetica 45 Light" w:hAnsi="BdE Neue Helvetica 45 Light"/>
        </w:rPr>
        <w:t>gen  tienereal=(np2_1==1|np2_32==1|np2_82==1| havenegval==1);</w:t>
      </w:r>
    </w:p>
    <w:p w14:paraId="26A6340C" w14:textId="77777777" w:rsidR="00E60827" w:rsidRPr="007E1E99" w:rsidRDefault="00E60827" w:rsidP="00DD2DF3">
      <w:pPr>
        <w:pStyle w:val="Textosinformato"/>
        <w:rPr>
          <w:rFonts w:ascii="BdE Neue Helvetica 45 Light" w:hAnsi="BdE Neue Helvetica 45 Light"/>
        </w:rPr>
      </w:pPr>
    </w:p>
    <w:p w14:paraId="51277644"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*ACTIVOS FINANCIEROS;</w:t>
      </w:r>
    </w:p>
    <w:p w14:paraId="71F0FA99" w14:textId="77777777" w:rsidR="00EE2205" w:rsidRPr="007E1E99" w:rsidRDefault="00EE2205" w:rsidP="00DD2DF3">
      <w:pPr>
        <w:pStyle w:val="Textosinformato"/>
        <w:rPr>
          <w:rFonts w:ascii="BdE Neue Helvetica 45 Light" w:hAnsi="BdE Neue Helvetica 45 Light"/>
          <w:b/>
          <w:i/>
        </w:rPr>
      </w:pPr>
      <w:r w:rsidRPr="007E1E99">
        <w:rPr>
          <w:rFonts w:ascii="BdE Neue Helvetica 45 Light" w:hAnsi="BdE Neue Helvetica 45 Light"/>
          <w:b/>
          <w:i/>
        </w:rPr>
        <w:t>*FINANCIAL ASSET</w:t>
      </w:r>
      <w:r w:rsidR="004D2916" w:rsidRPr="007E1E99">
        <w:rPr>
          <w:rFonts w:ascii="BdE Neue Helvetica 45 Light" w:hAnsi="BdE Neue Helvetica 45 Light"/>
          <w:b/>
          <w:i/>
        </w:rPr>
        <w:t>S</w:t>
      </w:r>
      <w:r w:rsidRPr="007E1E99">
        <w:rPr>
          <w:rFonts w:ascii="BdE Neue Helvetica 45 Light" w:hAnsi="BdE Neue Helvetica 45 Light"/>
          <w:b/>
          <w:i/>
        </w:rPr>
        <w:t>;</w:t>
      </w:r>
    </w:p>
    <w:p w14:paraId="44CAAF00" w14:textId="77777777" w:rsidR="00745AEC" w:rsidRPr="007E1E99" w:rsidRDefault="00745AEC" w:rsidP="00DD2DF3">
      <w:pPr>
        <w:pStyle w:val="Textosinformato"/>
        <w:rPr>
          <w:rFonts w:ascii="BdE Neue Helvetica 45 Light" w:hAnsi="BdE Neue Helvetica 45 Light"/>
          <w:b/>
        </w:rPr>
      </w:pPr>
    </w:p>
    <w:p w14:paraId="2EA870B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*CUENTAS Y DEPOSITOS UTILIZABLES PARA REALIZAR PAGOS;</w:t>
      </w:r>
    </w:p>
    <w:p w14:paraId="0EF9BF0E" w14:textId="77777777" w:rsidR="009072C8" w:rsidRPr="007E1E99" w:rsidRDefault="009072C8" w:rsidP="009072C8">
      <w:pPr>
        <w:pStyle w:val="Textosinformato"/>
        <w:rPr>
          <w:rFonts w:ascii="BdE Neue Helvetica 45 Light" w:hAnsi="BdE Neue Helvetica 45 Light"/>
          <w:i/>
          <w:lang w:val="en-GB"/>
        </w:rPr>
      </w:pPr>
      <w:r w:rsidRPr="007E1E99">
        <w:rPr>
          <w:rFonts w:ascii="BdE Neue Helvetica 45 Light" w:hAnsi="BdE Neue Helvetica 45 Light"/>
          <w:i/>
          <w:lang w:val="en-GB"/>
        </w:rPr>
        <w:t>*ACCOUNTS AND DEPOSITS USABLE FOR PAYMENTS;</w:t>
      </w:r>
    </w:p>
    <w:p w14:paraId="1E233F0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cuentas y depósitos para realizar pagos y que declaran un valor estrictame</w:t>
      </w:r>
      <w:r w:rsidR="000C2C9E" w:rsidRPr="007E1E99">
        <w:rPr>
          <w:rFonts w:ascii="BdE Neue Helvetica 45 Light" w:hAnsi="BdE Neue Helvetica 45 Light"/>
        </w:rPr>
        <w:t>nte positivo para el saldo de estas</w:t>
      </w:r>
      <w:r w:rsidRPr="007E1E99">
        <w:rPr>
          <w:rFonts w:ascii="BdE Neue Helvetica 45 Light" w:hAnsi="BdE Neue Helvetica 45 Light"/>
        </w:rPr>
        <w:t xml:space="preserve"> cuenta</w:t>
      </w:r>
      <w:r w:rsidR="000C2C9E" w:rsidRPr="007E1E99">
        <w:rPr>
          <w:rFonts w:ascii="BdE Neue Helvetica 45 Light" w:hAnsi="BdE Neue Helvetica 45 Light"/>
        </w:rPr>
        <w:t>s</w:t>
      </w:r>
      <w:r w:rsidRPr="007E1E99">
        <w:rPr>
          <w:rFonts w:ascii="BdE Neue Helvetica 45 Light" w:hAnsi="BdE Neue Helvetica 45 Light"/>
        </w:rPr>
        <w:t xml:space="preserve"> generamos una nueva variable;</w:t>
      </w:r>
    </w:p>
    <w:p w14:paraId="49349E58" w14:textId="77777777" w:rsidR="00EE2205" w:rsidRPr="007E1E99" w:rsidRDefault="00EE220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accounts and deposits usable for payments and that declare a strictly positiv</w:t>
      </w:r>
      <w:r w:rsidR="000C2C9E" w:rsidRPr="007E1E99">
        <w:rPr>
          <w:rFonts w:ascii="BdE Neue Helvetica 45 Light" w:hAnsi="BdE Neue Helvetica 45 Light"/>
          <w:i/>
          <w:lang w:val="en-GB"/>
        </w:rPr>
        <w:t>e value for the balance of those</w:t>
      </w:r>
      <w:r w:rsidRPr="007E1E99">
        <w:rPr>
          <w:rFonts w:ascii="BdE Neue Helvetica 45 Light" w:hAnsi="BdE Neue Helvetica 45 Light"/>
          <w:i/>
          <w:lang w:val="en-GB"/>
        </w:rPr>
        <w:t xml:space="preserve"> account</w:t>
      </w:r>
      <w:r w:rsidR="000C2C9E" w:rsidRPr="007E1E99">
        <w:rPr>
          <w:rFonts w:ascii="BdE Neue Helvetica 45 Light" w:hAnsi="BdE Neue Helvetica 45 Light"/>
          <w:i/>
          <w:lang w:val="en-GB"/>
        </w:rPr>
        <w:t>s</w:t>
      </w:r>
      <w:r w:rsidRPr="007E1E99">
        <w:rPr>
          <w:rFonts w:ascii="BdE Neue Helvetica 45 Light" w:hAnsi="BdE Neue Helvetica 45 Light"/>
          <w:i/>
          <w:lang w:val="en-GB"/>
        </w:rPr>
        <w:t xml:space="preserve"> we generate a new variable;</w:t>
      </w:r>
    </w:p>
    <w:p w14:paraId="02AB6A6B" w14:textId="77777777" w:rsidR="00745AEC" w:rsidRPr="007E1E99" w:rsidRDefault="00745AEC" w:rsidP="00DD2DF3">
      <w:pPr>
        <w:pStyle w:val="Textosinformato"/>
        <w:rPr>
          <w:rFonts w:ascii="BdE Neue Helvetica 45 Light" w:hAnsi="BdE Neue Helvetica 45 Light"/>
          <w:lang w:val="en-GB"/>
        </w:rPr>
      </w:pPr>
    </w:p>
    <w:p w14:paraId="051E333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np4_5=(p4_5==1 &amp; p4_7_3&gt;0 &amp; p4_7_3~=.);</w:t>
      </w:r>
    </w:p>
    <w:p w14:paraId="729E6146" w14:textId="77777777" w:rsidR="00745AEC" w:rsidRPr="007E1E99" w:rsidRDefault="00745AEC" w:rsidP="00DD2DF3">
      <w:pPr>
        <w:pStyle w:val="Textosinformato"/>
        <w:rPr>
          <w:rFonts w:ascii="BdE Neue Helvetica 45 Light" w:hAnsi="BdE Neue Helvetica 45 Light"/>
        </w:rPr>
      </w:pPr>
    </w:p>
    <w:p w14:paraId="4106AB0A"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*ACCIONES COTIZADAS EN BOLSA;</w:t>
      </w:r>
    </w:p>
    <w:p w14:paraId="37DC697D"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*LISTED SHARES;</w:t>
      </w:r>
    </w:p>
    <w:p w14:paraId="1DC7A57F" w14:textId="77777777" w:rsidR="00E60827" w:rsidRPr="007E1E99" w:rsidRDefault="00E60827" w:rsidP="00E60827">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acciones cotizadas y que declaran un valor estrictamente positivo para dicha cartera generamos una nueva variable;</w:t>
      </w:r>
    </w:p>
    <w:p w14:paraId="0F24BEC0" w14:textId="77777777" w:rsidR="00E60827" w:rsidRPr="007E1E99" w:rsidRDefault="00E60827" w:rsidP="00E60827">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listed and that declare a strictly positive value for that portfolio we generate a new variable;</w:t>
      </w:r>
    </w:p>
    <w:p w14:paraId="0FB6756A" w14:textId="77777777" w:rsidR="00B25817" w:rsidRPr="007E1E99" w:rsidRDefault="00B25817" w:rsidP="00E60827">
      <w:pPr>
        <w:pStyle w:val="Textosinformato"/>
        <w:rPr>
          <w:rFonts w:ascii="BdE Neue Helvetica 45 Light" w:hAnsi="BdE Neue Helvetica 45 Light"/>
          <w:i/>
          <w:lang w:val="en-GB"/>
        </w:rPr>
      </w:pPr>
    </w:p>
    <w:p w14:paraId="65C316AF"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gen np4_10=(p4_10==1 &amp; p4_15&gt;0 &amp; p4_15~=.);</w:t>
      </w:r>
    </w:p>
    <w:p w14:paraId="084A13BD" w14:textId="77777777" w:rsidR="00745AEC" w:rsidRPr="00E71524" w:rsidRDefault="00745AEC" w:rsidP="00DD2DF3">
      <w:pPr>
        <w:pStyle w:val="Textosinformato"/>
        <w:rPr>
          <w:rFonts w:ascii="BdE Neue Helvetica 45 Light" w:hAnsi="BdE Neue Helvetica 45 Light"/>
          <w:lang w:val="es-ES"/>
        </w:rPr>
      </w:pPr>
    </w:p>
    <w:p w14:paraId="1CE3FD2C"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*ACCIONES NO COTIZADAS EN BOLSA Y PARTICIPACIONES;</w:t>
      </w:r>
    </w:p>
    <w:p w14:paraId="71744DB5" w14:textId="77777777" w:rsidR="009072C8" w:rsidRPr="007E1E99" w:rsidRDefault="009072C8" w:rsidP="009072C8">
      <w:pPr>
        <w:pStyle w:val="Textosinformato"/>
        <w:rPr>
          <w:rFonts w:ascii="BdE Neue Helvetica 45 Light" w:hAnsi="BdE Neue Helvetica 45 Light"/>
          <w:i/>
          <w:lang w:val="en-GB"/>
        </w:rPr>
      </w:pPr>
      <w:r w:rsidRPr="007E1E99">
        <w:rPr>
          <w:rFonts w:ascii="BdE Neue Helvetica 45 Light" w:hAnsi="BdE Neue Helvetica 45 Light"/>
          <w:i/>
          <w:lang w:val="en-GB"/>
        </w:rPr>
        <w:t>*UNLISTED SHARES AND OTHER EQUITY;</w:t>
      </w:r>
    </w:p>
    <w:p w14:paraId="15D618F6"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acciones no cotizadas y participaciones y que declaran un valor estrictamente positivo para dicha cartera generamos una nueva variable;</w:t>
      </w:r>
    </w:p>
    <w:p w14:paraId="518840C0" w14:textId="77777777" w:rsidR="00BA704D" w:rsidRPr="007E1E99" w:rsidRDefault="00BA704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unlisted shares and other equity and that declare a strictly positive value for that portfolio we generate a new variable;</w:t>
      </w:r>
    </w:p>
    <w:p w14:paraId="7328E61B" w14:textId="77777777" w:rsidR="00745AEC" w:rsidRPr="007E1E99" w:rsidRDefault="00745AEC" w:rsidP="00DD2DF3">
      <w:pPr>
        <w:pStyle w:val="Textosinformato"/>
        <w:rPr>
          <w:rFonts w:ascii="BdE Neue Helvetica 45 Light" w:hAnsi="BdE Neue Helvetica 45 Light"/>
          <w:lang w:val="en-GB"/>
        </w:rPr>
      </w:pPr>
    </w:p>
    <w:p w14:paraId="03108A4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np4_18=(p4_18==1 &amp; p4_24&gt;0 &amp; p4_24~=.);</w:t>
      </w:r>
    </w:p>
    <w:p w14:paraId="2C9591FF" w14:textId="77777777" w:rsidR="00745AEC" w:rsidRPr="007E1E99" w:rsidRDefault="00745AEC" w:rsidP="00DD2DF3">
      <w:pPr>
        <w:pStyle w:val="Textosinformato"/>
        <w:rPr>
          <w:rFonts w:ascii="BdE Neue Helvetica 45 Light" w:hAnsi="BdE Neue Helvetica 45 Light"/>
        </w:rPr>
      </w:pPr>
    </w:p>
    <w:p w14:paraId="010EB311"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*VALORES DE RENTA FIJA;</w:t>
      </w:r>
    </w:p>
    <w:p w14:paraId="2BF84BF9"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*FIXED-INCOME SECURITIES;</w:t>
      </w:r>
    </w:p>
    <w:p w14:paraId="6F875D28" w14:textId="77777777" w:rsidR="00B25817" w:rsidRPr="007E1E99" w:rsidRDefault="00745AEC" w:rsidP="00B25817">
      <w:pPr>
        <w:pStyle w:val="Textosinformato"/>
        <w:rPr>
          <w:rFonts w:ascii="BdE Neue Helvetica 45 Light" w:hAnsi="BdE Neue Helvetica 45 Light"/>
        </w:rPr>
      </w:pPr>
      <w:r w:rsidRPr="007E1E99">
        <w:rPr>
          <w:rFonts w:ascii="BdE Neue Helvetica 45 Light" w:hAnsi="BdE Neue Helvetica 45 Light"/>
        </w:rPr>
        <w:t>*</w:t>
      </w:r>
      <w:r w:rsidR="00B25817" w:rsidRPr="007E1E99">
        <w:rPr>
          <w:rFonts w:ascii="BdE Neue Helvetica 45 Light" w:hAnsi="BdE Neue Helvetica 45 Light"/>
        </w:rPr>
        <w:t>Para calcular la proporción de hogares que poseen valores de renta fija y que declaran un valor estrictamente positivo para dicha cartera generamos una nueva variable;</w:t>
      </w:r>
    </w:p>
    <w:p w14:paraId="370DBABC" w14:textId="77777777" w:rsidR="00B25817" w:rsidRPr="007E1E99" w:rsidRDefault="00B25817" w:rsidP="00B25817">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fixed-income securities and that declare a strictly positive value for that portfolio we generate a new variable;</w:t>
      </w:r>
    </w:p>
    <w:p w14:paraId="24C18F72" w14:textId="77777777" w:rsidR="00745AEC" w:rsidRPr="007E1E99" w:rsidRDefault="00745AEC" w:rsidP="00DD2DF3">
      <w:pPr>
        <w:pStyle w:val="Textosinformato"/>
        <w:rPr>
          <w:rFonts w:ascii="BdE Neue Helvetica 45 Light" w:hAnsi="BdE Neue Helvetica 45 Light"/>
          <w:lang w:val="en-GB"/>
        </w:rPr>
      </w:pPr>
    </w:p>
    <w:p w14:paraId="30A8D764"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gen np4_33=(p4_33==1 &amp; p4_35&gt;0 &amp; p4_35~=.);</w:t>
      </w:r>
    </w:p>
    <w:p w14:paraId="585BDC09" w14:textId="77777777" w:rsidR="00B25817" w:rsidRPr="007E1E99" w:rsidRDefault="00B25817" w:rsidP="00DD2DF3">
      <w:pPr>
        <w:pStyle w:val="Textosinformato"/>
        <w:rPr>
          <w:rFonts w:ascii="BdE Neue Helvetica 45 Light" w:hAnsi="BdE Neue Helvetica 45 Light"/>
        </w:rPr>
      </w:pPr>
    </w:p>
    <w:p w14:paraId="571534C3"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*FONDOS DE INVERSION;</w:t>
      </w:r>
    </w:p>
    <w:p w14:paraId="63960177"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*MUTUAL FUNDS;</w:t>
      </w:r>
    </w:p>
    <w:p w14:paraId="0CC33043"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fondos de inversión y que declaran un valor estrictamente positivo para dicha cartera generamos una nueva variable;</w:t>
      </w:r>
    </w:p>
    <w:p w14:paraId="371F41BF" w14:textId="77777777" w:rsidR="00B25817" w:rsidRPr="007E1E99" w:rsidRDefault="004D2916" w:rsidP="00B25817">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B25817" w:rsidRPr="007E1E99">
        <w:rPr>
          <w:rFonts w:ascii="BdE Neue Helvetica 45 Light" w:hAnsi="BdE Neue Helvetica 45 Light"/>
          <w:i/>
          <w:lang w:val="en-GB"/>
        </w:rPr>
        <w:t>To calculate the percentage of households that own mutual funds and that declare a strictly positive value for that portfolio we generate a new variable;</w:t>
      </w:r>
    </w:p>
    <w:p w14:paraId="452A1A32" w14:textId="77777777" w:rsidR="00745AEC" w:rsidRPr="007E1E99" w:rsidRDefault="00745AEC" w:rsidP="00DD2DF3">
      <w:pPr>
        <w:pStyle w:val="Textosinformato"/>
        <w:rPr>
          <w:rFonts w:ascii="BdE Neue Helvetica 45 Light" w:hAnsi="BdE Neue Helvetica 45 Light"/>
          <w:lang w:val="en-GB"/>
        </w:rPr>
      </w:pPr>
    </w:p>
    <w:p w14:paraId="7B3BD9E2"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gen np4_27=((p4_27==1 &amp; p4_28&gt;=1 &amp; p4_28~=. &amp; p4_31_1&gt;0 &amp; p4_31_1~=.)|</w:t>
      </w:r>
    </w:p>
    <w:p w14:paraId="4222BE9E"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p4_28&gt;=2 &amp; p4_28~=. &amp; p4_31_2&gt;0 &amp; p4_31_2~=.)|</w:t>
      </w:r>
    </w:p>
    <w:p w14:paraId="49F795A1"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p4_28&gt;=3 &amp; p4_28~=. &amp; p4_31_3&gt;0 &amp; p4_31_3~=.)|</w:t>
      </w:r>
    </w:p>
    <w:p w14:paraId="3A342059"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p4_28&gt;=4 &amp; p4_28~=. &amp; p4_31_4&gt;0 &amp; p4_31_4~=.)|</w:t>
      </w:r>
    </w:p>
    <w:p w14:paraId="7CC9CE85"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p4_28&gt;=5 &amp; p4_28~=. &amp; p4_31_5&gt;0 &amp; p4_31_5~=.)|</w:t>
      </w:r>
    </w:p>
    <w:p w14:paraId="6504BC80"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p4_28&gt;=6 &amp; p4_28~=. &amp; p4_31_6&gt;0 &amp; p4_31_6~=.)|</w:t>
      </w:r>
    </w:p>
    <w:p w14:paraId="01C061D5"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p4_28&gt;=7 &amp; p4_28~=. &amp; p4_31_7&gt;0 &amp; p4_31_7~=.)|</w:t>
      </w:r>
    </w:p>
    <w:p w14:paraId="4C75C800"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p4_28&gt;=8 &amp; p4_28~=. &amp; p4_31_8&gt;0 &amp; p4_31_8~=.)|</w:t>
      </w:r>
    </w:p>
    <w:p w14:paraId="5D867481"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p4_28&gt;=9 &amp; p4_28~=. &amp; p4_31_9&gt;0 &amp; p4_31_9~=.)|</w:t>
      </w:r>
    </w:p>
    <w:p w14:paraId="0A3054CE" w14:textId="77777777" w:rsidR="00B25817" w:rsidRPr="007E1E99" w:rsidRDefault="00B25817" w:rsidP="00B25817">
      <w:pPr>
        <w:pStyle w:val="Textosinformato"/>
        <w:rPr>
          <w:rFonts w:ascii="BdE Neue Helvetica 45 Light" w:hAnsi="BdE Neue Helvetica 45 Light"/>
        </w:rPr>
      </w:pPr>
      <w:r w:rsidRPr="00B808FA">
        <w:rPr>
          <w:rFonts w:ascii="BdE Neue Helvetica 45 Light" w:hAnsi="BdE Neue Helvetica 45 Light"/>
          <w:lang w:val="en-US"/>
        </w:rPr>
        <w:t xml:space="preserve">            </w:t>
      </w:r>
      <w:r w:rsidRPr="007E1E99">
        <w:rPr>
          <w:rFonts w:ascii="BdE Neue Helvetica 45 Light" w:hAnsi="BdE Neue Helvetica 45 Light"/>
        </w:rPr>
        <w:t>(p4_27==1 &amp; p4_28&gt;9 &amp; p4_28~=. &amp; p4_31_10&gt;0 &amp; p4_31_10~=.));</w:t>
      </w:r>
    </w:p>
    <w:p w14:paraId="7B321170" w14:textId="77777777" w:rsidR="00B25817" w:rsidRPr="007E1E99" w:rsidRDefault="00B25817" w:rsidP="00B25817">
      <w:pPr>
        <w:pStyle w:val="Textosinformato"/>
        <w:rPr>
          <w:rFonts w:ascii="BdE Neue Helvetica 45 Light" w:hAnsi="BdE Neue Helvetica 45 Light"/>
        </w:rPr>
      </w:pPr>
    </w:p>
    <w:p w14:paraId="4AD3F524" w14:textId="77777777" w:rsidR="00B25817" w:rsidRDefault="00B25817" w:rsidP="00B25817">
      <w:pPr>
        <w:pStyle w:val="Textosinformato"/>
        <w:rPr>
          <w:rFonts w:ascii="BdE Neue Helvetica 45 Light" w:hAnsi="BdE Neue Helvetica 45 Light"/>
        </w:rPr>
      </w:pPr>
      <w:r w:rsidRPr="007E1E99">
        <w:rPr>
          <w:rFonts w:ascii="BdE Neue Helvetica 45 Light" w:hAnsi="BdE Neue Helvetica 45 Light"/>
        </w:rPr>
        <w:t>*CUENTAS VIVIENDA Y CUENTAS NO UTILIZABLES PARA REALIZAR PAGOS;</w:t>
      </w:r>
    </w:p>
    <w:p w14:paraId="40703EDE" w14:textId="77777777" w:rsidR="009072C8" w:rsidRPr="007E1E99" w:rsidRDefault="009072C8" w:rsidP="009072C8">
      <w:pPr>
        <w:pStyle w:val="Textosinformato"/>
        <w:rPr>
          <w:rFonts w:ascii="BdE Neue Helvetica 45 Light" w:hAnsi="BdE Neue Helvetica 45 Light"/>
          <w:i/>
          <w:lang w:val="en-GB"/>
        </w:rPr>
      </w:pPr>
      <w:r w:rsidRPr="007E1E99">
        <w:rPr>
          <w:rFonts w:ascii="BdE Neue Helvetica 45 Light" w:hAnsi="BdE Neue Helvetica 45 Light"/>
          <w:i/>
          <w:lang w:val="en-GB"/>
        </w:rPr>
        <w:t>*HOUSE-PURCHASE SAVINGS ACCOUNTS AND ACCOUNTS NOT USABLE FOR PAYMENTS;</w:t>
      </w:r>
    </w:p>
    <w:p w14:paraId="2D28ADDB"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cuentas vivienda y/o cuentas y depósitos para realizar pagos y que declaran un valor estrictamente positivo para el saldo de estas cuentas generamos una nueva variable;</w:t>
      </w:r>
    </w:p>
    <w:p w14:paraId="0CA270EB" w14:textId="77777777" w:rsidR="00B25817" w:rsidRPr="007E1E99" w:rsidRDefault="00B25817" w:rsidP="00B25817">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house-purchase saving accounts and/or accounts not usable for payments and that declare a strictly positive value for the balance of those accounts we generate a new variable;</w:t>
      </w:r>
    </w:p>
    <w:p w14:paraId="4ED2B05A" w14:textId="77777777" w:rsidR="004D2916" w:rsidRPr="009072C8" w:rsidRDefault="004D2916" w:rsidP="00DD2DF3">
      <w:pPr>
        <w:pStyle w:val="Textosinformato"/>
        <w:rPr>
          <w:rFonts w:ascii="BdE Neue Helvetica 45 Light" w:hAnsi="BdE Neue Helvetica 45 Light"/>
          <w:lang w:val="en-US"/>
        </w:rPr>
      </w:pPr>
    </w:p>
    <w:p w14:paraId="03C44364"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gen cuentas=((p4_3==1 &amp; p4_7_1&gt;0 &amp; p4_7_1~=.)|(p4_4==1 &amp; p4_7_2&gt;0 &amp; p4_7_2~=.));</w:t>
      </w:r>
    </w:p>
    <w:p w14:paraId="1B5A0CE0" w14:textId="77777777" w:rsidR="00745AEC" w:rsidRDefault="00745AEC" w:rsidP="00DD2DF3">
      <w:pPr>
        <w:pStyle w:val="Textosinformato"/>
        <w:rPr>
          <w:rFonts w:ascii="BdE Neue Helvetica 45 Light" w:hAnsi="BdE Neue Helvetica 45 Light"/>
        </w:rPr>
      </w:pPr>
    </w:p>
    <w:p w14:paraId="68ACB408" w14:textId="77777777" w:rsidR="001B0625" w:rsidRDefault="001B0625" w:rsidP="00DD2DF3">
      <w:pPr>
        <w:pStyle w:val="Textosinformato"/>
        <w:rPr>
          <w:rFonts w:ascii="BdE Neue Helvetica 45 Light" w:hAnsi="BdE Neue Helvetica 45 Light"/>
        </w:rPr>
      </w:pPr>
    </w:p>
    <w:p w14:paraId="44837BC3" w14:textId="77777777" w:rsidR="001B0625" w:rsidRPr="007E1E99" w:rsidRDefault="001B0625" w:rsidP="00DD2DF3">
      <w:pPr>
        <w:pStyle w:val="Textosinformato"/>
        <w:rPr>
          <w:rFonts w:ascii="BdE Neue Helvetica 45 Light" w:hAnsi="BdE Neue Helvetica 45 Light"/>
        </w:rPr>
      </w:pPr>
    </w:p>
    <w:p w14:paraId="032FAE0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w:t>
      </w:r>
    </w:p>
    <w:p w14:paraId="5734E3C4"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*PENSION SCHEMES;</w:t>
      </w:r>
    </w:p>
    <w:p w14:paraId="2312B524" w14:textId="5D0A07FE" w:rsidR="004D2916"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planes de pensiones </w:t>
      </w:r>
      <w:r w:rsidR="00B25817" w:rsidRPr="007E1E99">
        <w:rPr>
          <w:rFonts w:ascii="BdE Neue Helvetica 45 Light" w:hAnsi="BdE Neue Helvetica 45 Light"/>
        </w:rPr>
        <w:t>y que declaran un valor estrictamente positivo para el valor de estos planes generamos una nueva variable</w:t>
      </w:r>
      <w:r w:rsidR="0054287A">
        <w:rPr>
          <w:rFonts w:ascii="BdE Neue Helvetica 45 Light" w:hAnsi="BdE Neue Helvetica 45 Light"/>
        </w:rPr>
        <w:t xml:space="preserve">. </w:t>
      </w:r>
      <w:r w:rsidR="0054287A" w:rsidRPr="0054287A">
        <w:rPr>
          <w:rFonts w:ascii="BdE Neue Helvetica 45 Light" w:hAnsi="BdE Neue Helvetica 45 Light"/>
        </w:rPr>
        <w:t>Incluimos también los fondos parcialmente rescatados y los fondos que se están rescatando en la actualidad con valores actualizados positivos</w:t>
      </w:r>
      <w:r w:rsidR="00B25817" w:rsidRPr="007E1E99">
        <w:rPr>
          <w:rFonts w:ascii="BdE Neue Helvetica 45 Light" w:hAnsi="BdE Neue Helvetica 45 Light"/>
        </w:rPr>
        <w:t>;</w:t>
      </w:r>
    </w:p>
    <w:p w14:paraId="1FBBF5E1" w14:textId="1C062F84" w:rsidR="004D2916" w:rsidRPr="007E1E99" w:rsidRDefault="004D291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calculate the percentage of households that own pension schemes </w:t>
      </w:r>
      <w:r w:rsidR="00B25817" w:rsidRPr="007E1E99">
        <w:rPr>
          <w:rFonts w:ascii="BdE Neue Helvetica 45 Light" w:hAnsi="BdE Neue Helvetica 45 Light"/>
          <w:i/>
          <w:lang w:val="en-GB"/>
        </w:rPr>
        <w:t>and that declare a strictly positive value for the balance of those pension schemes we generate a new variable</w:t>
      </w:r>
      <w:r w:rsidR="00387A47">
        <w:rPr>
          <w:rFonts w:ascii="BdE Neue Helvetica 45 Light" w:hAnsi="BdE Neue Helvetica 45 Light"/>
          <w:i/>
          <w:lang w:val="en-GB"/>
        </w:rPr>
        <w:t xml:space="preserve">. </w:t>
      </w:r>
      <w:r w:rsidR="0054287A" w:rsidRPr="0054287A">
        <w:rPr>
          <w:rFonts w:ascii="BdE Neue Helvetica 45 Light" w:hAnsi="BdE Neue Helvetica 45 Light"/>
          <w:i/>
          <w:lang w:val="en-GB"/>
        </w:rPr>
        <w:t>We also include partially redeemed pension schemes and pension schemes currently being redeemed with positive present values</w:t>
      </w:r>
      <w:r w:rsidRPr="007E1E99">
        <w:rPr>
          <w:rFonts w:ascii="BdE Neue Helvetica 45 Light" w:hAnsi="BdE Neue Helvetica 45 Light"/>
          <w:i/>
          <w:lang w:val="en-GB"/>
        </w:rPr>
        <w:t>;</w:t>
      </w:r>
    </w:p>
    <w:p w14:paraId="08D47D60" w14:textId="77777777" w:rsidR="00B25817" w:rsidRPr="007E1E99" w:rsidRDefault="00B25817" w:rsidP="00DD2DF3">
      <w:pPr>
        <w:pStyle w:val="Textosinformato"/>
        <w:rPr>
          <w:rFonts w:ascii="BdE Neue Helvetica 45 Light" w:hAnsi="BdE Neue Helvetica 45 Light"/>
          <w:i/>
          <w:lang w:val="en-GB"/>
        </w:rPr>
      </w:pPr>
    </w:p>
    <w:p w14:paraId="5ADA8E09"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gen np5_1=((p5_1==1 &amp; p5_1a&gt;=1 &amp; p5_1a~=. &amp; p5_7_1&gt;0 &amp; p5_7_1~=.)|</w:t>
      </w:r>
    </w:p>
    <w:p w14:paraId="0D87D806"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p5_1a&gt;=2 &amp; p5_1a~=. &amp; p5_7_2&gt;0 &amp; p5_7_2~=.)|</w:t>
      </w:r>
    </w:p>
    <w:p w14:paraId="2F770F1C"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p5_1a&gt;=3 &amp; p5_1a~=. &amp; p5_7_3&gt;0 &amp; p5_7_3~=.)|</w:t>
      </w:r>
    </w:p>
    <w:p w14:paraId="058B701B"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p5_1a&gt;=4 &amp; p5_1a~=. &amp; p5_7_4&gt;0 &amp; p5_7_4~=.)|</w:t>
      </w:r>
    </w:p>
    <w:p w14:paraId="5158617F"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p5_1a&gt;=5 &amp; p5_1a~=. &amp; p5_7_5&gt;0 &amp; p5_7_5~=.)|</w:t>
      </w:r>
    </w:p>
    <w:p w14:paraId="46A12CFD"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p5_1a&gt;=6 &amp; p5_1a~=. &amp; p5_7_6&gt;0 &amp; p5_7_6~=.)|</w:t>
      </w:r>
    </w:p>
    <w:p w14:paraId="3047B64F"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p5_1a&gt;=7 &amp; p5_1a~=. &amp; p5_7_7&gt;0 &amp; p5_7_7~=.)|</w:t>
      </w:r>
    </w:p>
    <w:p w14:paraId="4A29CAB7"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p5_1a&gt;=8 &amp; p5_1a~=. &amp; p5_7_8&gt;0 &amp; p5_7_8~=.)|</w:t>
      </w:r>
    </w:p>
    <w:p w14:paraId="4052BC67" w14:textId="77777777" w:rsidR="00B25817" w:rsidRPr="0059664B"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p5_1a&gt;=9 &amp; p5_1a~=. </w:t>
      </w:r>
      <w:r w:rsidRPr="0059664B">
        <w:rPr>
          <w:rFonts w:ascii="BdE Neue Helvetica 45 Light" w:hAnsi="BdE Neue Helvetica 45 Light"/>
          <w:lang w:val="en-US"/>
        </w:rPr>
        <w:t>&amp; p5_7_9&gt;0 &amp; p5_7_9~=.)|</w:t>
      </w:r>
    </w:p>
    <w:p w14:paraId="47BAC7EB" w14:textId="7AAD0295" w:rsidR="000322D6" w:rsidRPr="0059664B" w:rsidRDefault="00B25817" w:rsidP="000322D6">
      <w:pPr>
        <w:pStyle w:val="Textosinformato"/>
        <w:rPr>
          <w:rFonts w:ascii="BdE Neue Helvetica 45 Light" w:hAnsi="BdE Neue Helvetica 45 Light"/>
          <w:lang w:val="en-US"/>
        </w:rPr>
      </w:pPr>
      <w:r w:rsidRPr="0059664B">
        <w:rPr>
          <w:rFonts w:ascii="BdE Neue Helvetica 45 Light" w:hAnsi="BdE Neue Helvetica 45 Light"/>
          <w:lang w:val="en-US"/>
        </w:rPr>
        <w:t xml:space="preserve">           (p5_1==1 &amp; p5_1a&gt;9 &amp; p5_1a~=. &amp; p5_7_10&gt;0 &amp; p5_7_10~=.));</w:t>
      </w:r>
      <w:r w:rsidR="000322D6" w:rsidRPr="0059664B">
        <w:rPr>
          <w:rFonts w:ascii="BdE Neue Helvetica 45 Light" w:hAnsi="BdE Neue Helvetica 45 Light"/>
          <w:lang w:val="en-US"/>
        </w:rPr>
        <w:t>replace np5_1=1 if p5_26==1 &amp; p5_27&gt;0 &amp; p5_27!=.</w:t>
      </w:r>
    </w:p>
    <w:p w14:paraId="7D1E727B" w14:textId="77777777" w:rsidR="00F44197" w:rsidRPr="0059664B" w:rsidRDefault="00F44197" w:rsidP="00F44197">
      <w:pPr>
        <w:pStyle w:val="Textosinformato"/>
        <w:rPr>
          <w:rFonts w:ascii="BdE Neue Helvetica 45 Light" w:hAnsi="BdE Neue Helvetica 45 Light"/>
          <w:lang w:val="en-US"/>
        </w:rPr>
      </w:pPr>
      <w:r w:rsidRPr="0059664B">
        <w:rPr>
          <w:rFonts w:ascii="BdE Neue Helvetica 45 Light" w:hAnsi="BdE Neue Helvetica 45 Light"/>
          <w:lang w:val="en-US"/>
        </w:rPr>
        <w:t>forvalues m=1/9 {</w:t>
      </w:r>
    </w:p>
    <w:p w14:paraId="141ACDA6" w14:textId="77777777" w:rsidR="00F44197" w:rsidRPr="0059664B" w:rsidRDefault="00F44197" w:rsidP="00F44197">
      <w:pPr>
        <w:pStyle w:val="Textosinformato"/>
        <w:rPr>
          <w:rFonts w:ascii="BdE Neue Helvetica 45 Light" w:hAnsi="BdE Neue Helvetica 45 Light"/>
          <w:lang w:val="en-US"/>
        </w:rPr>
      </w:pPr>
      <w:r w:rsidRPr="0059664B">
        <w:rPr>
          <w:rFonts w:ascii="BdE Neue Helvetica 45 Light" w:hAnsi="BdE Neue Helvetica 45 Light"/>
          <w:lang w:val="en-US"/>
        </w:rPr>
        <w:t>forvalues i=1/4 {</w:t>
      </w:r>
    </w:p>
    <w:p w14:paraId="6350219C" w14:textId="77777777" w:rsidR="00F44197" w:rsidRPr="0059664B" w:rsidRDefault="00F44197" w:rsidP="00F44197">
      <w:pPr>
        <w:pStyle w:val="Textosinformato"/>
        <w:rPr>
          <w:rFonts w:ascii="BdE Neue Helvetica 45 Light" w:hAnsi="BdE Neue Helvetica 45 Light"/>
          <w:lang w:val="en-US"/>
        </w:rPr>
      </w:pPr>
      <w:r w:rsidRPr="0059664B">
        <w:rPr>
          <w:rFonts w:ascii="BdE Neue Helvetica 45 Light" w:hAnsi="BdE Neue Helvetica 45 Light"/>
          <w:lang w:val="en-US"/>
        </w:rPr>
        <w:t>replace np5_1=1 if p6_49c_`m'_`i'&gt;0 &amp; p6_49c_`m'_`i'!=.</w:t>
      </w:r>
    </w:p>
    <w:p w14:paraId="14264261" w14:textId="77777777" w:rsidR="00F44197" w:rsidRPr="00F44197" w:rsidRDefault="00F44197" w:rsidP="00F44197">
      <w:pPr>
        <w:pStyle w:val="Textosinformato"/>
        <w:rPr>
          <w:rFonts w:ascii="BdE Neue Helvetica 45 Light" w:hAnsi="BdE Neue Helvetica 45 Light"/>
          <w:lang w:val="es-ES"/>
        </w:rPr>
      </w:pPr>
      <w:r w:rsidRPr="00F44197">
        <w:rPr>
          <w:rFonts w:ascii="BdE Neue Helvetica 45 Light" w:hAnsi="BdE Neue Helvetica 45 Light"/>
          <w:lang w:val="es-ES"/>
        </w:rPr>
        <w:t>}</w:t>
      </w:r>
    </w:p>
    <w:p w14:paraId="47C8CD82" w14:textId="1ACD3B83" w:rsidR="000322D6" w:rsidRDefault="00F44197" w:rsidP="00F44197">
      <w:pPr>
        <w:pStyle w:val="Textosinformato"/>
        <w:rPr>
          <w:rFonts w:ascii="BdE Neue Helvetica 45 Light" w:hAnsi="BdE Neue Helvetica 45 Light"/>
          <w:lang w:val="es-ES"/>
        </w:rPr>
      </w:pPr>
      <w:r w:rsidRPr="00F44197">
        <w:rPr>
          <w:rFonts w:ascii="BdE Neue Helvetica 45 Light" w:hAnsi="BdE Neue Helvetica 45 Light"/>
          <w:lang w:val="es-ES"/>
        </w:rPr>
        <w:t>}</w:t>
      </w:r>
    </w:p>
    <w:p w14:paraId="6DC156FA" w14:textId="77777777" w:rsidR="000322D6" w:rsidRPr="00E71524" w:rsidRDefault="000322D6" w:rsidP="00DD2DF3">
      <w:pPr>
        <w:pStyle w:val="Textosinformato"/>
        <w:rPr>
          <w:rFonts w:ascii="BdE Neue Helvetica 45 Light" w:hAnsi="BdE Neue Helvetica 45 Light"/>
          <w:lang w:val="es-ES"/>
        </w:rPr>
      </w:pPr>
    </w:p>
    <w:p w14:paraId="32C48B8B"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*SEGUROS DE VIDA;</w:t>
      </w:r>
    </w:p>
    <w:p w14:paraId="392A2E89"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w:t>
      </w:r>
      <w:r>
        <w:rPr>
          <w:rFonts w:ascii="BdE Neue Helvetica 45 Light" w:hAnsi="BdE Neue Helvetica 45 Light"/>
          <w:i/>
        </w:rPr>
        <w:t>LIFE INSURANCE</w:t>
      </w:r>
      <w:r w:rsidRPr="009072C8">
        <w:rPr>
          <w:rFonts w:ascii="BdE Neue Helvetica 45 Light" w:hAnsi="BdE Neue Helvetica 45 Light"/>
          <w:i/>
        </w:rPr>
        <w:t>;</w:t>
      </w:r>
    </w:p>
    <w:p w14:paraId="22480BD9"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w:t>
      </w:r>
      <w:r w:rsidR="00F82F0F" w:rsidRPr="007E1E99">
        <w:rPr>
          <w:rFonts w:ascii="BdE Neue Helvetica 45 Light" w:hAnsi="BdE Neue Helvetica 45 Light"/>
        </w:rPr>
        <w:t xml:space="preserve"> de hogares que tienen seguros</w:t>
      </w:r>
      <w:r w:rsidRPr="007E1E99">
        <w:rPr>
          <w:rFonts w:ascii="BdE Neue Helvetica 45 Light" w:hAnsi="BdE Neue Helvetica 45 Light"/>
        </w:rPr>
        <w:t xml:space="preserve"> tipo unit linked o mixto generamos una nueva variable;</w:t>
      </w:r>
    </w:p>
    <w:p w14:paraId="40FB41A6" w14:textId="77777777" w:rsidR="004D2916" w:rsidRPr="007E1E99" w:rsidRDefault="004D291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1E399C" w:rsidRPr="007E1E99">
        <w:rPr>
          <w:rFonts w:ascii="BdE Neue Helvetica 45 Light" w:hAnsi="BdE Neue Helvetica 45 Light"/>
          <w:i/>
          <w:lang w:val="en-GB"/>
        </w:rPr>
        <w:t>To calculate the percentage of households that own unit-linked or mixed life insurance we generate a new variable;</w:t>
      </w:r>
    </w:p>
    <w:p w14:paraId="02125187" w14:textId="77777777" w:rsidR="00745AEC" w:rsidRPr="007E1E99" w:rsidRDefault="00745AEC" w:rsidP="00DD2DF3">
      <w:pPr>
        <w:pStyle w:val="Textosinformato"/>
        <w:rPr>
          <w:rFonts w:ascii="BdE Neue Helvetica 45 Light" w:hAnsi="BdE Neue Helvetica 45 Light"/>
          <w:lang w:val="en-GB"/>
        </w:rPr>
      </w:pPr>
    </w:p>
    <w:p w14:paraId="13CE61D1" w14:textId="77777777" w:rsidR="00A26F4D" w:rsidRPr="00A26F4D" w:rsidRDefault="00A26F4D" w:rsidP="00A26F4D">
      <w:pPr>
        <w:pStyle w:val="Textosinformato"/>
        <w:rPr>
          <w:rFonts w:ascii="BdE Neue Helvetica 45 Light" w:hAnsi="BdE Neue Helvetica 45 Light"/>
          <w:lang w:val="en-US"/>
        </w:rPr>
      </w:pPr>
      <w:r>
        <w:rPr>
          <w:rFonts w:ascii="BdE Neue Helvetica 45 Light" w:hAnsi="BdE Neue Helvetica 45 Light"/>
        </w:rPr>
        <w:t>gen seguro=</w:t>
      </w:r>
      <w:r w:rsidRPr="00A26F4D">
        <w:rPr>
          <w:rFonts w:ascii="BdE Neue Helvetica 45 Light" w:hAnsi="BdE Neue Helvetica 45 Light"/>
        </w:rPr>
        <w:t xml:space="preserve">((p5_9a==1 &amp; p5_10a&gt;=1 &amp; p5_10a~=. </w:t>
      </w:r>
      <w:r w:rsidRPr="00A26F4D">
        <w:rPr>
          <w:rFonts w:ascii="BdE Neue Helvetica 45 Light" w:hAnsi="BdE Neue Helvetica 45 Light"/>
          <w:lang w:val="en-US"/>
        </w:rPr>
        <w:t>&amp; p5_13_1==2 &amp; p5_14_1&gt;0 &amp; p5_14_1~=.)|</w:t>
      </w:r>
    </w:p>
    <w:p w14:paraId="6F8B4420"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p5_10a&gt;=2 &amp; p5_10a~=. &amp; p5_13_2==2 &amp; p5_14_2&gt;0 &amp; p5_14_2~=.)|</w:t>
      </w:r>
    </w:p>
    <w:p w14:paraId="4CC16F1E"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p5_10a&gt;=3 &amp; p5_10a~=. &amp; p5_13_3==2 &amp; p5_14_3&gt;0 &amp; p5_14_3~=.)|</w:t>
      </w:r>
    </w:p>
    <w:p w14:paraId="33D0B687"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p5_10a&gt;=4 &amp; p5_10a~=. &amp; p5_13_4==2 &amp; p5_14_4&gt;0 &amp; p5_14_4~=.)|</w:t>
      </w:r>
    </w:p>
    <w:p w14:paraId="68F730B5"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p5_10a&gt;=5 &amp; p5_10a~=. &amp; p5_13_5==2 &amp; p5_14_5&gt;0 &amp; p5_14_5~=.)|</w:t>
      </w:r>
    </w:p>
    <w:p w14:paraId="6E147D85"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 xml:space="preserve">(p5_9a==1 &amp; p5_10a&gt;5 &amp; </w:t>
      </w:r>
      <w:r>
        <w:rPr>
          <w:rFonts w:ascii="BdE Neue Helvetica 45 Light" w:hAnsi="BdE Neue Helvetica 45 Light"/>
          <w:lang w:val="en-US"/>
        </w:rPr>
        <w:t xml:space="preserve">  </w:t>
      </w:r>
      <w:r w:rsidRPr="00A26F4D">
        <w:rPr>
          <w:rFonts w:ascii="BdE Neue Helvetica 45 Light" w:hAnsi="BdE Neue Helvetica 45 Light"/>
          <w:lang w:val="en-US"/>
        </w:rPr>
        <w:t>p5_10a~=. &amp; p5_13_6==2 &amp; p5_14_6&gt;0 &amp; p5_14_6~=.)|</w:t>
      </w:r>
    </w:p>
    <w:p w14:paraId="23205B7E" w14:textId="77777777" w:rsidR="00A26F4D" w:rsidRPr="00A26F4D" w:rsidRDefault="00A26F4D" w:rsidP="00A26F4D">
      <w:pPr>
        <w:pStyle w:val="Textosinformato"/>
        <w:rPr>
          <w:rFonts w:ascii="BdE Neue Helvetica 45 Light" w:hAnsi="BdE Neue Helvetica 45 Light"/>
          <w:lang w:val="en-US"/>
        </w:rPr>
      </w:pPr>
      <w:r>
        <w:rPr>
          <w:rFonts w:ascii="BdE Neue Helvetica 45 Light" w:hAnsi="BdE Neue Helvetica 45 Light"/>
          <w:lang w:val="en-US"/>
        </w:rPr>
        <w:tab/>
        <w:t xml:space="preserve">       </w:t>
      </w:r>
      <w:r w:rsidRPr="00A26F4D">
        <w:rPr>
          <w:rFonts w:ascii="BdE Neue Helvetica 45 Light" w:hAnsi="BdE Neue Helvetica 45 Light"/>
          <w:lang w:val="en-US"/>
        </w:rPr>
        <w:t>(p5_9a==1 &amp; p5_10a&gt;=1 &amp; p5_10a~=. &amp; p5_13_1==3 &amp; p5_14_1&gt;0 &amp; p5_14_1~=.)|</w:t>
      </w:r>
    </w:p>
    <w:p w14:paraId="2B62B423"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p5_10a&gt;=2 &amp; p5_10a~=. &amp; p5_13_2==3 &amp; p5_14_2&gt;0 &amp; p5_14_2~=.)|</w:t>
      </w:r>
    </w:p>
    <w:p w14:paraId="04A56182"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p5_10a&gt;=3 &amp; p5_10a~=. &amp; p5_13_3==3 &amp; p5_14_3&gt;0 &amp; p5_14_3~=.)|</w:t>
      </w:r>
    </w:p>
    <w:p w14:paraId="579A73F1"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p5_10a&gt;=4 &amp; p5_10a~=. &amp; p5_13_4==3 &amp; p5_14_4&gt;0 &amp; p5_14_4~=.)|</w:t>
      </w:r>
    </w:p>
    <w:p w14:paraId="5B5EDBD6"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p5_10a&gt;=5 &amp; p5_10a~=. &amp; p5_13_5==3 &amp; p5_14_5&gt;0 &amp; p5_14_5~=.)|</w:t>
      </w:r>
    </w:p>
    <w:p w14:paraId="6124812C" w14:textId="77777777" w:rsidR="00B25817" w:rsidRPr="007E1E99" w:rsidRDefault="00A26F4D" w:rsidP="00A26F4D">
      <w:pPr>
        <w:pStyle w:val="Textosinformato"/>
        <w:rPr>
          <w:rFonts w:ascii="BdE Neue Helvetica 45 Light" w:hAnsi="BdE Neue Helvetica 45 Light"/>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rPr>
        <w:t xml:space="preserve">(p5_9a==1 &amp; p5_10a&gt;5 &amp; </w:t>
      </w:r>
      <w:r>
        <w:rPr>
          <w:rFonts w:ascii="BdE Neue Helvetica 45 Light" w:hAnsi="BdE Neue Helvetica 45 Light"/>
        </w:rPr>
        <w:t xml:space="preserve">  </w:t>
      </w:r>
      <w:r w:rsidRPr="00A26F4D">
        <w:rPr>
          <w:rFonts w:ascii="BdE Neue Helvetica 45 Light" w:hAnsi="BdE Neue Helvetica 45 Light"/>
        </w:rPr>
        <w:t>p5_10a~=. &amp; p5_13_6==3 &amp; p5_14_6&gt;0 &amp; p5_14_6~=.));</w:t>
      </w:r>
      <w:r w:rsidRPr="00A26F4D">
        <w:rPr>
          <w:rFonts w:ascii="BdE Neue Helvetica 45 Light" w:hAnsi="BdE Neue Helvetica 45 Light"/>
        </w:rPr>
        <w:tab/>
      </w:r>
      <w:r w:rsidR="00B25817" w:rsidRPr="007E1E99">
        <w:rPr>
          <w:rFonts w:ascii="BdE Neue Helvetica 45 Light" w:hAnsi="BdE Neue Helvetica 45 Light"/>
        </w:rPr>
        <w:tab/>
      </w:r>
    </w:p>
    <w:p w14:paraId="507C6C6B" w14:textId="77777777" w:rsidR="00745AEC" w:rsidRPr="007E1E99" w:rsidRDefault="00745AEC" w:rsidP="00DD2DF3">
      <w:pPr>
        <w:pStyle w:val="Textosinformato"/>
        <w:rPr>
          <w:rFonts w:ascii="BdE Neue Helvetica 45 Light" w:hAnsi="BdE Neue Helvetica 45 Light"/>
        </w:rPr>
      </w:pPr>
    </w:p>
    <w:p w14:paraId="5058333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 INCLUYENDO SEGUROS DE VIDA DE INVERSION O MIXTOS;</w:t>
      </w:r>
    </w:p>
    <w:p w14:paraId="62B29A5A" w14:textId="77777777" w:rsidR="001E399C" w:rsidRPr="007E1E99" w:rsidRDefault="001E399C"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*PENSION SCHEMES INCLUDING UNIT-LINKED OR MIXED LIFE INSURANCE;</w:t>
      </w:r>
    </w:p>
    <w:p w14:paraId="78D85DD0" w14:textId="77777777" w:rsidR="00745AEC" w:rsidRPr="007E1E99" w:rsidRDefault="00745AEC" w:rsidP="00DD2DF3">
      <w:pPr>
        <w:pStyle w:val="Textosinformato"/>
        <w:rPr>
          <w:rFonts w:ascii="BdE Neue Helvetica 45 Light" w:hAnsi="BdE Neue Helvetica 45 Light"/>
          <w:lang w:val="en-GB"/>
        </w:rPr>
      </w:pPr>
    </w:p>
    <w:p w14:paraId="1F93DCB7" w14:textId="77777777" w:rsidR="007D5A71" w:rsidRPr="007E1E99" w:rsidRDefault="007D5A71" w:rsidP="007D5A71">
      <w:pPr>
        <w:pStyle w:val="Textosinformato"/>
        <w:rPr>
          <w:rFonts w:ascii="BdE Neue Helvetica 45 Light" w:hAnsi="BdE Neue Helvetica 45 Light"/>
        </w:rPr>
      </w:pPr>
      <w:r w:rsidRPr="007E1E99">
        <w:rPr>
          <w:rFonts w:ascii="BdE Neue Helvetica 45 Light" w:hAnsi="BdE Neue Helvetica 45 Light"/>
        </w:rPr>
        <w:t>gen penseg=(np5_1==1|seguro==1);</w:t>
      </w:r>
    </w:p>
    <w:p w14:paraId="06871E8B" w14:textId="77777777" w:rsidR="007D5A71" w:rsidRPr="007E1E99" w:rsidRDefault="007D5A71" w:rsidP="007D5A71">
      <w:pPr>
        <w:pStyle w:val="Textosinformato"/>
        <w:rPr>
          <w:rFonts w:ascii="BdE Neue Helvetica 45 Light" w:hAnsi="BdE Neue Helvetica 45 Light"/>
        </w:rPr>
      </w:pPr>
    </w:p>
    <w:p w14:paraId="08AB679B" w14:textId="77777777" w:rsidR="007D5A71" w:rsidRPr="007E1E99" w:rsidRDefault="007D5A71" w:rsidP="007D5A71">
      <w:pPr>
        <w:pStyle w:val="Textosinformato"/>
        <w:rPr>
          <w:rFonts w:ascii="BdE Neue Helvetica 45 Light" w:hAnsi="BdE Neue Helvetica 45 Light"/>
        </w:rPr>
      </w:pPr>
      <w:r w:rsidRPr="007E1E99">
        <w:rPr>
          <w:rFonts w:ascii="BdE Neue Helvetica 45 Light" w:hAnsi="BdE Neue Helvetica 45 Light"/>
        </w:rPr>
        <w:t>*CARTERAS GESTIONADAS;</w:t>
      </w:r>
    </w:p>
    <w:p w14:paraId="32B2661F" w14:textId="77777777" w:rsidR="00AB0777" w:rsidRPr="005C74D1" w:rsidRDefault="00AB0777" w:rsidP="007D5A71">
      <w:pPr>
        <w:pStyle w:val="Textosinformato"/>
        <w:rPr>
          <w:rFonts w:ascii="BdE Neue Helvetica 45 Light" w:hAnsi="BdE Neue Helvetica 45 Light"/>
          <w:i/>
          <w:lang w:val="en-US"/>
        </w:rPr>
      </w:pPr>
      <w:r w:rsidRPr="005C74D1">
        <w:rPr>
          <w:rFonts w:ascii="BdE Neue Helvetica 45 Light" w:hAnsi="BdE Neue Helvetica 45 Light"/>
          <w:lang w:val="en-US"/>
        </w:rPr>
        <w:t>*</w:t>
      </w:r>
      <w:r w:rsidRPr="005C74D1">
        <w:rPr>
          <w:rFonts w:ascii="BdE Neue Helvetica 45 Light" w:hAnsi="BdE Neue Helvetica 45 Light"/>
          <w:i/>
          <w:lang w:val="en-US"/>
        </w:rPr>
        <w:t>PORTFOLIOS UNDER MANAGEMENT;</w:t>
      </w:r>
    </w:p>
    <w:p w14:paraId="010491AD" w14:textId="77777777" w:rsidR="007D5A71" w:rsidRPr="005C74D1" w:rsidRDefault="007D5A71" w:rsidP="007D5A71">
      <w:pPr>
        <w:pStyle w:val="Textosinformato"/>
        <w:rPr>
          <w:rFonts w:ascii="BdE Neue Helvetica 45 Light" w:hAnsi="BdE Neue Helvetica 45 Light"/>
          <w:lang w:val="en-US"/>
        </w:rPr>
      </w:pPr>
    </w:p>
    <w:p w14:paraId="2755483B" w14:textId="77777777" w:rsidR="007D5A71" w:rsidRPr="007E1E99" w:rsidRDefault="007D5A71" w:rsidP="007D5A71">
      <w:pPr>
        <w:pStyle w:val="Textosinformato"/>
        <w:rPr>
          <w:rFonts w:ascii="BdE Neue Helvetica 45 Light" w:hAnsi="BdE Neue Helvetica 45 Light"/>
          <w:lang w:val="en-US"/>
        </w:rPr>
      </w:pPr>
      <w:r w:rsidRPr="007E1E99">
        <w:rPr>
          <w:rFonts w:ascii="BdE Neue Helvetica 45 Light" w:hAnsi="BdE Neue Helvetica 45 Light"/>
          <w:lang w:val="en-US"/>
        </w:rPr>
        <w:t>gen cart_gest=((p4_41==1 &amp; p4_42==1) &amp; p4_43&gt;0 &amp; p4_43~=.);</w:t>
      </w:r>
    </w:p>
    <w:p w14:paraId="0DC0C39F" w14:textId="77777777" w:rsidR="007D5A71" w:rsidRPr="007E1E99" w:rsidRDefault="007D5A71" w:rsidP="007D5A71">
      <w:pPr>
        <w:pStyle w:val="Textosinformato"/>
        <w:rPr>
          <w:rFonts w:ascii="BdE Neue Helvetica 45 Light" w:hAnsi="BdE Neue Helvetica 45 Light"/>
          <w:lang w:val="en-US"/>
        </w:rPr>
      </w:pPr>
    </w:p>
    <w:p w14:paraId="371D74FB" w14:textId="77777777" w:rsidR="00F82F0F"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*OTROS ACTIVOS FINANCIEROS;</w:t>
      </w:r>
    </w:p>
    <w:p w14:paraId="001D8496" w14:textId="77777777" w:rsidR="00745AEC" w:rsidRPr="007E1E99" w:rsidRDefault="00F82F0F" w:rsidP="00DD2DF3">
      <w:pPr>
        <w:pStyle w:val="Textosinformato"/>
        <w:rPr>
          <w:rFonts w:ascii="BdE Neue Helvetica 45 Light" w:hAnsi="BdE Neue Helvetica 45 Light"/>
        </w:rPr>
      </w:pPr>
      <w:r w:rsidRPr="007E1E99">
        <w:rPr>
          <w:rFonts w:ascii="BdE Neue Helvetica 45 Light" w:hAnsi="BdE Neue Helvetica 45 Light"/>
          <w:i/>
        </w:rPr>
        <w:t>*OTHER FINANCIAL ASSETS;</w:t>
      </w:r>
      <w:r w:rsidR="00745AEC" w:rsidRPr="007E1E99">
        <w:rPr>
          <w:rFonts w:ascii="BdE Neue Helvetica 45 Light" w:hAnsi="BdE Neue Helvetica 45 Light"/>
        </w:rPr>
        <w:t xml:space="preserve"> </w:t>
      </w:r>
    </w:p>
    <w:p w14:paraId="4A171AA3" w14:textId="0D5C7614" w:rsidR="00387A47" w:rsidRDefault="00387A47" w:rsidP="00387A47">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w:t>
      </w:r>
      <w:r>
        <w:rPr>
          <w:rFonts w:ascii="BdE Neue Helvetica 45 Light" w:hAnsi="BdE Neue Helvetica 45 Light"/>
        </w:rPr>
        <w:t>con otros activos financieros</w:t>
      </w:r>
      <w:r w:rsidR="004E1C98">
        <w:rPr>
          <w:rStyle w:val="Refdenotaalpie"/>
          <w:rFonts w:ascii="BdE Neue Helvetica 45 Light" w:hAnsi="BdE Neue Helvetica 45 Light"/>
        </w:rPr>
        <w:footnoteReference w:id="1"/>
      </w:r>
      <w:r>
        <w:rPr>
          <w:rFonts w:ascii="BdE Neue Helvetica 45 Light" w:hAnsi="BdE Neue Helvetica 45 Light"/>
        </w:rPr>
        <w:t xml:space="preserve"> </w:t>
      </w:r>
      <w:r w:rsidRPr="007E1E99">
        <w:rPr>
          <w:rFonts w:ascii="BdE Neue Helvetica 45 Light" w:hAnsi="BdE Neue Helvetica 45 Light"/>
        </w:rPr>
        <w:t xml:space="preserve">generamos una nueva variable </w:t>
      </w:r>
      <w:r w:rsidRPr="007E55D5">
        <w:rPr>
          <w:rFonts w:ascii="BdE Neue Helvetica 45 Light" w:hAnsi="BdE Neue Helvetica 45 Light"/>
        </w:rPr>
        <w:t>otros_af</w:t>
      </w:r>
      <w:r>
        <w:rPr>
          <w:rFonts w:ascii="BdE Neue Helvetica 45 Light" w:hAnsi="BdE Neue Helvetica 45 Light"/>
        </w:rPr>
        <w:t>:</w:t>
      </w:r>
    </w:p>
    <w:p w14:paraId="7365AB44" w14:textId="2A6CFED0" w:rsidR="00387A47" w:rsidRDefault="00387A47" w:rsidP="00387A47">
      <w:pPr>
        <w:pStyle w:val="Textosinformato"/>
        <w:rPr>
          <w:rFonts w:ascii="BdE Neue Helvetica 45 Light" w:hAnsi="BdE Neue Helvetica 45 Light"/>
          <w:lang w:val="en-GB"/>
        </w:rPr>
      </w:pPr>
      <w:r w:rsidRPr="007E1E99">
        <w:rPr>
          <w:rFonts w:ascii="BdE Neue Helvetica 45 Light" w:hAnsi="BdE Neue Helvetica 45 Light"/>
          <w:i/>
          <w:lang w:val="en-GB"/>
        </w:rPr>
        <w:t xml:space="preserve">*To calculate the percentage of households </w:t>
      </w:r>
      <w:r>
        <w:rPr>
          <w:rFonts w:ascii="BdE Neue Helvetica 45 Light" w:hAnsi="BdE Neue Helvetica 45 Light"/>
          <w:i/>
          <w:lang w:val="en-GB"/>
        </w:rPr>
        <w:t>with other financial assets</w:t>
      </w:r>
      <w:r w:rsidR="004E1C98">
        <w:rPr>
          <w:rStyle w:val="Refdenotaalpie"/>
          <w:rFonts w:ascii="BdE Neue Helvetica 45 Light" w:hAnsi="BdE Neue Helvetica 45 Light"/>
          <w:i/>
          <w:lang w:val="en-GB"/>
        </w:rPr>
        <w:footnoteReference w:id="2"/>
      </w:r>
      <w:r w:rsidRPr="007E55D5">
        <w:rPr>
          <w:rFonts w:ascii="BdE Neue Helvetica 45 Light" w:hAnsi="BdE Neue Helvetica 45 Light"/>
          <w:i/>
          <w:lang w:val="en-GB"/>
        </w:rPr>
        <w:t xml:space="preserve"> </w:t>
      </w:r>
      <w:r w:rsidRPr="007E1E99">
        <w:rPr>
          <w:rFonts w:ascii="BdE Neue Helvetica 45 Light" w:hAnsi="BdE Neue Helvetica 45 Light"/>
          <w:i/>
          <w:lang w:val="en-GB"/>
        </w:rPr>
        <w:t xml:space="preserve">we generate the variable </w:t>
      </w:r>
      <w:r w:rsidRPr="0059664B">
        <w:rPr>
          <w:rFonts w:ascii="BdE Neue Helvetica 45 Light" w:hAnsi="BdE Neue Helvetica 45 Light"/>
          <w:lang w:val="en-US"/>
        </w:rPr>
        <w:t>otros_af</w:t>
      </w:r>
      <w:r w:rsidRPr="007E1E99">
        <w:rPr>
          <w:rFonts w:ascii="BdE Neue Helvetica 45 Light" w:hAnsi="BdE Neue Helvetica 45 Light"/>
          <w:lang w:val="en-GB"/>
        </w:rPr>
        <w:t>;</w:t>
      </w:r>
    </w:p>
    <w:p w14:paraId="1E68378E" w14:textId="77777777" w:rsidR="00387A47" w:rsidRDefault="00387A47" w:rsidP="00387A47">
      <w:pPr>
        <w:pStyle w:val="Textosinformato"/>
        <w:rPr>
          <w:rFonts w:ascii="BdE Neue Helvetica 45 Light" w:hAnsi="BdE Neue Helvetica 45 Light"/>
          <w:lang w:val="en-GB"/>
        </w:rPr>
      </w:pPr>
    </w:p>
    <w:p w14:paraId="1F281323" w14:textId="77777777" w:rsidR="00387A47" w:rsidRDefault="00387A47" w:rsidP="00387A47">
      <w:pPr>
        <w:pStyle w:val="Textosinformato"/>
        <w:rPr>
          <w:rFonts w:ascii="BdE Neue Helvetica 45 Light" w:hAnsi="BdE Neue Helvetica 45 Light"/>
        </w:rPr>
      </w:pPr>
      <w:r w:rsidRPr="007E55D5">
        <w:rPr>
          <w:rFonts w:ascii="BdE Neue Helvetica 45 Light" w:hAnsi="BdE Neue Helvetica 45 Light"/>
        </w:rPr>
        <w:t>gen otros_af=((p4_39==1) &amp; p4_39a&gt;0 &amp; p4_39a~=.)</w:t>
      </w:r>
    </w:p>
    <w:p w14:paraId="5F72E34E" w14:textId="77777777" w:rsidR="00387A47" w:rsidRDefault="00387A47" w:rsidP="00387A47">
      <w:pPr>
        <w:pStyle w:val="Textosinformato"/>
        <w:rPr>
          <w:rFonts w:ascii="BdE Neue Helvetica 45 Light" w:hAnsi="BdE Neue Helvetica 45 Light"/>
        </w:rPr>
      </w:pPr>
    </w:p>
    <w:p w14:paraId="07741D8D" w14:textId="234C2370" w:rsidR="00B60E8E" w:rsidRPr="007E1E99" w:rsidRDefault="00254BFE" w:rsidP="00387A47">
      <w:pPr>
        <w:pStyle w:val="Textosinformato"/>
        <w:rPr>
          <w:rFonts w:ascii="BdE Neue Helvetica 45 Light" w:hAnsi="BdE Neue Helvetica 45 Light"/>
        </w:rPr>
      </w:pPr>
      <w:r w:rsidRPr="007E1E99">
        <w:rPr>
          <w:rFonts w:ascii="BdE Neue Helvetica 45 Light" w:hAnsi="BdE Neue Helvetica 45 Light"/>
        </w:rPr>
        <w:t>*Para calcular la proporció</w:t>
      </w:r>
      <w:r w:rsidR="00745AEC" w:rsidRPr="007E1E99">
        <w:rPr>
          <w:rFonts w:ascii="BdE Neue Helvetica 45 Light" w:hAnsi="BdE Neue Helvetica 45 Light"/>
        </w:rPr>
        <w:t xml:space="preserve">n de hogares a los que les debe dinero </w:t>
      </w:r>
      <w:r w:rsidR="000C2C9E" w:rsidRPr="007E1E99">
        <w:rPr>
          <w:rFonts w:ascii="BdE Neue Helvetica 45 Light" w:hAnsi="BdE Neue Helvetica 45 Light"/>
        </w:rPr>
        <w:t xml:space="preserve">o bien </w:t>
      </w:r>
      <w:r w:rsidR="00745AEC" w:rsidRPr="007E1E99">
        <w:rPr>
          <w:rFonts w:ascii="BdE Neue Helvetica 45 Light" w:hAnsi="BdE Neue Helvetica 45 Light"/>
        </w:rPr>
        <w:t>el negocio u otras personas generamos una nueva variable sideuda;</w:t>
      </w:r>
    </w:p>
    <w:p w14:paraId="0C9E6067" w14:textId="4110D5FB" w:rsidR="00B60E8E" w:rsidRPr="007E1E99" w:rsidRDefault="00B60E8E"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calculate the percentage of households </w:t>
      </w:r>
      <w:r w:rsidR="000C2C9E" w:rsidRPr="007E1E99">
        <w:rPr>
          <w:rFonts w:ascii="BdE Neue Helvetica 45 Light" w:hAnsi="BdE Neue Helvetica 45 Light"/>
          <w:i/>
          <w:lang w:val="en-GB"/>
        </w:rPr>
        <w:t>to whom</w:t>
      </w:r>
      <w:r w:rsidRPr="007E1E99">
        <w:rPr>
          <w:rFonts w:ascii="BdE Neue Helvetica 45 Light" w:hAnsi="BdE Neue Helvetica 45 Light"/>
          <w:i/>
          <w:lang w:val="en-GB"/>
        </w:rPr>
        <w:t xml:space="preserve"> the business or other people</w:t>
      </w:r>
      <w:r w:rsidR="00254BFE" w:rsidRPr="007E1E99">
        <w:rPr>
          <w:rFonts w:ascii="BdE Neue Helvetica 45 Light" w:hAnsi="BdE Neue Helvetica 45 Light"/>
          <w:i/>
          <w:lang w:val="en-GB"/>
        </w:rPr>
        <w:t xml:space="preserve"> owe money</w:t>
      </w:r>
      <w:r w:rsidRPr="007E1E99">
        <w:rPr>
          <w:rFonts w:ascii="BdE Neue Helvetica 45 Light" w:hAnsi="BdE Neue Helvetica 45 Light"/>
          <w:i/>
          <w:lang w:val="en-GB"/>
        </w:rPr>
        <w:t xml:space="preserve"> we generate the variable </w:t>
      </w:r>
      <w:r w:rsidRPr="007E1E99">
        <w:rPr>
          <w:rFonts w:ascii="BdE Neue Helvetica 45 Light" w:hAnsi="BdE Neue Helvetica 45 Light"/>
          <w:lang w:val="en-GB"/>
        </w:rPr>
        <w:t>sideuda;</w:t>
      </w:r>
      <w:r w:rsidRPr="007E1E99">
        <w:rPr>
          <w:rFonts w:ascii="BdE Neue Helvetica 45 Light" w:hAnsi="BdE Neue Helvetica 45 Light"/>
          <w:i/>
          <w:lang w:val="en-GB"/>
        </w:rPr>
        <w:t xml:space="preserve"> </w:t>
      </w:r>
    </w:p>
    <w:p w14:paraId="32E4F76C" w14:textId="77777777" w:rsidR="00745AEC" w:rsidRPr="007E1E99" w:rsidRDefault="00745AEC" w:rsidP="00DD2DF3">
      <w:pPr>
        <w:pStyle w:val="Textosinformato"/>
        <w:rPr>
          <w:rFonts w:ascii="BdE Neue Helvetica 45 Light" w:hAnsi="BdE Neue Helvetica 45 Light"/>
          <w:lang w:val="en-GB"/>
        </w:rPr>
      </w:pPr>
    </w:p>
    <w:p w14:paraId="14F4B4A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*PROGRAMA PARA CALCULAR LO QUE LES DEBEN LOS NEGOCIOS A LOS DISTIN</w:t>
      </w:r>
      <w:r w:rsidR="00455373" w:rsidRPr="007E1E99">
        <w:rPr>
          <w:rFonts w:ascii="BdE Neue Helvetica 45 Light" w:hAnsi="BdE Neue Helvetica 45 Light"/>
        </w:rPr>
        <w:t xml:space="preserve">TOS MIEMBROS DEL HOGAR </w:t>
      </w:r>
      <w:r w:rsidRPr="007E1E99">
        <w:rPr>
          <w:rFonts w:ascii="BdE Neue Helvetica 45 Light" w:hAnsi="BdE Neue Helvetica 45 Light"/>
        </w:rPr>
        <w:t>(P</w:t>
      </w:r>
      <w:r w:rsidR="00AB0777" w:rsidRPr="007E1E99">
        <w:rPr>
          <w:rFonts w:ascii="BdE Neue Helvetica 45 Light" w:hAnsi="BdE Neue Helvetica 45 Light"/>
        </w:rPr>
        <w:t>4</w:t>
      </w:r>
      <w:r w:rsidRPr="007E1E99">
        <w:rPr>
          <w:rFonts w:ascii="BdE Neue Helvetica 45 Light" w:hAnsi="BdE Neue Helvetica 45 Light"/>
        </w:rPr>
        <w:t>_</w:t>
      </w:r>
      <w:r w:rsidR="00AB0777" w:rsidRPr="007E1E99">
        <w:rPr>
          <w:rFonts w:ascii="BdE Neue Helvetica 45 Light" w:hAnsi="BdE Neue Helvetica 45 Light"/>
        </w:rPr>
        <w:t>116</w:t>
      </w:r>
      <w:r w:rsidRPr="007E1E99">
        <w:rPr>
          <w:rFonts w:ascii="BdE Neue Helvetica 45 Light" w:hAnsi="BdE Neue Helvetica 45 Light"/>
        </w:rPr>
        <w:t>);</w:t>
      </w:r>
    </w:p>
    <w:p w14:paraId="0AC3CD2E" w14:textId="77777777" w:rsidR="00254BFE" w:rsidRPr="007E1E99" w:rsidRDefault="00254BFE"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*PROGRAM TO OBTAIN WHAT THE BUSINESSES OWE TO THE DIFFERENT HOUSEHOLD MEMBERS (P4</w:t>
      </w:r>
      <w:r w:rsidR="00AB0777" w:rsidRPr="007E1E99">
        <w:rPr>
          <w:rFonts w:ascii="BdE Neue Helvetica 45 Light" w:hAnsi="BdE Neue Helvetica 45 Light"/>
          <w:i/>
          <w:lang w:val="en-GB"/>
        </w:rPr>
        <w:t>_116</w:t>
      </w:r>
      <w:r w:rsidRPr="007E1E99">
        <w:rPr>
          <w:rFonts w:ascii="BdE Neue Helvetica 45 Light" w:hAnsi="BdE Neue Helvetica 45 Light"/>
          <w:i/>
          <w:lang w:val="en-GB"/>
        </w:rPr>
        <w:t>);</w:t>
      </w:r>
    </w:p>
    <w:p w14:paraId="14A31503" w14:textId="77777777" w:rsidR="00745AEC" w:rsidRPr="007E1E99" w:rsidRDefault="00745AEC" w:rsidP="00DD2DF3">
      <w:pPr>
        <w:pStyle w:val="Textosinformato"/>
        <w:rPr>
          <w:rFonts w:ascii="BdE Neue Helvetica 45 Light" w:hAnsi="BdE Neue Helvetica 45 Light"/>
          <w:lang w:val="en-GB"/>
        </w:rPr>
      </w:pPr>
    </w:p>
    <w:p w14:paraId="4F69C983"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gen valdeuhog=0;</w:t>
      </w:r>
    </w:p>
    <w:p w14:paraId="286493FD"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gen havedeuhog=0;</w:t>
      </w:r>
    </w:p>
    <w:p w14:paraId="358E0BE1"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forvalues m=1/6   {;</w:t>
      </w:r>
    </w:p>
    <w:p w14:paraId="256A8EB5"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ab/>
        <w:t>replace valdeuhog=valdeuhog+p4_116_`m'</w:t>
      </w:r>
      <w:r w:rsidR="00B00E00">
        <w:rPr>
          <w:rFonts w:ascii="BdE Neue Helvetica 45 Light" w:hAnsi="BdE Neue Helvetica 45 Light"/>
          <w:lang w:val="en-US"/>
        </w:rPr>
        <w:t xml:space="preserve"> </w:t>
      </w:r>
      <w:r w:rsidRPr="007E1E99">
        <w:rPr>
          <w:rFonts w:ascii="BdE Neue Helvetica 45 Light" w:hAnsi="BdE Neue Helvetica 45 Light"/>
          <w:lang w:val="en-US"/>
        </w:rPr>
        <w:t>if (p4_116_`m'&gt;0 &amp; p4_116_`m'~=.);</w:t>
      </w:r>
    </w:p>
    <w:p w14:paraId="03F172AD"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ab/>
        <w:t>replace havedeuhog=1 if (p4_115_`m'==1);</w:t>
      </w:r>
    </w:p>
    <w:p w14:paraId="60C8FDCF" w14:textId="77777777" w:rsidR="00AB0777" w:rsidRPr="005C74D1" w:rsidRDefault="00AB0777" w:rsidP="00AB0777">
      <w:pPr>
        <w:pStyle w:val="Textosinformato"/>
        <w:rPr>
          <w:rFonts w:ascii="BdE Neue Helvetica 45 Light" w:hAnsi="BdE Neue Helvetica 45 Light"/>
          <w:lang w:val="es-ES"/>
        </w:rPr>
      </w:pPr>
      <w:r w:rsidRPr="007E1E99">
        <w:rPr>
          <w:rFonts w:ascii="BdE Neue Helvetica 45 Light" w:hAnsi="BdE Neue Helvetica 45 Light"/>
          <w:lang w:val="en-US"/>
        </w:rPr>
        <w:tab/>
      </w:r>
      <w:r w:rsidRPr="005C74D1">
        <w:rPr>
          <w:rFonts w:ascii="BdE Neue Helvetica 45 Light" w:hAnsi="BdE Neue Helvetica 45 Light"/>
          <w:lang w:val="es-ES"/>
        </w:rPr>
        <w:t>};</w:t>
      </w:r>
    </w:p>
    <w:p w14:paraId="19BDD96D" w14:textId="77777777" w:rsidR="00AB0777" w:rsidRPr="00B808FA" w:rsidRDefault="00AB0777" w:rsidP="00AB0777">
      <w:pPr>
        <w:pStyle w:val="Textosinformato"/>
        <w:rPr>
          <w:rFonts w:ascii="BdE Neue Helvetica 45 Light" w:hAnsi="BdE Neue Helvetica 45 Light"/>
          <w:lang w:val="es-ES"/>
        </w:rPr>
      </w:pPr>
      <w:r w:rsidRPr="00B808FA">
        <w:rPr>
          <w:rFonts w:ascii="BdE Neue Helvetica 45 Light" w:hAnsi="BdE Neue Helvetica 45 Light"/>
          <w:lang w:val="es-ES"/>
        </w:rPr>
        <w:t>gen sideuda=((havedeuhog ==1 &amp; valdeuhog&gt;0)|(p4_37==1 &amp; p4_38&gt;0 &amp; p4_38~=.));</w:t>
      </w:r>
    </w:p>
    <w:p w14:paraId="234ADB4E" w14:textId="77777777" w:rsidR="00745AEC" w:rsidRPr="00B808FA" w:rsidRDefault="00745AEC" w:rsidP="00DD2DF3">
      <w:pPr>
        <w:pStyle w:val="Textosinformato"/>
        <w:rPr>
          <w:rFonts w:ascii="BdE Neue Helvetica 45 Light" w:hAnsi="BdE Neue Helvetica 45 Light"/>
          <w:lang w:val="es-ES"/>
        </w:rPr>
      </w:pPr>
    </w:p>
    <w:p w14:paraId="09CBF55D" w14:textId="6851784F" w:rsidR="006166C6" w:rsidRDefault="006166C6" w:rsidP="002877C4">
      <w:pPr>
        <w:pStyle w:val="Textosinformato"/>
        <w:jc w:val="both"/>
        <w:rPr>
          <w:rFonts w:ascii="BdE Neue Helvetica 45 Light" w:hAnsi="BdE Neue Helvetica 45 Light"/>
          <w:lang w:val="es-ES"/>
        </w:rPr>
      </w:pPr>
      <w:r>
        <w:rPr>
          <w:rFonts w:ascii="BdE Neue Helvetica 45 Light" w:hAnsi="BdE Neue Helvetica 45 Light"/>
          <w:lang w:val="es-ES"/>
        </w:rPr>
        <w:t>*</w:t>
      </w:r>
      <w:r w:rsidR="002877C4">
        <w:rPr>
          <w:rFonts w:ascii="BdE Neue Helvetica 45 Light" w:hAnsi="BdE Neue Helvetica 45 Light"/>
          <w:lang w:val="es-ES"/>
        </w:rPr>
        <w:t>Nota</w:t>
      </w:r>
      <w:r w:rsidR="002877C4" w:rsidRPr="00B8617C">
        <w:rPr>
          <w:rFonts w:ascii="BdE Neue Helvetica 45 Light" w:hAnsi="BdE Neue Helvetica 45 Light"/>
          <w:lang w:val="es-ES"/>
        </w:rPr>
        <w:t xml:space="preserve">: </w:t>
      </w:r>
      <w:r w:rsidR="002877C4">
        <w:rPr>
          <w:rFonts w:ascii="BdE Neue Helvetica 45 Light" w:hAnsi="BdE Neue Helvetica 45 Light"/>
          <w:lang w:val="es-ES"/>
        </w:rPr>
        <w:t>En l</w:t>
      </w:r>
      <w:r w:rsidR="002877C4" w:rsidRPr="00B8617C">
        <w:rPr>
          <w:rFonts w:ascii="BdE Neue Helvetica 45 Light" w:hAnsi="BdE Neue Helvetica 45 Light"/>
          <w:lang w:val="es-ES"/>
        </w:rPr>
        <w:t xml:space="preserve">os resultados mostrados </w:t>
      </w:r>
      <w:r w:rsidR="000D357C">
        <w:rPr>
          <w:rFonts w:ascii="BdE Neue Helvetica 45 Light" w:hAnsi="BdE Neue Helvetica 45 Light"/>
          <w:lang w:val="es-ES"/>
        </w:rPr>
        <w:t xml:space="preserve">para </w:t>
      </w:r>
      <w:r w:rsidR="007774D7">
        <w:rPr>
          <w:rFonts w:ascii="BdE Neue Helvetica 45 Light" w:hAnsi="BdE Neue Helvetica 45 Light"/>
          <w:lang w:val="es-ES"/>
        </w:rPr>
        <w:t>20</w:t>
      </w:r>
      <w:r w:rsidR="007E55D5">
        <w:rPr>
          <w:rFonts w:ascii="BdE Neue Helvetica 45 Light" w:hAnsi="BdE Neue Helvetica 45 Light"/>
          <w:lang w:val="es-ES"/>
        </w:rPr>
        <w:t>20</w:t>
      </w:r>
      <w:r w:rsidR="00BA5E78">
        <w:rPr>
          <w:rFonts w:ascii="BdE Neue Helvetica 45 Light" w:hAnsi="BdE Neue Helvetica 45 Light"/>
          <w:lang w:val="es-ES"/>
        </w:rPr>
        <w:t xml:space="preserve"> </w:t>
      </w:r>
      <w:r w:rsidR="002877C4" w:rsidRPr="00B8617C">
        <w:rPr>
          <w:rFonts w:ascii="BdE Neue Helvetica 45 Light" w:hAnsi="BdE Neue Helvetica 45 Light"/>
          <w:lang w:val="es-ES"/>
        </w:rPr>
        <w:t>en la columna “</w:t>
      </w:r>
      <w:r w:rsidR="002877C4">
        <w:rPr>
          <w:rFonts w:ascii="BdE Neue Helvetica 45 Light" w:hAnsi="BdE Neue Helvetica 45 Light"/>
          <w:lang w:val="es-ES"/>
        </w:rPr>
        <w:t>Otros activos financieros” del Cuadro 5 del documento “Encuesta Finan</w:t>
      </w:r>
      <w:r w:rsidR="000D357C">
        <w:rPr>
          <w:rFonts w:ascii="BdE Neue Helvetica 45 Light" w:hAnsi="BdE Neue Helvetica 45 Light"/>
          <w:lang w:val="es-ES"/>
        </w:rPr>
        <w:t xml:space="preserve">ciera de las Familias (EFF) </w:t>
      </w:r>
      <w:r w:rsidR="007774D7">
        <w:rPr>
          <w:rFonts w:ascii="BdE Neue Helvetica 45 Light" w:hAnsi="BdE Neue Helvetica 45 Light"/>
          <w:lang w:val="es-ES"/>
        </w:rPr>
        <w:t>20</w:t>
      </w:r>
      <w:r w:rsidR="007E55D5">
        <w:rPr>
          <w:rFonts w:ascii="BdE Neue Helvetica 45 Light" w:hAnsi="BdE Neue Helvetica 45 Light"/>
          <w:lang w:val="es-ES"/>
        </w:rPr>
        <w:t>20</w:t>
      </w:r>
      <w:r w:rsidR="002877C4">
        <w:rPr>
          <w:rFonts w:ascii="BdE Neue Helvetica 45 Light" w:hAnsi="BdE Neue Helvetica 45 Light"/>
          <w:lang w:val="es-ES"/>
        </w:rPr>
        <w:t>: Métodos,</w:t>
      </w:r>
      <w:r w:rsidR="000D357C">
        <w:rPr>
          <w:rFonts w:ascii="BdE Neue Helvetica 45 Light" w:hAnsi="BdE Neue Helvetica 45 Light"/>
          <w:lang w:val="es-ES"/>
        </w:rPr>
        <w:t xml:space="preserve"> Resultados y Cambios desde </w:t>
      </w:r>
      <w:r w:rsidR="007774D7">
        <w:rPr>
          <w:rFonts w:ascii="BdE Neue Helvetica 45 Light" w:hAnsi="BdE Neue Helvetica 45 Light"/>
          <w:lang w:val="es-ES"/>
        </w:rPr>
        <w:t>201</w:t>
      </w:r>
      <w:r w:rsidR="007E55D5">
        <w:rPr>
          <w:rFonts w:ascii="BdE Neue Helvetica 45 Light" w:hAnsi="BdE Neue Helvetica 45 Light"/>
          <w:lang w:val="es-ES"/>
        </w:rPr>
        <w:t>7</w:t>
      </w:r>
      <w:r w:rsidR="002877C4">
        <w:rPr>
          <w:rFonts w:ascii="BdE Neue Helvetica 45 Light" w:hAnsi="BdE Neue Helvetica 45 Light"/>
          <w:lang w:val="es-ES"/>
        </w:rPr>
        <w:t>”, se incluye la tenenc</w:t>
      </w:r>
      <w:r w:rsidR="00DC27A8">
        <w:rPr>
          <w:rFonts w:ascii="BdE Neue Helvetica 45 Light" w:hAnsi="BdE Neue Helvetica 45 Light"/>
          <w:lang w:val="es-ES"/>
        </w:rPr>
        <w:t>ia de las carteras gestionadas</w:t>
      </w:r>
      <w:r>
        <w:rPr>
          <w:rFonts w:ascii="BdE Neue Helvetica 45 Light" w:hAnsi="BdE Neue Helvetica 45 Light"/>
          <w:lang w:val="es-ES"/>
        </w:rPr>
        <w:t>;</w:t>
      </w:r>
    </w:p>
    <w:p w14:paraId="7090A2D6" w14:textId="565DEECC" w:rsidR="002877C4" w:rsidRPr="000B63D7" w:rsidRDefault="006166C6" w:rsidP="002877C4">
      <w:pPr>
        <w:pStyle w:val="Textosinformato"/>
        <w:jc w:val="both"/>
        <w:rPr>
          <w:rFonts w:ascii="BdE Neue Helvetica 45 Light" w:hAnsi="BdE Neue Helvetica 45 Light"/>
          <w:lang w:val="en-US"/>
        </w:rPr>
      </w:pPr>
      <w:r w:rsidRPr="000C1FDB">
        <w:rPr>
          <w:rFonts w:ascii="BdE Neue Helvetica 45 Light" w:hAnsi="BdE Neue Helvetica 45 Light"/>
          <w:i/>
          <w:lang w:val="en-US"/>
        </w:rPr>
        <w:t>*</w:t>
      </w:r>
      <w:r>
        <w:rPr>
          <w:rFonts w:ascii="BdE Neue Helvetica 45 Light" w:hAnsi="BdE Neue Helvetica 45 Light"/>
          <w:i/>
          <w:lang w:val="en-US"/>
        </w:rPr>
        <w:t>Note</w:t>
      </w:r>
      <w:r w:rsidRPr="000C1FDB">
        <w:rPr>
          <w:rFonts w:ascii="BdE Neue Helvetica 45 Light" w:hAnsi="BdE Neue Helvetica 45 Light"/>
          <w:i/>
          <w:lang w:val="en-US"/>
        </w:rPr>
        <w:t xml:space="preserve">: The results shown for </w:t>
      </w:r>
      <w:r w:rsidR="007774D7">
        <w:rPr>
          <w:rFonts w:ascii="BdE Neue Helvetica 45 Light" w:hAnsi="BdE Neue Helvetica 45 Light"/>
          <w:i/>
          <w:lang w:val="en-US"/>
        </w:rPr>
        <w:t>20</w:t>
      </w:r>
      <w:r w:rsidR="007E55D5">
        <w:rPr>
          <w:rFonts w:ascii="BdE Neue Helvetica 45 Light" w:hAnsi="BdE Neue Helvetica 45 Light"/>
          <w:i/>
          <w:lang w:val="en-US"/>
        </w:rPr>
        <w:t>20</w:t>
      </w:r>
      <w:r w:rsidRPr="000C1FDB">
        <w:rPr>
          <w:rFonts w:ascii="BdE Neue Helvetica 45 Light" w:hAnsi="BdE Neue Helvetica 45 Light"/>
          <w:i/>
          <w:lang w:val="en-US"/>
        </w:rPr>
        <w:t xml:space="preserve"> in column “Other financial assets” from </w:t>
      </w:r>
      <w:r>
        <w:rPr>
          <w:rFonts w:ascii="BdE Neue Helvetica 45 Light" w:hAnsi="BdE Neue Helvetica 45 Light"/>
          <w:i/>
          <w:lang w:val="en-US"/>
        </w:rPr>
        <w:t>T</w:t>
      </w:r>
      <w:r w:rsidRPr="000C1FDB">
        <w:rPr>
          <w:rFonts w:ascii="BdE Neue Helvetica 45 Light" w:hAnsi="BdE Neue Helvetica 45 Light"/>
          <w:i/>
          <w:lang w:val="en-US"/>
        </w:rPr>
        <w:t xml:space="preserve">able 5 of </w:t>
      </w:r>
      <w:r>
        <w:rPr>
          <w:rFonts w:ascii="BdE Neue Helvetica 45 Light" w:hAnsi="BdE Neue Helvetica 45 Light"/>
          <w:i/>
          <w:lang w:val="en-US"/>
        </w:rPr>
        <w:t xml:space="preserve">the document </w:t>
      </w:r>
      <w:r w:rsidR="000B63D7" w:rsidRPr="000C1FDB">
        <w:rPr>
          <w:rFonts w:ascii="BdE Neue Helvetica 45 Light" w:hAnsi="BdE Neue Helvetica 45 Light"/>
          <w:i/>
          <w:lang w:val="en-US"/>
        </w:rPr>
        <w:t>“</w:t>
      </w:r>
      <w:r w:rsidR="000B63D7">
        <w:rPr>
          <w:rFonts w:ascii="BdE Neue Helvetica 45 Light" w:hAnsi="BdE Neue Helvetica 45 Light"/>
          <w:i/>
          <w:lang w:val="en-US"/>
        </w:rPr>
        <w:t xml:space="preserve">Survey </w:t>
      </w:r>
      <w:r w:rsidR="000D357C">
        <w:rPr>
          <w:rFonts w:ascii="BdE Neue Helvetica 45 Light" w:hAnsi="BdE Neue Helvetica 45 Light"/>
          <w:i/>
          <w:lang w:val="en-US"/>
        </w:rPr>
        <w:t xml:space="preserve">of Household Finances (EFF) </w:t>
      </w:r>
      <w:r w:rsidR="007774D7">
        <w:rPr>
          <w:rFonts w:ascii="BdE Neue Helvetica 45 Light" w:hAnsi="BdE Neue Helvetica 45 Light"/>
          <w:i/>
          <w:lang w:val="en-US"/>
        </w:rPr>
        <w:t>20</w:t>
      </w:r>
      <w:r w:rsidR="007E55D5">
        <w:rPr>
          <w:rFonts w:ascii="BdE Neue Helvetica 45 Light" w:hAnsi="BdE Neue Helvetica 45 Light"/>
          <w:i/>
          <w:lang w:val="en-US"/>
        </w:rPr>
        <w:t>20</w:t>
      </w:r>
      <w:r w:rsidR="000B63D7">
        <w:rPr>
          <w:rFonts w:ascii="BdE Neue Helvetica 45 Light" w:hAnsi="BdE Neue Helvetica 45 Light"/>
          <w:i/>
          <w:lang w:val="en-US"/>
        </w:rPr>
        <w:t>: Methods</w:t>
      </w:r>
      <w:r w:rsidR="000D357C">
        <w:rPr>
          <w:rFonts w:ascii="BdE Neue Helvetica 45 Light" w:hAnsi="BdE Neue Helvetica 45 Light"/>
          <w:i/>
          <w:lang w:val="en-US"/>
        </w:rPr>
        <w:t xml:space="preserve">, results and changes since </w:t>
      </w:r>
      <w:r w:rsidR="007774D7">
        <w:rPr>
          <w:rFonts w:ascii="BdE Neue Helvetica 45 Light" w:hAnsi="BdE Neue Helvetica 45 Light"/>
          <w:i/>
          <w:lang w:val="en-US"/>
        </w:rPr>
        <w:t>201</w:t>
      </w:r>
      <w:r w:rsidR="007E55D5">
        <w:rPr>
          <w:rFonts w:ascii="BdE Neue Helvetica 45 Light" w:hAnsi="BdE Neue Helvetica 45 Light"/>
          <w:i/>
          <w:lang w:val="en-US"/>
        </w:rPr>
        <w:t>7</w:t>
      </w:r>
      <w:r w:rsidR="000B63D7" w:rsidRPr="000C1FDB">
        <w:rPr>
          <w:rFonts w:ascii="BdE Neue Helvetica 45 Light" w:hAnsi="BdE Neue Helvetica 45 Light"/>
          <w:i/>
          <w:lang w:val="en-US"/>
        </w:rPr>
        <w:t>”</w:t>
      </w:r>
      <w:r w:rsidRPr="000C1FDB">
        <w:rPr>
          <w:rFonts w:ascii="BdE Neue Helvetica 45 Light" w:hAnsi="BdE Neue Helvetica 45 Light"/>
          <w:i/>
          <w:lang w:val="en-US"/>
        </w:rPr>
        <w:t xml:space="preserve"> include the </w:t>
      </w:r>
      <w:r>
        <w:rPr>
          <w:rFonts w:ascii="BdE Neue Helvetica 45 Light" w:hAnsi="BdE Neue Helvetica 45 Light"/>
          <w:i/>
          <w:lang w:val="en-US"/>
        </w:rPr>
        <w:t>percentage of households that own</w:t>
      </w:r>
      <w:r w:rsidRPr="000C1FDB">
        <w:rPr>
          <w:rFonts w:ascii="BdE Neue Helvetica 45 Light" w:hAnsi="BdE Neue Helvetica 45 Light"/>
          <w:i/>
          <w:lang w:val="en-US"/>
        </w:rPr>
        <w:t xml:space="preserve"> portfolios under management</w:t>
      </w:r>
      <w:r w:rsidR="000B63D7">
        <w:rPr>
          <w:rFonts w:ascii="BdE Neue Helvetica 45 Light" w:hAnsi="BdE Neue Helvetica 45 Light"/>
          <w:lang w:val="en-US"/>
        </w:rPr>
        <w:t>;</w:t>
      </w:r>
    </w:p>
    <w:p w14:paraId="77C3D277" w14:textId="77777777" w:rsidR="002877C4" w:rsidRPr="000B63D7" w:rsidRDefault="002877C4" w:rsidP="00DD2DF3">
      <w:pPr>
        <w:pStyle w:val="Textosinformato"/>
        <w:rPr>
          <w:rFonts w:ascii="BdE Neue Helvetica 45 Light" w:hAnsi="BdE Neue Helvetica 45 Light"/>
          <w:lang w:val="en-US"/>
        </w:rPr>
      </w:pPr>
    </w:p>
    <w:p w14:paraId="2E6E20A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*ALGUN TIPO DE ACTIVO FINANCIERO;</w:t>
      </w:r>
    </w:p>
    <w:p w14:paraId="51E6B500" w14:textId="77777777" w:rsidR="00625AD2" w:rsidRPr="007E1E99" w:rsidRDefault="00625AD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*SOME TYPE OF FINANCIAL ASSET;</w:t>
      </w:r>
    </w:p>
    <w:p w14:paraId="1ABAAC26" w14:textId="77777777" w:rsidR="00AB0777" w:rsidRPr="00E71524" w:rsidRDefault="00AB0777" w:rsidP="00AB0777">
      <w:pPr>
        <w:pStyle w:val="Textosinformato"/>
        <w:rPr>
          <w:rFonts w:ascii="BdE Neue Helvetica 45 Light" w:hAnsi="BdE Neue Helvetica 45 Light"/>
          <w:lang w:val="en-US"/>
        </w:rPr>
      </w:pPr>
    </w:p>
    <w:p w14:paraId="066AFDE8" w14:textId="45CA9731" w:rsidR="00AB0777" w:rsidRPr="0059664B" w:rsidRDefault="00A26F4D" w:rsidP="00AB0777">
      <w:pPr>
        <w:pStyle w:val="Textosinformato"/>
        <w:rPr>
          <w:rFonts w:ascii="BdE Neue Helvetica 45 Light" w:hAnsi="BdE Neue Helvetica 45 Light"/>
          <w:lang w:val="en-US"/>
        </w:rPr>
      </w:pPr>
      <w:r w:rsidRPr="0059664B">
        <w:rPr>
          <w:rFonts w:ascii="BdE Neue Helvetica 45 Light" w:hAnsi="BdE Neue Helvetica 45 Light"/>
          <w:lang w:val="en-US"/>
        </w:rPr>
        <w:t>gen t</w:t>
      </w:r>
      <w:r w:rsidR="00AB0777" w:rsidRPr="0059664B">
        <w:rPr>
          <w:rFonts w:ascii="BdE Neue Helvetica 45 Light" w:hAnsi="BdE Neue Helvetica 45 Light"/>
          <w:lang w:val="en-US"/>
        </w:rPr>
        <w:t>ienefin=(np4_5==1|np4_10==1|np4_18==1|np4_33==1|np4_27==1|cuentas==1|np5_1==1|seguro==1|sideuda==1|cart_gest==1</w:t>
      </w:r>
      <w:r w:rsidR="007E55D5" w:rsidRPr="0059664B">
        <w:rPr>
          <w:rFonts w:ascii="BdE Neue Helvetica 45 Light" w:hAnsi="BdE Neue Helvetica 45 Light"/>
          <w:lang w:val="en-US"/>
        </w:rPr>
        <w:t>|otros_af==1</w:t>
      </w:r>
      <w:r w:rsidR="00AB0777" w:rsidRPr="0059664B">
        <w:rPr>
          <w:rFonts w:ascii="BdE Neue Helvetica 45 Light" w:hAnsi="BdE Neue Helvetica 45 Light"/>
          <w:lang w:val="en-US"/>
        </w:rPr>
        <w:t>);</w:t>
      </w:r>
    </w:p>
    <w:p w14:paraId="519B676D" w14:textId="77777777" w:rsidR="00745AEC" w:rsidRPr="0059664B" w:rsidRDefault="00745AEC" w:rsidP="00DD2DF3">
      <w:pPr>
        <w:pStyle w:val="Textosinformato"/>
        <w:rPr>
          <w:rFonts w:ascii="BdE Neue Helvetica 45 Light" w:hAnsi="BdE Neue Helvetica 45 Light"/>
          <w:lang w:val="en-US"/>
        </w:rPr>
      </w:pPr>
    </w:p>
    <w:p w14:paraId="51DB98A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*ALGUN TIPO DE ACTIVO;</w:t>
      </w:r>
    </w:p>
    <w:p w14:paraId="707B8F76" w14:textId="77777777" w:rsidR="00625AD2" w:rsidRPr="007E1E99" w:rsidRDefault="00625AD2" w:rsidP="00DD2DF3">
      <w:pPr>
        <w:pStyle w:val="Textosinformato"/>
        <w:rPr>
          <w:rFonts w:ascii="BdE Neue Helvetica 45 Light" w:hAnsi="BdE Neue Helvetica 45 Light"/>
          <w:i/>
        </w:rPr>
      </w:pPr>
      <w:r w:rsidRPr="007E1E99">
        <w:rPr>
          <w:rFonts w:ascii="BdE Neue Helvetica 45 Light" w:hAnsi="BdE Neue Helvetica 45 Light"/>
          <w:i/>
        </w:rPr>
        <w:t>*SOME TYPE OF ASSET;</w:t>
      </w:r>
    </w:p>
    <w:p w14:paraId="4F3B916F" w14:textId="77777777" w:rsidR="00745AEC" w:rsidRPr="007E1E99" w:rsidRDefault="00745AEC" w:rsidP="00DD2DF3">
      <w:pPr>
        <w:pStyle w:val="Textosinformato"/>
        <w:rPr>
          <w:rFonts w:ascii="BdE Neue Helvetica 45 Light" w:hAnsi="BdE Neue Helvetica 45 Light"/>
        </w:rPr>
      </w:pPr>
    </w:p>
    <w:p w14:paraId="3B473AF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tiene=(tienereal==1|tienefin==1);</w:t>
      </w:r>
    </w:p>
    <w:p w14:paraId="36AF2327" w14:textId="77777777" w:rsidR="00745AEC" w:rsidRPr="007E1E99" w:rsidRDefault="00745AEC" w:rsidP="00DD2DF3">
      <w:pPr>
        <w:pStyle w:val="Textosinformato"/>
        <w:rPr>
          <w:rFonts w:ascii="BdE Neue Helvetica 45 Light" w:hAnsi="BdE Neue Helvetica 45 Light"/>
        </w:rPr>
      </w:pPr>
    </w:p>
    <w:p w14:paraId="77E452D3"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w:t>
      </w:r>
      <w:r w:rsidR="000C2C9E" w:rsidRPr="007E1E99">
        <w:rPr>
          <w:rFonts w:ascii="BdE Neue Helvetica 45 Light" w:hAnsi="BdE Neue Helvetica 45 Light"/>
          <w:b/>
        </w:rPr>
        <w:t xml:space="preserve">2.- </w:t>
      </w:r>
      <w:r w:rsidRPr="007E1E99">
        <w:rPr>
          <w:rFonts w:ascii="BdE Neue Helvetica 45 Light" w:hAnsi="BdE Neue Helvetica 45 Light"/>
          <w:b/>
        </w:rPr>
        <w:t>PARA EL VALOR DE DICHOS ACTIVOS;</w:t>
      </w:r>
    </w:p>
    <w:p w14:paraId="0D4A69AF" w14:textId="77777777" w:rsidR="00625AD2" w:rsidRPr="007E1E99" w:rsidRDefault="00625AD2"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w:t>
      </w:r>
      <w:r w:rsidR="000C2C9E" w:rsidRPr="007E1E99">
        <w:rPr>
          <w:rFonts w:ascii="BdE Neue Helvetica 45 Light" w:hAnsi="BdE Neue Helvetica 45 Light"/>
          <w:b/>
          <w:i/>
          <w:lang w:val="en-GB"/>
        </w:rPr>
        <w:t xml:space="preserve">2.- </w:t>
      </w:r>
      <w:r w:rsidRPr="007E1E99">
        <w:rPr>
          <w:rFonts w:ascii="BdE Neue Helvetica 45 Light" w:hAnsi="BdE Neue Helvetica 45 Light"/>
          <w:b/>
          <w:i/>
          <w:lang w:val="en-GB"/>
        </w:rPr>
        <w:t>FOR THE VALUE OF THOSE ASSETS;</w:t>
      </w:r>
    </w:p>
    <w:p w14:paraId="7AC509F4" w14:textId="77777777" w:rsidR="00745AEC" w:rsidRPr="007E1E99" w:rsidRDefault="00745AEC" w:rsidP="00DD2DF3">
      <w:pPr>
        <w:pStyle w:val="Textosinformato"/>
        <w:rPr>
          <w:rFonts w:ascii="BdE Neue Helvetica 45 Light" w:hAnsi="BdE Neue Helvetica 45 Light"/>
          <w:lang w:val="en-GB"/>
        </w:rPr>
      </w:pPr>
    </w:p>
    <w:p w14:paraId="741BDC5C"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*ACTIVOS REALES;</w:t>
      </w:r>
    </w:p>
    <w:p w14:paraId="6BE1A609" w14:textId="77777777" w:rsidR="00625AD2" w:rsidRPr="007E1E99" w:rsidRDefault="00625AD2" w:rsidP="00DD2DF3">
      <w:pPr>
        <w:pStyle w:val="Textosinformato"/>
        <w:rPr>
          <w:rFonts w:ascii="BdE Neue Helvetica 45 Light" w:hAnsi="BdE Neue Helvetica 45 Light"/>
          <w:b/>
          <w:i/>
        </w:rPr>
      </w:pPr>
      <w:r w:rsidRPr="007E1E99">
        <w:rPr>
          <w:rFonts w:ascii="BdE Neue Helvetica 45 Light" w:hAnsi="BdE Neue Helvetica 45 Light"/>
          <w:b/>
          <w:i/>
        </w:rPr>
        <w:t>*REAL ASSETS;</w:t>
      </w:r>
    </w:p>
    <w:p w14:paraId="4AABA7C5" w14:textId="77777777" w:rsidR="00745AEC" w:rsidRPr="007E1E99" w:rsidRDefault="00745AEC" w:rsidP="00DD2DF3">
      <w:pPr>
        <w:pStyle w:val="Textosinformato"/>
        <w:rPr>
          <w:rFonts w:ascii="BdE Neue Helvetica 45 Light" w:hAnsi="BdE Neue Helvetica 45 Light"/>
        </w:rPr>
      </w:pPr>
    </w:p>
    <w:p w14:paraId="36501E30"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*VIVIENDA PRINCIPAL;</w:t>
      </w:r>
    </w:p>
    <w:p w14:paraId="3AA2E750"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*MAIN RESIDENCE;</w:t>
      </w:r>
    </w:p>
    <w:p w14:paraId="1690B3AB"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*Para calcular el valor de la vivienda principal generamos una nueva variable np2_5;</w:t>
      </w:r>
    </w:p>
    <w:p w14:paraId="48496529" w14:textId="77777777" w:rsidR="000C4ABE" w:rsidRPr="007E1E99" w:rsidRDefault="000C4ABE" w:rsidP="000C4ABE">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main residence we generate a new variable;</w:t>
      </w:r>
    </w:p>
    <w:p w14:paraId="42BABF05" w14:textId="77777777" w:rsidR="000C4ABE" w:rsidRPr="007E1E99" w:rsidRDefault="000C4ABE" w:rsidP="000C4ABE">
      <w:pPr>
        <w:pStyle w:val="Textosinformato"/>
        <w:rPr>
          <w:rFonts w:ascii="BdE Neue Helvetica 45 Light" w:hAnsi="BdE Neue Helvetica 45 Light"/>
          <w:lang w:val="en-GB"/>
        </w:rPr>
      </w:pPr>
    </w:p>
    <w:p w14:paraId="113EF697" w14:textId="77777777" w:rsidR="000C4ABE" w:rsidRPr="007E1E99" w:rsidRDefault="000C4ABE" w:rsidP="000C4ABE">
      <w:pPr>
        <w:pStyle w:val="Textosinformato"/>
        <w:rPr>
          <w:rFonts w:ascii="BdE Neue Helvetica 45 Light" w:hAnsi="BdE Neue Helvetica 45 Light"/>
          <w:lang w:val="en-US"/>
        </w:rPr>
      </w:pPr>
      <w:r w:rsidRPr="007E1E99">
        <w:rPr>
          <w:rFonts w:ascii="BdE Neue Helvetica 45 Light" w:hAnsi="BdE Neue Helvetica 45 Light"/>
          <w:lang w:val="en-US"/>
        </w:rPr>
        <w:t>gen np2_5=p2_5 if p2_1b==1;</w:t>
      </w:r>
    </w:p>
    <w:p w14:paraId="3786B52E" w14:textId="77777777" w:rsidR="000C4ABE" w:rsidRPr="00E71524" w:rsidRDefault="000C4ABE" w:rsidP="000C4ABE">
      <w:pPr>
        <w:pStyle w:val="Textosinformato"/>
        <w:rPr>
          <w:rFonts w:ascii="BdE Neue Helvetica 45 Light" w:hAnsi="BdE Neue Helvetica 45 Light"/>
          <w:lang w:val="en-US"/>
        </w:rPr>
      </w:pPr>
      <w:r w:rsidRPr="00E71524">
        <w:rPr>
          <w:rFonts w:ascii="BdE Neue Helvetica 45 Light" w:hAnsi="BdE Neue Helvetica 45 Light"/>
          <w:lang w:val="en-US"/>
        </w:rPr>
        <w:t>replace np2_5=p2_5*(p2_1c/100) if p2_1b==2;</w:t>
      </w:r>
    </w:p>
    <w:p w14:paraId="45E173A3" w14:textId="77777777" w:rsidR="00625AD2" w:rsidRPr="007E1E99" w:rsidRDefault="00625AD2" w:rsidP="00DD2DF3">
      <w:pPr>
        <w:pStyle w:val="Textosinformato"/>
        <w:rPr>
          <w:rFonts w:ascii="BdE Neue Helvetica 45 Light" w:hAnsi="BdE Neue Helvetica 45 Light"/>
          <w:lang w:val="en-GB"/>
        </w:rPr>
      </w:pPr>
    </w:p>
    <w:p w14:paraId="751E0A74" w14:textId="77777777" w:rsidR="00625AD2" w:rsidRDefault="00745AEC" w:rsidP="00DD2DF3">
      <w:pPr>
        <w:pStyle w:val="Textosinformato"/>
        <w:rPr>
          <w:rFonts w:ascii="BdE Neue Helvetica 45 Light" w:hAnsi="BdE Neue Helvetica 45 Light"/>
        </w:rPr>
      </w:pPr>
      <w:r w:rsidRPr="007E1E99">
        <w:rPr>
          <w:rFonts w:ascii="BdE Neue Helvetica 45 Light" w:hAnsi="BdE Neue Helvetica 45 Light"/>
        </w:rPr>
        <w:t>*OTRAS PROPIEDADES INMOBILIARIAS;</w:t>
      </w:r>
    </w:p>
    <w:p w14:paraId="1C8406F8" w14:textId="77777777" w:rsidR="00053C8F" w:rsidRPr="00053C8F" w:rsidRDefault="00053C8F" w:rsidP="00053C8F">
      <w:pPr>
        <w:pStyle w:val="Textosinformato"/>
        <w:rPr>
          <w:rFonts w:ascii="BdE Neue Helvetica 45 Light" w:hAnsi="BdE Neue Helvetica 45 Light"/>
          <w:i/>
        </w:rPr>
      </w:pPr>
      <w:r w:rsidRPr="00053C8F">
        <w:rPr>
          <w:rFonts w:ascii="BdE Neue Helvetica 45 Light" w:hAnsi="BdE Neue Helvetica 45 Light"/>
          <w:i/>
        </w:rPr>
        <w:t>*OTHER REAL ESTATE PROPERTIES;</w:t>
      </w:r>
    </w:p>
    <w:p w14:paraId="100C1144"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otras propiedades inmobiliarias generamos una nueva variable;</w:t>
      </w:r>
    </w:p>
    <w:p w14:paraId="39FF27E2" w14:textId="77777777" w:rsidR="00625AD2" w:rsidRPr="007E1E99" w:rsidRDefault="00625AD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other real estate properties we generate a new variable;</w:t>
      </w:r>
    </w:p>
    <w:p w14:paraId="0CA9DC33" w14:textId="77777777" w:rsidR="00745AEC" w:rsidRPr="007E1E99" w:rsidRDefault="00745AEC" w:rsidP="00DD2DF3">
      <w:pPr>
        <w:pStyle w:val="Textosinformato"/>
        <w:rPr>
          <w:rFonts w:ascii="BdE Neue Helvetica 45 Light" w:hAnsi="BdE Neue Helvetica 45 Light"/>
          <w:lang w:val="en-GB"/>
        </w:rPr>
      </w:pPr>
    </w:p>
    <w:p w14:paraId="6B7154DC" w14:textId="77777777" w:rsidR="000C4ABE" w:rsidRPr="00E71524" w:rsidRDefault="000C4ABE" w:rsidP="000C4ABE">
      <w:pPr>
        <w:pStyle w:val="Textosinformato"/>
        <w:rPr>
          <w:rFonts w:ascii="BdE Neue Helvetica 45 Light" w:hAnsi="BdE Neue Helvetica 45 Light"/>
          <w:lang w:val="en-GB"/>
        </w:rPr>
      </w:pPr>
      <w:r w:rsidRPr="00E71524">
        <w:rPr>
          <w:rFonts w:ascii="BdE Neue Helvetica 45 Light" w:hAnsi="BdE Neue Helvetica 45 Light"/>
          <w:lang w:val="en-GB"/>
        </w:rPr>
        <w:t>gen otraspr=0;</w:t>
      </w:r>
    </w:p>
    <w:p w14:paraId="75D16EEF" w14:textId="77777777" w:rsidR="000C4ABE" w:rsidRPr="00E71524" w:rsidRDefault="000C4ABE" w:rsidP="000C4ABE">
      <w:pPr>
        <w:pStyle w:val="Textosinformato"/>
        <w:rPr>
          <w:rFonts w:ascii="BdE Neue Helvetica 45 Light" w:hAnsi="BdE Neue Helvetica 45 Light"/>
          <w:lang w:val="en-GB"/>
        </w:rPr>
      </w:pPr>
      <w:r w:rsidRPr="00E71524">
        <w:rPr>
          <w:rFonts w:ascii="BdE Neue Helvetica 45 Light" w:hAnsi="BdE Neue Helvetica 45 Light"/>
          <w:lang w:val="en-GB"/>
        </w:rPr>
        <w:t>replace otraspr=otraspr+p2_39_1*(p2_37_1/100) if (p2_33&gt;=1 &amp; p2_33~=. &amp; p2_39_1&gt;=0 &amp; p2_39_1~=. &amp; p2_37_1&gt;0 &amp; p2_37_1~=.);</w:t>
      </w:r>
    </w:p>
    <w:p w14:paraId="7E99C021" w14:textId="77777777" w:rsidR="000C4ABE" w:rsidRPr="00E71524" w:rsidRDefault="000C4ABE" w:rsidP="000C4ABE">
      <w:pPr>
        <w:pStyle w:val="Textosinformato"/>
        <w:rPr>
          <w:rFonts w:ascii="BdE Neue Helvetica 45 Light" w:hAnsi="BdE Neue Helvetica 45 Light"/>
          <w:lang w:val="en-US"/>
        </w:rPr>
      </w:pPr>
      <w:r w:rsidRPr="00E71524">
        <w:rPr>
          <w:rFonts w:ascii="BdE Neue Helvetica 45 Light" w:hAnsi="BdE Neue Helvetica 45 Light"/>
          <w:lang w:val="en-GB"/>
        </w:rPr>
        <w:t xml:space="preserve">replace otraspr=otraspr+p2_39_2 *(p2_37_2/100) if (p2_33&gt;=2 &amp; p2_33~=. </w:t>
      </w:r>
      <w:r w:rsidRPr="00E71524">
        <w:rPr>
          <w:rFonts w:ascii="BdE Neue Helvetica 45 Light" w:hAnsi="BdE Neue Helvetica 45 Light"/>
          <w:lang w:val="en-US"/>
        </w:rPr>
        <w:t>&amp; p2_39_2&gt;=0 &amp; p2_39_2~=. &amp; p2_37_2&gt;0 &amp; p2_37_2~=.);</w:t>
      </w:r>
    </w:p>
    <w:p w14:paraId="6B6CB52F" w14:textId="77777777" w:rsidR="000C4ABE" w:rsidRPr="00E71524" w:rsidRDefault="000C4ABE" w:rsidP="000C4ABE">
      <w:pPr>
        <w:pStyle w:val="Textosinformato"/>
        <w:rPr>
          <w:rFonts w:ascii="BdE Neue Helvetica 45 Light" w:hAnsi="BdE Neue Helvetica 45 Light"/>
          <w:lang w:val="en-US"/>
        </w:rPr>
      </w:pPr>
      <w:r w:rsidRPr="00E71524">
        <w:rPr>
          <w:rFonts w:ascii="BdE Neue Helvetica 45 Light" w:hAnsi="BdE Neue Helvetica 45 Light"/>
          <w:lang w:val="en-US"/>
        </w:rPr>
        <w:t>replace otraspr=otraspr+p2_39_3* (p2_37_3/100) if (p2_33&gt;=3 &amp; p2_33~=. &amp; p2_39_3&gt;=0 &amp; p2_39_3~=. &amp; p2_37_3&gt;0 &amp; p2_37_3~=.);</w:t>
      </w:r>
    </w:p>
    <w:p w14:paraId="446FCE60" w14:textId="77777777" w:rsidR="000C4ABE" w:rsidRPr="007E1E99" w:rsidRDefault="000C4ABE" w:rsidP="000C4ABE">
      <w:pPr>
        <w:pStyle w:val="Textosinformato"/>
        <w:rPr>
          <w:rFonts w:ascii="BdE Neue Helvetica 45 Light" w:hAnsi="BdE Neue Helvetica 45 Light"/>
        </w:rPr>
      </w:pPr>
      <w:r w:rsidRPr="00E71524">
        <w:rPr>
          <w:rFonts w:ascii="BdE Neue Helvetica 45 Light" w:hAnsi="BdE Neue Helvetica 45 Light"/>
          <w:lang w:val="en-US"/>
        </w:rPr>
        <w:t xml:space="preserve">replace otraspr=otraspr+p2_39_4 if (p2_33&gt;3 &amp; p2_33~=. </w:t>
      </w:r>
      <w:r w:rsidRPr="007E1E99">
        <w:rPr>
          <w:rFonts w:ascii="BdE Neue Helvetica 45 Light" w:hAnsi="BdE Neue Helvetica 45 Light"/>
        </w:rPr>
        <w:t>&amp; p2_39_4&gt;=0 &amp; p2_39_4~=.);</w:t>
      </w:r>
    </w:p>
    <w:p w14:paraId="104D0DEC" w14:textId="77777777" w:rsidR="00745AEC" w:rsidRPr="007E1E99" w:rsidRDefault="00745AEC" w:rsidP="00DD2DF3">
      <w:pPr>
        <w:pStyle w:val="Textosinformato"/>
        <w:rPr>
          <w:rFonts w:ascii="BdE Neue Helvetica 45 Light" w:hAnsi="BdE Neue Helvetica 45 Light"/>
        </w:rPr>
      </w:pPr>
    </w:p>
    <w:p w14:paraId="771BD06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*JOYAS, OBRAS DE ARTE, ANTIGUEDADES;</w:t>
      </w:r>
    </w:p>
    <w:p w14:paraId="0117E08F" w14:textId="77777777" w:rsidR="00053C8F" w:rsidRPr="007E1E99" w:rsidRDefault="00053C8F" w:rsidP="00053C8F">
      <w:pPr>
        <w:pStyle w:val="Textosinformato"/>
        <w:rPr>
          <w:rFonts w:ascii="BdE Neue Helvetica 45 Light" w:hAnsi="BdE Neue Helvetica 45 Light"/>
          <w:i/>
          <w:lang w:val="en-GB"/>
        </w:rPr>
      </w:pPr>
      <w:r w:rsidRPr="007E1E99">
        <w:rPr>
          <w:rFonts w:ascii="BdE Neue Helvetica 45 Light" w:hAnsi="BdE Neue Helvetica 45 Light"/>
          <w:i/>
          <w:lang w:val="en-GB"/>
        </w:rPr>
        <w:t>*JEWELLERY, WORKS OF ART, ANTIQUES;</w:t>
      </w:r>
    </w:p>
    <w:p w14:paraId="0C0E844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joyas, obras de arte, antigüedades utilizamos la variable p2_84;</w:t>
      </w:r>
    </w:p>
    <w:p w14:paraId="23F53F5C" w14:textId="77777777" w:rsidR="00625AD2" w:rsidRPr="007E1E99" w:rsidRDefault="00625AD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jewellery, works of art and antiques we use the variable p2_84;</w:t>
      </w:r>
    </w:p>
    <w:p w14:paraId="128C67CE" w14:textId="77777777" w:rsidR="00745AEC" w:rsidRPr="007E1E99" w:rsidRDefault="00745AEC" w:rsidP="00DD2DF3">
      <w:pPr>
        <w:pStyle w:val="Textosinformato"/>
        <w:rPr>
          <w:rFonts w:ascii="BdE Neue Helvetica 45 Light" w:hAnsi="BdE Neue Helvetica 45 Light"/>
          <w:lang w:val="en-GB"/>
        </w:rPr>
      </w:pPr>
    </w:p>
    <w:p w14:paraId="2F770E95"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*VALOR DEL NEGOCIO POR TRABAJOS POR CUENTA PROPIA;</w:t>
      </w:r>
    </w:p>
    <w:p w14:paraId="057749EE" w14:textId="77777777" w:rsidR="00053C8F" w:rsidRPr="007E1E99" w:rsidRDefault="00053C8F" w:rsidP="00053C8F">
      <w:pPr>
        <w:pStyle w:val="Textosinformato"/>
        <w:rPr>
          <w:rFonts w:ascii="BdE Neue Helvetica 45 Light" w:hAnsi="BdE Neue Helvetica 45 Light"/>
          <w:i/>
          <w:lang w:val="en-GB"/>
        </w:rPr>
      </w:pPr>
      <w:r w:rsidRPr="007E1E99">
        <w:rPr>
          <w:rFonts w:ascii="BdE Neue Helvetica 45 Light" w:hAnsi="BdE Neue Helvetica 45 Light"/>
          <w:i/>
          <w:lang w:val="en-GB"/>
        </w:rPr>
        <w:t>*VALUE OF THE BUSINESS RELATED TO SELF-EMPLOYMENT;</w:t>
      </w:r>
    </w:p>
    <w:p w14:paraId="4C5BD87C" w14:textId="77777777" w:rsidR="00745AEC" w:rsidRPr="007E1E99" w:rsidRDefault="0062623D" w:rsidP="00DD2DF3">
      <w:pPr>
        <w:pStyle w:val="Textosinformato"/>
        <w:rPr>
          <w:rFonts w:ascii="BdE Neue Helvetica 45 Light" w:hAnsi="BdE Neue Helvetica 45 Light"/>
        </w:rPr>
      </w:pPr>
      <w:r w:rsidRPr="007E1E99">
        <w:rPr>
          <w:rFonts w:ascii="BdE Neue Helvetica 45 Light" w:hAnsi="BdE Neue Helvetica 45 Light"/>
        </w:rPr>
        <w:t>*l</w:t>
      </w:r>
      <w:r w:rsidR="00745AEC" w:rsidRPr="007E1E99">
        <w:rPr>
          <w:rFonts w:ascii="BdE Neue Helvetica 45 Light" w:hAnsi="BdE Neue Helvetica 45 Light"/>
        </w:rPr>
        <w:t>a medi</w:t>
      </w:r>
      <w:r w:rsidRPr="007E1E99">
        <w:rPr>
          <w:rFonts w:ascii="BdE Neue Helvetica 45 Light" w:hAnsi="BdE Neue Helvetica 45 Light"/>
        </w:rPr>
        <w:t xml:space="preserve">ana del valor del negocio </w:t>
      </w:r>
      <w:r w:rsidR="00745AEC" w:rsidRPr="007E1E99">
        <w:rPr>
          <w:rFonts w:ascii="BdE Neue Helvetica 45 Light" w:hAnsi="BdE Neue Helvetica 45 Light"/>
        </w:rPr>
        <w:t>será la mediana de valhog if haven</w:t>
      </w:r>
      <w:r w:rsidR="00625AD2" w:rsidRPr="007E1E99">
        <w:rPr>
          <w:rFonts w:ascii="BdE Neue Helvetica 45 Light" w:hAnsi="BdE Neue Helvetica 45 Light"/>
        </w:rPr>
        <w:t>egval==1;</w:t>
      </w:r>
      <w:r w:rsidR="00745AEC" w:rsidRPr="007E1E99">
        <w:rPr>
          <w:rFonts w:ascii="BdE Neue Helvetica 45 Light" w:hAnsi="BdE Neue Helvetica 45 Light"/>
        </w:rPr>
        <w:t xml:space="preserve"> </w:t>
      </w:r>
    </w:p>
    <w:p w14:paraId="7A8CE4E6" w14:textId="77777777" w:rsidR="00625AD2" w:rsidRPr="007E1E99" w:rsidRDefault="0062623D" w:rsidP="00DD2DF3">
      <w:pPr>
        <w:pStyle w:val="Textosinformato"/>
        <w:rPr>
          <w:rFonts w:ascii="BdE Neue Helvetica 45 Light" w:hAnsi="BdE Neue Helvetica 45 Light"/>
          <w:lang w:val="en-GB"/>
        </w:rPr>
      </w:pPr>
      <w:r w:rsidRPr="007E1E99">
        <w:rPr>
          <w:rFonts w:ascii="BdE Neue Helvetica 45 Light" w:hAnsi="BdE Neue Helvetica 45 Light"/>
          <w:i/>
          <w:lang w:val="en-GB"/>
        </w:rPr>
        <w:t>*T</w:t>
      </w:r>
      <w:r w:rsidR="00625AD2" w:rsidRPr="007E1E99">
        <w:rPr>
          <w:rFonts w:ascii="BdE Neue Helvetica 45 Light" w:hAnsi="BdE Neue Helvetica 45 Light"/>
          <w:i/>
          <w:lang w:val="en-GB"/>
        </w:rPr>
        <w:t xml:space="preserve">he </w:t>
      </w:r>
      <w:r w:rsidRPr="007E1E99">
        <w:rPr>
          <w:rFonts w:ascii="BdE Neue Helvetica 45 Light" w:hAnsi="BdE Neue Helvetica 45 Light"/>
          <w:i/>
          <w:lang w:val="en-GB"/>
        </w:rPr>
        <w:t xml:space="preserve">median of the </w:t>
      </w:r>
      <w:r w:rsidR="00625AD2" w:rsidRPr="007E1E99">
        <w:rPr>
          <w:rFonts w:ascii="BdE Neue Helvetica 45 Light" w:hAnsi="BdE Neue Helvetica 45 Light"/>
          <w:i/>
          <w:lang w:val="en-GB"/>
        </w:rPr>
        <w:t>business value</w:t>
      </w:r>
      <w:r w:rsidRPr="007E1E99">
        <w:rPr>
          <w:rFonts w:ascii="BdE Neue Helvetica 45 Light" w:hAnsi="BdE Neue Helvetica 45 Light"/>
          <w:i/>
          <w:lang w:val="en-GB"/>
        </w:rPr>
        <w:t xml:space="preserve"> is e</w:t>
      </w:r>
      <w:r w:rsidR="00625AD2" w:rsidRPr="007E1E99">
        <w:rPr>
          <w:rFonts w:ascii="BdE Neue Helvetica 45 Light" w:hAnsi="BdE Neue Helvetica 45 Light"/>
          <w:i/>
          <w:lang w:val="en-GB"/>
        </w:rPr>
        <w:t>qual to the median</w:t>
      </w:r>
      <w:r w:rsidRPr="007E1E99">
        <w:rPr>
          <w:rFonts w:ascii="BdE Neue Helvetica 45 Light" w:hAnsi="BdE Neue Helvetica 45 Light"/>
          <w:i/>
          <w:lang w:val="en-GB"/>
        </w:rPr>
        <w:t xml:space="preserve"> of valhog</w:t>
      </w:r>
      <w:r w:rsidR="002A1B9B" w:rsidRPr="007E1E99">
        <w:rPr>
          <w:rFonts w:ascii="BdE Neue Helvetica 45 Light" w:hAnsi="BdE Neue Helvetica 45 Light"/>
          <w:i/>
          <w:lang w:val="en-GB"/>
        </w:rPr>
        <w:t xml:space="preserve"> if havenegval==1;</w:t>
      </w:r>
    </w:p>
    <w:p w14:paraId="0A36379B" w14:textId="77777777" w:rsidR="00745AEC" w:rsidRPr="007E1E99" w:rsidRDefault="00745AEC" w:rsidP="00DD2DF3">
      <w:pPr>
        <w:pStyle w:val="Textosinformato"/>
        <w:rPr>
          <w:rFonts w:ascii="BdE Neue Helvetica 45 Light" w:hAnsi="BdE Neue Helvetica 45 Light"/>
          <w:lang w:val="en-GB"/>
        </w:rPr>
      </w:pPr>
    </w:p>
    <w:p w14:paraId="5CFFE616"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*ACTIVOS FINANCIEROS;</w:t>
      </w:r>
    </w:p>
    <w:p w14:paraId="602ABD58" w14:textId="77777777" w:rsidR="002A1B9B" w:rsidRPr="007E1E99" w:rsidRDefault="002A1B9B" w:rsidP="00DD2DF3">
      <w:pPr>
        <w:pStyle w:val="Textosinformato"/>
        <w:rPr>
          <w:rFonts w:ascii="BdE Neue Helvetica 45 Light" w:hAnsi="BdE Neue Helvetica 45 Light"/>
          <w:b/>
        </w:rPr>
      </w:pPr>
      <w:r w:rsidRPr="007E1E99">
        <w:rPr>
          <w:rFonts w:ascii="BdE Neue Helvetica 45 Light" w:hAnsi="BdE Neue Helvetica 45 Light"/>
          <w:b/>
        </w:rPr>
        <w:t>*FINANCIAL ASSETS;</w:t>
      </w:r>
    </w:p>
    <w:p w14:paraId="62AED3A0" w14:textId="77777777" w:rsidR="00745AEC" w:rsidRPr="007E1E99" w:rsidRDefault="00745AEC" w:rsidP="00DD2DF3">
      <w:pPr>
        <w:pStyle w:val="Textosinformato"/>
        <w:rPr>
          <w:rFonts w:ascii="BdE Neue Helvetica 45 Light" w:hAnsi="BdE Neue Helvetica 45 Light"/>
        </w:rPr>
      </w:pPr>
    </w:p>
    <w:p w14:paraId="67F98839"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*CUENTAS Y DEPOSITOS UTILIZABLES PARA REALIZAR PAGOS;</w:t>
      </w:r>
    </w:p>
    <w:p w14:paraId="6AEBF082" w14:textId="77777777" w:rsidR="009461C9" w:rsidRPr="007E1E99" w:rsidRDefault="009461C9" w:rsidP="009461C9">
      <w:pPr>
        <w:pStyle w:val="Textosinformato"/>
        <w:rPr>
          <w:rFonts w:ascii="BdE Neue Helvetica 45 Light" w:hAnsi="BdE Neue Helvetica 45 Light"/>
          <w:i/>
          <w:lang w:val="en-GB"/>
        </w:rPr>
      </w:pPr>
      <w:r w:rsidRPr="007E1E99">
        <w:rPr>
          <w:rFonts w:ascii="BdE Neue Helvetica 45 Light" w:hAnsi="BdE Neue Helvetica 45 Light"/>
          <w:i/>
          <w:lang w:val="en-GB"/>
        </w:rPr>
        <w:t>*ACCOUNTS AND DEPOSITS USABLE FOR PAYMENTS;</w:t>
      </w:r>
    </w:p>
    <w:p w14:paraId="7876AA74"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saldo de las cuentas y depósitos para realizar pagos utilizamos la</w:t>
      </w:r>
      <w:r w:rsidR="002A1B9B" w:rsidRPr="007E1E99">
        <w:rPr>
          <w:rFonts w:ascii="BdE Neue Helvetica 45 Light" w:hAnsi="BdE Neue Helvetica 45 Light"/>
        </w:rPr>
        <w:t xml:space="preserve"> variable</w:t>
      </w:r>
      <w:r w:rsidRPr="007E1E99">
        <w:rPr>
          <w:rFonts w:ascii="BdE Neue Helvetica 45 Light" w:hAnsi="BdE Neue Helvetica 45 Light"/>
        </w:rPr>
        <w:t xml:space="preserve"> p4_7_3;</w:t>
      </w:r>
    </w:p>
    <w:p w14:paraId="7B760E76"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balance of the accounts and deposits usable for payments we use the variable p4_7_3;</w:t>
      </w:r>
    </w:p>
    <w:p w14:paraId="7B15BB7A" w14:textId="77777777" w:rsidR="00745AEC" w:rsidRPr="007E1E99" w:rsidRDefault="00745AEC" w:rsidP="00DD2DF3">
      <w:pPr>
        <w:pStyle w:val="Textosinformato"/>
        <w:rPr>
          <w:rFonts w:ascii="BdE Neue Helvetica 45 Light" w:hAnsi="BdE Neue Helvetica 45 Light"/>
          <w:lang w:val="en-GB"/>
        </w:rPr>
      </w:pPr>
    </w:p>
    <w:p w14:paraId="0BC625D8"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*ACCIONES COTIZADAS EN BOLSA;</w:t>
      </w:r>
    </w:p>
    <w:p w14:paraId="4BA67FF2"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*LISTED SHARES;</w:t>
      </w:r>
    </w:p>
    <w:p w14:paraId="4D8754C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acciones cotizadas utilizamos la variable p4_15;</w:t>
      </w:r>
    </w:p>
    <w:p w14:paraId="5BCB7B41"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listed shares we use the variable p4_15;</w:t>
      </w:r>
    </w:p>
    <w:p w14:paraId="28445238" w14:textId="77777777" w:rsidR="00745AEC" w:rsidRPr="007E1E99" w:rsidRDefault="00745AEC" w:rsidP="00DD2DF3">
      <w:pPr>
        <w:pStyle w:val="Textosinformato"/>
        <w:rPr>
          <w:rFonts w:ascii="BdE Neue Helvetica 45 Light" w:hAnsi="BdE Neue Helvetica 45 Light"/>
          <w:lang w:val="en-GB"/>
        </w:rPr>
      </w:pPr>
    </w:p>
    <w:p w14:paraId="6012ED82"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*ACCIONES NO COTIZADAS EN BOLSA Y PARTICIPACIONES;</w:t>
      </w:r>
    </w:p>
    <w:p w14:paraId="512E72C9"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*UNLISTED SHARES ANDOTHER EQUITY;</w:t>
      </w:r>
    </w:p>
    <w:p w14:paraId="7DF66BB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el valor de las acciones no cotizadas y participaciones utilizamos la </w:t>
      </w:r>
      <w:r w:rsidR="002A1B9B" w:rsidRPr="007E1E99">
        <w:rPr>
          <w:rFonts w:ascii="BdE Neue Helvetica 45 Light" w:hAnsi="BdE Neue Helvetica 45 Light"/>
        </w:rPr>
        <w:t xml:space="preserve">variable </w:t>
      </w:r>
      <w:r w:rsidRPr="007E1E99">
        <w:rPr>
          <w:rFonts w:ascii="BdE Neue Helvetica 45 Light" w:hAnsi="BdE Neue Helvetica 45 Light"/>
        </w:rPr>
        <w:t>p4_24;</w:t>
      </w:r>
    </w:p>
    <w:p w14:paraId="718E9455"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unlisted shares and other equity we use the variable p4_24;</w:t>
      </w:r>
    </w:p>
    <w:p w14:paraId="05DD66B6" w14:textId="77777777" w:rsidR="00745AEC" w:rsidRPr="007E1E99" w:rsidRDefault="00745AEC" w:rsidP="00DD2DF3">
      <w:pPr>
        <w:pStyle w:val="Textosinformato"/>
        <w:rPr>
          <w:rFonts w:ascii="BdE Neue Helvetica 45 Light" w:hAnsi="BdE Neue Helvetica 45 Light"/>
          <w:lang w:val="en-GB"/>
        </w:rPr>
      </w:pPr>
    </w:p>
    <w:p w14:paraId="19BA01E7"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*VALORES DE RENTA FIJA;</w:t>
      </w:r>
    </w:p>
    <w:p w14:paraId="0FE7ADB9"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*FIXED-INCOME SECURITIES;</w:t>
      </w:r>
    </w:p>
    <w:p w14:paraId="46004B8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los valores de renta fija utilizamos la variable p4_35;</w:t>
      </w:r>
    </w:p>
    <w:p w14:paraId="145E5229"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fixed-income securities we use the variable p4_35;</w:t>
      </w:r>
    </w:p>
    <w:p w14:paraId="0182B9C1" w14:textId="77777777" w:rsidR="00745AEC" w:rsidRPr="007E1E99" w:rsidRDefault="00745AEC" w:rsidP="00DD2DF3">
      <w:pPr>
        <w:pStyle w:val="Textosinformato"/>
        <w:rPr>
          <w:rFonts w:ascii="BdE Neue Helvetica 45 Light" w:hAnsi="BdE Neue Helvetica 45 Light"/>
          <w:lang w:val="en-GB"/>
        </w:rPr>
      </w:pPr>
    </w:p>
    <w:p w14:paraId="0F1CBFD6"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*FONDOS DE INVERSION;</w:t>
      </w:r>
    </w:p>
    <w:p w14:paraId="5CF83A5A"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*MUTUAL FUNDS;</w:t>
      </w:r>
    </w:p>
    <w:p w14:paraId="39E36A39"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w:t>
      </w:r>
      <w:r w:rsidR="002A1B9B" w:rsidRPr="007E1E99">
        <w:rPr>
          <w:rFonts w:ascii="BdE Neue Helvetica 45 Light" w:hAnsi="BdE Neue Helvetica 45 Light"/>
        </w:rPr>
        <w:t xml:space="preserve">calcular </w:t>
      </w:r>
      <w:r w:rsidRPr="007E1E99">
        <w:rPr>
          <w:rFonts w:ascii="BdE Neue Helvetica 45 Light" w:hAnsi="BdE Neue Helvetica 45 Light"/>
        </w:rPr>
        <w:t>el valor total de los fondos de inversió</w:t>
      </w:r>
      <w:r w:rsidR="0062623D" w:rsidRPr="007E1E99">
        <w:rPr>
          <w:rFonts w:ascii="BdE Neue Helvetica 45 Light" w:hAnsi="BdE Neue Helvetica 45 Light"/>
        </w:rPr>
        <w:t>n utilizamos la variable allf</w:t>
      </w:r>
      <w:r w:rsidRPr="007E1E99">
        <w:rPr>
          <w:rFonts w:ascii="BdE Neue Helvetica 45 Light" w:hAnsi="BdE Neue Helvetica 45 Light"/>
        </w:rPr>
        <w:t xml:space="preserve"> calculada como (i) la suma de los valores de cada uno de los fondos de inversión que posee el hogar (p4_31_i; i=1,…,10) si el número de estos fondos es menor o igual a 10, y (ii) el valor total de los fondos de inversión del hogar si posee más de 10 fondos (p4_28a);</w:t>
      </w:r>
    </w:p>
    <w:p w14:paraId="646ECE7E"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total value</w:t>
      </w:r>
      <w:r w:rsidR="00360D62" w:rsidRPr="007E1E99">
        <w:rPr>
          <w:rFonts w:ascii="BdE Neue Helvetica 45 Light" w:hAnsi="BdE Neue Helvetica 45 Light"/>
          <w:i/>
          <w:lang w:val="en-GB"/>
        </w:rPr>
        <w:t xml:space="preserve"> of mutual funds</w:t>
      </w:r>
      <w:r w:rsidRPr="007E1E99">
        <w:rPr>
          <w:rFonts w:ascii="BdE Neue Helvetica 45 Light" w:hAnsi="BdE Neue Helvetica 45 Light"/>
          <w:i/>
          <w:lang w:val="en-GB"/>
        </w:rPr>
        <w:t xml:space="preserve"> we use the variable </w:t>
      </w:r>
      <w:r w:rsidR="0062623D" w:rsidRPr="007E1E99">
        <w:rPr>
          <w:rFonts w:ascii="BdE Neue Helvetica 45 Light" w:hAnsi="BdE Neue Helvetica 45 Light"/>
          <w:i/>
          <w:lang w:val="en-GB"/>
        </w:rPr>
        <w:t>allf</w:t>
      </w:r>
      <w:r w:rsidRPr="007E1E99">
        <w:rPr>
          <w:rFonts w:ascii="BdE Neue Helvetica 45 Light" w:hAnsi="BdE Neue Helvetica 45 Light"/>
          <w:i/>
          <w:lang w:val="en-GB"/>
        </w:rPr>
        <w:t xml:space="preserve"> calculated as (i) the addition of the values of each mutual fund that the household owns (p4_31_i; i=1,…,10) if the</w:t>
      </w:r>
      <w:r w:rsidR="00E2778A" w:rsidRPr="007E1E99">
        <w:rPr>
          <w:rFonts w:ascii="BdE Neue Helvetica 45 Light" w:hAnsi="BdE Neue Helvetica 45 Light"/>
          <w:i/>
          <w:lang w:val="en-GB"/>
        </w:rPr>
        <w:t xml:space="preserve"> number of these funds is 10 or less, and (ii) the household mutual funds’ total value if this one owns more than 10 (p4_28a);</w:t>
      </w:r>
    </w:p>
    <w:p w14:paraId="09F4A40C" w14:textId="77777777" w:rsidR="00F71CFE" w:rsidRPr="009461C9" w:rsidRDefault="00F71CFE" w:rsidP="00DD2DF3">
      <w:pPr>
        <w:pStyle w:val="Textosinformato"/>
        <w:rPr>
          <w:rFonts w:ascii="BdE Neue Helvetica 45 Light" w:hAnsi="BdE Neue Helvetica 45 Light"/>
          <w:lang w:val="en-US"/>
        </w:rPr>
      </w:pPr>
    </w:p>
    <w:p w14:paraId="094625E6"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*CUENTAS VIVIENDA Y CUENTAS NO UTILIZABLES PARA REALIZAR PAGOS;</w:t>
      </w:r>
    </w:p>
    <w:p w14:paraId="63288B3F" w14:textId="77777777" w:rsidR="009461C9" w:rsidRPr="007E1E99" w:rsidRDefault="009461C9" w:rsidP="009461C9">
      <w:pPr>
        <w:pStyle w:val="Textosinformato"/>
        <w:rPr>
          <w:rFonts w:ascii="BdE Neue Helvetica 45 Light" w:hAnsi="BdE Neue Helvetica 45 Light"/>
          <w:i/>
          <w:lang w:val="en-GB"/>
        </w:rPr>
      </w:pPr>
      <w:r w:rsidRPr="007E1E99">
        <w:rPr>
          <w:rFonts w:ascii="BdE Neue Helvetica 45 Light" w:hAnsi="BdE Neue Helvetica 45 Light"/>
          <w:i/>
          <w:lang w:val="en-GB"/>
        </w:rPr>
        <w:t>*HOME-PURCHASE SAVINGS ACCOUNTS AND ACCOUNTS NOT USABLE FOR PAYMENTS;</w:t>
      </w:r>
    </w:p>
    <w:p w14:paraId="2572CD8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el saldo de las cuentas </w:t>
      </w:r>
      <w:r w:rsidR="004F236B" w:rsidRPr="007E1E99">
        <w:rPr>
          <w:rFonts w:ascii="BdE Neue Helvetica 45 Light" w:hAnsi="BdE Neue Helvetica 45 Light"/>
        </w:rPr>
        <w:t xml:space="preserve">vivienda y </w:t>
      </w:r>
      <w:r w:rsidR="004F236B">
        <w:rPr>
          <w:rFonts w:ascii="BdE Neue Helvetica 45 Light" w:hAnsi="BdE Neue Helvetica 45 Light"/>
        </w:rPr>
        <w:t xml:space="preserve">las cuentas </w:t>
      </w:r>
      <w:r w:rsidRPr="007E1E99">
        <w:rPr>
          <w:rFonts w:ascii="BdE Neue Helvetica 45 Light" w:hAnsi="BdE Neue Helvetica 45 Light"/>
        </w:rPr>
        <w:t>y depósitos no utilizables para realizar pagos generamos una nueva variable;</w:t>
      </w:r>
    </w:p>
    <w:p w14:paraId="40444FA6" w14:textId="77777777" w:rsidR="00E2778A" w:rsidRPr="007E1E99" w:rsidRDefault="003555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balance of</w:t>
      </w:r>
      <w:r w:rsidR="004F236B">
        <w:rPr>
          <w:rFonts w:ascii="BdE Neue Helvetica 45 Light" w:hAnsi="BdE Neue Helvetica 45 Light"/>
          <w:i/>
          <w:lang w:val="en-GB"/>
        </w:rPr>
        <w:t xml:space="preserve"> the</w:t>
      </w:r>
      <w:r w:rsidRPr="007E1E99">
        <w:rPr>
          <w:rFonts w:ascii="BdE Neue Helvetica 45 Light" w:hAnsi="BdE Neue Helvetica 45 Light"/>
          <w:i/>
          <w:lang w:val="en-GB"/>
        </w:rPr>
        <w:t xml:space="preserve"> </w:t>
      </w:r>
      <w:r w:rsidR="004F236B" w:rsidRPr="007E1E99">
        <w:rPr>
          <w:rFonts w:ascii="BdE Neue Helvetica 45 Light" w:hAnsi="BdE Neue Helvetica 45 Light"/>
          <w:i/>
          <w:lang w:val="en-GB"/>
        </w:rPr>
        <w:t>house-purchase saving accounts and</w:t>
      </w:r>
      <w:r w:rsidR="004F236B">
        <w:rPr>
          <w:rFonts w:ascii="BdE Neue Helvetica 45 Light" w:hAnsi="BdE Neue Helvetica 45 Light"/>
          <w:i/>
          <w:lang w:val="en-GB"/>
        </w:rPr>
        <w:t xml:space="preserve"> the</w:t>
      </w:r>
      <w:r w:rsidR="004F236B" w:rsidRPr="007E1E99">
        <w:rPr>
          <w:rFonts w:ascii="BdE Neue Helvetica 45 Light" w:hAnsi="BdE Neue Helvetica 45 Light"/>
          <w:i/>
          <w:lang w:val="en-GB"/>
        </w:rPr>
        <w:t xml:space="preserve"> accounts </w:t>
      </w:r>
      <w:r w:rsidRPr="007E1E99">
        <w:rPr>
          <w:rFonts w:ascii="BdE Neue Helvetica 45 Light" w:hAnsi="BdE Neue Helvetica 45 Light"/>
          <w:i/>
          <w:lang w:val="en-GB"/>
        </w:rPr>
        <w:t xml:space="preserve">and deposits not usable for payments we generate a new variable; </w:t>
      </w:r>
      <w:r w:rsidR="00E2778A" w:rsidRPr="007E1E99">
        <w:rPr>
          <w:rFonts w:ascii="BdE Neue Helvetica 45 Light" w:hAnsi="BdE Neue Helvetica 45 Light"/>
          <w:i/>
          <w:lang w:val="en-GB"/>
        </w:rPr>
        <w:t xml:space="preserve"> </w:t>
      </w:r>
    </w:p>
    <w:p w14:paraId="17B05A57" w14:textId="77777777" w:rsidR="00745AEC" w:rsidRPr="007E1E99" w:rsidRDefault="00745AEC" w:rsidP="00DD2DF3">
      <w:pPr>
        <w:pStyle w:val="Textosinformato"/>
        <w:rPr>
          <w:rFonts w:ascii="BdE Neue Helvetica 45 Light" w:hAnsi="BdE Neue Helvetica 45 Light"/>
          <w:lang w:val="en-GB"/>
        </w:rPr>
      </w:pPr>
    </w:p>
    <w:p w14:paraId="6386769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salcuentas=0;</w:t>
      </w:r>
    </w:p>
    <w:p w14:paraId="387FBD5E"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replace salcuentas = salcuentas +p4_7_1 if p4_3==1;</w:t>
      </w:r>
    </w:p>
    <w:p w14:paraId="1790A26E"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replace salcuentas = salcuentas + p4_7_2 if p4_4==1;</w:t>
      </w:r>
    </w:p>
    <w:p w14:paraId="22B4234A" w14:textId="77777777" w:rsidR="000C4ABE" w:rsidRPr="007E1E99" w:rsidRDefault="000C4ABE" w:rsidP="00DD2DF3">
      <w:pPr>
        <w:pStyle w:val="Textosinformato"/>
        <w:rPr>
          <w:rFonts w:ascii="BdE Neue Helvetica 45 Light" w:hAnsi="BdE Neue Helvetica 45 Light"/>
        </w:rPr>
      </w:pPr>
    </w:p>
    <w:p w14:paraId="73BA92B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w:t>
      </w:r>
    </w:p>
    <w:p w14:paraId="579C5A17"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*PENSION SCHEMES;</w:t>
      </w:r>
    </w:p>
    <w:p w14:paraId="243900E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valor actualizado de los planes de pensiones generamos una nueva variable;</w:t>
      </w:r>
    </w:p>
    <w:p w14:paraId="39E4112E" w14:textId="77777777" w:rsidR="00355586" w:rsidRPr="007E1E99" w:rsidRDefault="003555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current value of the pension schemes we generate a new variable;</w:t>
      </w:r>
    </w:p>
    <w:p w14:paraId="7D73F031" w14:textId="77777777" w:rsidR="00745AEC" w:rsidRPr="007E1E99" w:rsidRDefault="00745AEC" w:rsidP="00DD2DF3">
      <w:pPr>
        <w:pStyle w:val="Textosinformato"/>
        <w:rPr>
          <w:rFonts w:ascii="BdE Neue Helvetica 45 Light" w:hAnsi="BdE Neue Helvetica 45 Light"/>
          <w:lang w:val="en-GB"/>
        </w:rPr>
      </w:pPr>
    </w:p>
    <w:p w14:paraId="63D289E0"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 xml:space="preserve">gen valor=0; </w:t>
      </w:r>
    </w:p>
    <w:p w14:paraId="1F003CCE"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+p5_7_1 if (p5_1==1 &amp; p5_7_1&gt;=0 &amp; p5_7_1~=. );</w:t>
      </w:r>
    </w:p>
    <w:p w14:paraId="672969EC"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p5_7_2 if (p5_1==1 &amp; p5_7_2&gt;=0 &amp; p5_7_2~=.);</w:t>
      </w:r>
    </w:p>
    <w:p w14:paraId="3AD180B1"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p5_7_3 if (p5_1==1 &amp; p5_7_3&gt;=0 &amp; p5_7_3~=.);</w:t>
      </w:r>
    </w:p>
    <w:p w14:paraId="1242C6BE"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p5_7_4 if (p5_1==1 &amp; p5_7_4&gt;=0 &amp; p5_7_4~=.);</w:t>
      </w:r>
    </w:p>
    <w:p w14:paraId="26CF2298"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p5_7_5 if (p5_1==1 &amp; p5_7_5&gt;=0 &amp; p5_7_5~=.);</w:t>
      </w:r>
    </w:p>
    <w:p w14:paraId="736EE434"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p5_7_6 if (p5_1==1 &amp; p5_7_6&gt;=0 &amp; p5_7_6~=.);</w:t>
      </w:r>
    </w:p>
    <w:p w14:paraId="00358792"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p5_7_7 if (p5_1==1 &amp; p5_7_7&gt;=0 &amp; p5_7_7~=.);</w:t>
      </w:r>
    </w:p>
    <w:p w14:paraId="209E9613"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p5_7_8 if (p5_1==1 &amp; p5_7_8&gt;=0 &amp; p5_7_8~=.);</w:t>
      </w:r>
    </w:p>
    <w:p w14:paraId="7EF02CEB" w14:textId="77777777" w:rsidR="000C4ABE" w:rsidRPr="005C74D1" w:rsidRDefault="000C4ABE" w:rsidP="000C4ABE">
      <w:pPr>
        <w:pStyle w:val="Textosinformato"/>
        <w:rPr>
          <w:rFonts w:ascii="BdE Neue Helvetica 45 Light" w:hAnsi="BdE Neue Helvetica 45 Light"/>
          <w:lang w:val="es-ES"/>
        </w:rPr>
      </w:pPr>
      <w:r w:rsidRPr="005C74D1">
        <w:rPr>
          <w:rFonts w:ascii="BdE Neue Helvetica 45 Light" w:hAnsi="BdE Neue Helvetica 45 Light"/>
          <w:lang w:val="es-ES"/>
        </w:rPr>
        <w:t>replace valor = valor + p5_7_9 if (p5_1==1 &amp; p5_7_9&gt;=0 &amp; p5_7_9~=.);</w:t>
      </w:r>
    </w:p>
    <w:p w14:paraId="5EF82FAD"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replace valor = valor + p5_7_10 if (p5_1==1 &amp; p5_7_10&gt;=0 &amp; p5_7_10~=.);</w:t>
      </w:r>
    </w:p>
    <w:p w14:paraId="1EF4B03D" w14:textId="77777777" w:rsidR="00282CB9" w:rsidRPr="0059664B" w:rsidRDefault="00282CB9" w:rsidP="00282CB9">
      <w:pPr>
        <w:pStyle w:val="Textosinformato"/>
        <w:rPr>
          <w:rFonts w:ascii="BdE Neue Helvetica 45 Light" w:hAnsi="BdE Neue Helvetica 45 Light"/>
          <w:lang w:val="en-US"/>
        </w:rPr>
      </w:pPr>
      <w:r w:rsidRPr="0059664B">
        <w:rPr>
          <w:rFonts w:ascii="BdE Neue Helvetica 45 Light" w:hAnsi="BdE Neue Helvetica 45 Light"/>
          <w:lang w:val="en-US"/>
        </w:rPr>
        <w:t>replace valor = valor + p5_27 if   (p5_26==1 &amp; p5_27&gt;=0 &amp; p5_27~=. )</w:t>
      </w:r>
    </w:p>
    <w:p w14:paraId="373C20BB" w14:textId="77777777" w:rsidR="00BC3855" w:rsidRPr="0059664B" w:rsidRDefault="00BC3855" w:rsidP="00BC3855">
      <w:pPr>
        <w:pStyle w:val="Textosinformato"/>
        <w:rPr>
          <w:rFonts w:ascii="BdE Neue Helvetica 45 Light" w:hAnsi="BdE Neue Helvetica 45 Light"/>
          <w:lang w:val="en-US"/>
        </w:rPr>
      </w:pPr>
      <w:r w:rsidRPr="0059664B">
        <w:rPr>
          <w:rFonts w:ascii="BdE Neue Helvetica 45 Light" w:hAnsi="BdE Neue Helvetica 45 Light"/>
          <w:lang w:val="en-US"/>
        </w:rPr>
        <w:t>forvalues m=1/9 {</w:t>
      </w:r>
    </w:p>
    <w:p w14:paraId="18C083BF" w14:textId="77777777" w:rsidR="00BC3855" w:rsidRPr="0059664B" w:rsidRDefault="00BC3855" w:rsidP="00BC3855">
      <w:pPr>
        <w:pStyle w:val="Textosinformato"/>
        <w:rPr>
          <w:rFonts w:ascii="BdE Neue Helvetica 45 Light" w:hAnsi="BdE Neue Helvetica 45 Light"/>
          <w:lang w:val="en-US"/>
        </w:rPr>
      </w:pPr>
      <w:r w:rsidRPr="0059664B">
        <w:rPr>
          <w:rFonts w:ascii="BdE Neue Helvetica 45 Light" w:hAnsi="BdE Neue Helvetica 45 Light"/>
          <w:lang w:val="en-US"/>
        </w:rPr>
        <w:t>forvalues i=1/4 {</w:t>
      </w:r>
    </w:p>
    <w:p w14:paraId="2C8AF9C0" w14:textId="77777777" w:rsidR="00BC3855" w:rsidRPr="0059664B" w:rsidRDefault="00BC3855" w:rsidP="00BC3855">
      <w:pPr>
        <w:pStyle w:val="Textosinformato"/>
        <w:rPr>
          <w:rFonts w:ascii="BdE Neue Helvetica 45 Light" w:hAnsi="BdE Neue Helvetica 45 Light"/>
          <w:lang w:val="en-US"/>
        </w:rPr>
      </w:pPr>
      <w:r w:rsidRPr="0059664B">
        <w:rPr>
          <w:rFonts w:ascii="BdE Neue Helvetica 45 Light" w:hAnsi="BdE Neue Helvetica 45 Light"/>
          <w:lang w:val="en-US"/>
        </w:rPr>
        <w:t>replace valor = valor + p6_49c_`m'_`i' if p6_49c_`m'_`i'&gt;0 &amp; p6_49c_`m'_`i'!=.</w:t>
      </w:r>
    </w:p>
    <w:p w14:paraId="6A9BF98A" w14:textId="77777777" w:rsidR="00BC3855" w:rsidRPr="00BC3855" w:rsidRDefault="00BC3855" w:rsidP="00BC3855">
      <w:pPr>
        <w:pStyle w:val="Textosinformato"/>
        <w:rPr>
          <w:rFonts w:ascii="BdE Neue Helvetica 45 Light" w:hAnsi="BdE Neue Helvetica 45 Light"/>
        </w:rPr>
      </w:pPr>
      <w:r w:rsidRPr="00BC3855">
        <w:rPr>
          <w:rFonts w:ascii="BdE Neue Helvetica 45 Light" w:hAnsi="BdE Neue Helvetica 45 Light"/>
        </w:rPr>
        <w:t>}</w:t>
      </w:r>
    </w:p>
    <w:p w14:paraId="47D817E9" w14:textId="6C41C9B0" w:rsidR="00282CB9" w:rsidRDefault="00BC3855" w:rsidP="00BC3855">
      <w:pPr>
        <w:pStyle w:val="Textosinformato"/>
        <w:rPr>
          <w:rFonts w:ascii="BdE Neue Helvetica 45 Light" w:hAnsi="BdE Neue Helvetica 45 Light"/>
        </w:rPr>
      </w:pPr>
      <w:r w:rsidRPr="00BC3855">
        <w:rPr>
          <w:rFonts w:ascii="BdE Neue Helvetica 45 Light" w:hAnsi="BdE Neue Helvetica 45 Light"/>
        </w:rPr>
        <w:t>}</w:t>
      </w:r>
    </w:p>
    <w:p w14:paraId="32E34945" w14:textId="77777777" w:rsidR="00BC3855" w:rsidRPr="007E1E99" w:rsidRDefault="00BC3855" w:rsidP="00BC3855">
      <w:pPr>
        <w:pStyle w:val="Textosinformato"/>
        <w:rPr>
          <w:rFonts w:ascii="BdE Neue Helvetica 45 Light" w:hAnsi="BdE Neue Helvetica 45 Light"/>
        </w:rPr>
      </w:pPr>
    </w:p>
    <w:p w14:paraId="182AEFDA" w14:textId="77777777" w:rsidR="00355586"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*No con</w:t>
      </w:r>
      <w:r w:rsidR="00E33E67" w:rsidRPr="007E1E99">
        <w:rPr>
          <w:rFonts w:ascii="BdE Neue Helvetica 45 Light" w:hAnsi="BdE Neue Helvetica 45 Light"/>
        </w:rPr>
        <w:t>sideramos las mutualidades;</w:t>
      </w:r>
    </w:p>
    <w:p w14:paraId="424034F8" w14:textId="77777777" w:rsidR="00745AEC" w:rsidRPr="005C74D1" w:rsidRDefault="00355586" w:rsidP="00DD2DF3">
      <w:pPr>
        <w:pStyle w:val="Textosinformato"/>
        <w:rPr>
          <w:rFonts w:ascii="BdE Neue Helvetica 45 Light" w:hAnsi="BdE Neue Helvetica 45 Light"/>
          <w:i/>
          <w:lang w:val="es-ES"/>
        </w:rPr>
      </w:pPr>
      <w:r w:rsidRPr="005C74D1">
        <w:rPr>
          <w:rFonts w:ascii="BdE Neue Helvetica 45 Light" w:hAnsi="BdE Neue Helvetica 45 Light"/>
          <w:i/>
          <w:lang w:val="es-ES"/>
        </w:rPr>
        <w:t>*We</w:t>
      </w:r>
      <w:r w:rsidR="00455373" w:rsidRPr="005C74D1">
        <w:rPr>
          <w:rFonts w:ascii="BdE Neue Helvetica 45 Light" w:hAnsi="BdE Neue Helvetica 45 Light"/>
          <w:i/>
          <w:lang w:val="es-ES"/>
        </w:rPr>
        <w:t xml:space="preserve"> do not co</w:t>
      </w:r>
      <w:r w:rsidR="00CF54A0" w:rsidRPr="005C74D1">
        <w:rPr>
          <w:rFonts w:ascii="BdE Neue Helvetica 45 Light" w:hAnsi="BdE Neue Helvetica 45 Light"/>
          <w:i/>
          <w:lang w:val="es-ES"/>
        </w:rPr>
        <w:t>nsider mutual insurance</w:t>
      </w:r>
      <w:r w:rsidR="00E33E67" w:rsidRPr="005C74D1">
        <w:rPr>
          <w:rFonts w:ascii="BdE Neue Helvetica 45 Light" w:hAnsi="BdE Neue Helvetica 45 Light"/>
          <w:i/>
          <w:lang w:val="es-ES"/>
        </w:rPr>
        <w:t>;</w:t>
      </w:r>
    </w:p>
    <w:p w14:paraId="343CDF78" w14:textId="77777777" w:rsidR="00D715FC" w:rsidRPr="005C74D1" w:rsidRDefault="00D715FC" w:rsidP="00DD2DF3">
      <w:pPr>
        <w:pStyle w:val="Textosinformato"/>
        <w:rPr>
          <w:rFonts w:ascii="BdE Neue Helvetica 45 Light" w:hAnsi="BdE Neue Helvetica 45 Light"/>
          <w:lang w:val="es-ES"/>
        </w:rPr>
      </w:pPr>
    </w:p>
    <w:p w14:paraId="1E55BC1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*SEGUROS DE VIDA;</w:t>
      </w:r>
    </w:p>
    <w:p w14:paraId="5A1E5CE1" w14:textId="77777777" w:rsidR="009461C9" w:rsidRPr="007E1E99" w:rsidRDefault="009461C9" w:rsidP="009461C9">
      <w:pPr>
        <w:pStyle w:val="Textosinformato"/>
        <w:rPr>
          <w:rFonts w:ascii="BdE Neue Helvetica 45 Light" w:hAnsi="BdE Neue Helvetica 45 Light"/>
          <w:i/>
        </w:rPr>
      </w:pPr>
      <w:r w:rsidRPr="007E1E99">
        <w:rPr>
          <w:rFonts w:ascii="BdE Neue Helvetica 45 Light" w:hAnsi="BdE Neue Helvetica 45 Light"/>
          <w:i/>
        </w:rPr>
        <w:t>*LIFE INSURANCE;</w:t>
      </w:r>
    </w:p>
    <w:p w14:paraId="59DE145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estos seguros tipo unit linked o mixto generamos una nueva variable;</w:t>
      </w:r>
    </w:p>
    <w:p w14:paraId="37BFC120" w14:textId="77777777" w:rsidR="00355586" w:rsidRPr="007E1E99" w:rsidRDefault="00355586" w:rsidP="00355586">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unit-linked or mixed life insurance we generate a new variable;</w:t>
      </w:r>
    </w:p>
    <w:p w14:paraId="5260A8D6" w14:textId="77777777" w:rsidR="000C4ABE" w:rsidRPr="007E1E99" w:rsidRDefault="000C4ABE" w:rsidP="00355586">
      <w:pPr>
        <w:pStyle w:val="Textosinformato"/>
        <w:rPr>
          <w:rFonts w:ascii="BdE Neue Helvetica 45 Light" w:hAnsi="BdE Neue Helvetica 45 Light"/>
          <w:i/>
          <w:lang w:val="en-GB"/>
        </w:rPr>
      </w:pPr>
    </w:p>
    <w:p w14:paraId="613A0D21"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gen valseg=0;</w:t>
      </w:r>
    </w:p>
    <w:p w14:paraId="0B16A0B4"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replace valseg = valseg +p5_14_1 if ((p5_13_1==2| p5_13_1==3) &amp; p5_14_1&gt;=0 &amp; p5_14_1~=.);</w:t>
      </w:r>
    </w:p>
    <w:p w14:paraId="7E1FDA93"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replace valseg = valseg +p5_14_2 if ((p5_13_2==2| p5_13_2==3) &amp; p5_14_2&gt;=0 &amp; p5_14_2~=.);</w:t>
      </w:r>
    </w:p>
    <w:p w14:paraId="27113AA8"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replace valseg = valseg +p5_14_3 if ((p5_13_3==2| p5_13_3==3) &amp; p5_14_3&gt;=0 &amp; p5_14_3~=.);</w:t>
      </w:r>
    </w:p>
    <w:p w14:paraId="5B03FF3E"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replace valseg = valseg +p5_14_4 if ((p5_13_4==2| p5_13_4==3) &amp; p5_14_4&gt;=0 &amp; p5_14_4~=.);</w:t>
      </w:r>
    </w:p>
    <w:p w14:paraId="4363E0EA"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replace valseg = valseg +p5_14_5 if ((p5_13_5==2| p5_13_5==3) &amp; p5_14_5&gt;=0 &amp; p5_14_5~=.);</w:t>
      </w:r>
    </w:p>
    <w:p w14:paraId="69B8405B"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replace valseg = valseg +p5_14_6 if ((p5_13_6==2| p5_13_6==3) &amp; p5_14_6&gt;=0 &amp; p5_14_6~=.);</w:t>
      </w:r>
    </w:p>
    <w:p w14:paraId="5C89CA9C" w14:textId="77777777" w:rsidR="00355586" w:rsidRPr="007E1E99" w:rsidRDefault="00355586" w:rsidP="00DD2DF3">
      <w:pPr>
        <w:pStyle w:val="Textosinformato"/>
        <w:rPr>
          <w:rFonts w:ascii="BdE Neue Helvetica 45 Light" w:hAnsi="BdE Neue Helvetica 45 Light"/>
          <w:lang w:val="en-US"/>
        </w:rPr>
      </w:pPr>
    </w:p>
    <w:p w14:paraId="2D2E9D9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 INCLUYENDO SEGUROS DE VIDA DE INVERSION O MIXTOS;</w:t>
      </w:r>
    </w:p>
    <w:p w14:paraId="705F5D73" w14:textId="77777777" w:rsidR="00355586" w:rsidRPr="007E1E99" w:rsidRDefault="00355586" w:rsidP="00DD2DF3">
      <w:pPr>
        <w:pStyle w:val="Textosinformato"/>
        <w:rPr>
          <w:rFonts w:ascii="BdE Neue Helvetica 45 Light" w:hAnsi="BdE Neue Helvetica 45 Light"/>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PENSION SCHEMES INCLUDING UNIT-LINKED OR MIXED LIFE INSURANCE;</w:t>
      </w:r>
    </w:p>
    <w:p w14:paraId="1590F134" w14:textId="77777777" w:rsidR="00745AEC" w:rsidRPr="007E1E99" w:rsidRDefault="00745AEC" w:rsidP="00DD2DF3">
      <w:pPr>
        <w:pStyle w:val="Textosinformato"/>
        <w:rPr>
          <w:rFonts w:ascii="BdE Neue Helvetica 45 Light" w:hAnsi="BdE Neue Helvetica 45 Light"/>
          <w:lang w:val="en-GB"/>
        </w:rPr>
      </w:pPr>
    </w:p>
    <w:p w14:paraId="7482051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valpenseg=valor+valseg;</w:t>
      </w:r>
    </w:p>
    <w:p w14:paraId="3B0971AF" w14:textId="77777777" w:rsidR="000C4ABE" w:rsidRPr="007E1E99" w:rsidRDefault="000C4ABE" w:rsidP="00DD2DF3">
      <w:pPr>
        <w:pStyle w:val="Textosinformato"/>
        <w:rPr>
          <w:rFonts w:ascii="BdE Neue Helvetica 45 Light" w:hAnsi="BdE Neue Helvetica 45 Light"/>
        </w:rPr>
      </w:pPr>
    </w:p>
    <w:p w14:paraId="745B2103" w14:textId="77777777" w:rsidR="000C4ABE" w:rsidRDefault="000C4ABE" w:rsidP="000C4ABE">
      <w:pPr>
        <w:pStyle w:val="Textosinformato"/>
        <w:rPr>
          <w:rFonts w:ascii="BdE Neue Helvetica 45 Light" w:hAnsi="BdE Neue Helvetica 45 Light"/>
        </w:rPr>
      </w:pPr>
      <w:r w:rsidRPr="007E1E99">
        <w:rPr>
          <w:rFonts w:ascii="BdE Neue Helvetica 45 Light" w:hAnsi="BdE Neue Helvetica 45 Light"/>
        </w:rPr>
        <w:t>*CARTERAS GESTIONADAS;</w:t>
      </w:r>
    </w:p>
    <w:p w14:paraId="670E5325"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rPr>
        <w:t>*</w:t>
      </w:r>
      <w:r w:rsidRPr="009461C9">
        <w:rPr>
          <w:rFonts w:ascii="BdE Neue Helvetica 45 Light" w:hAnsi="BdE Neue Helvetica 45 Light"/>
          <w:i/>
        </w:rPr>
        <w:t>PORTFOLIOS UNDER MANAGEMENT;</w:t>
      </w:r>
    </w:p>
    <w:p w14:paraId="2B989161"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*Para calcular el valor de las carteras gestionadas utilizamos la variable p4_43;</w:t>
      </w:r>
    </w:p>
    <w:p w14:paraId="170DEF09" w14:textId="77777777" w:rsidR="000C4ABE" w:rsidRPr="007E1E99" w:rsidRDefault="000C4ABE" w:rsidP="000C4ABE">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portfolios under management we use the variable p4_43;</w:t>
      </w:r>
    </w:p>
    <w:p w14:paraId="0C97F9F9" w14:textId="77777777" w:rsidR="00745AEC" w:rsidRPr="007E1E99" w:rsidRDefault="00745AEC" w:rsidP="00DD2DF3">
      <w:pPr>
        <w:pStyle w:val="Textosinformato"/>
        <w:rPr>
          <w:rFonts w:ascii="BdE Neue Helvetica 45 Light" w:hAnsi="BdE Neue Helvetica 45 Light"/>
          <w:lang w:val="en-US"/>
        </w:rPr>
      </w:pPr>
    </w:p>
    <w:p w14:paraId="3D5D86CC"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*OTROS ACTIVOS FINANCIEROS;</w:t>
      </w:r>
    </w:p>
    <w:p w14:paraId="48090292" w14:textId="31B9E875" w:rsid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*OTHER FINANCIAL ASSETS;</w:t>
      </w:r>
    </w:p>
    <w:p w14:paraId="2F4A85E4" w14:textId="6C9EEB03" w:rsidR="008850F2" w:rsidRDefault="00C52385" w:rsidP="009461C9">
      <w:pPr>
        <w:pStyle w:val="Textosinformato"/>
        <w:rPr>
          <w:rFonts w:ascii="BdE Neue Helvetica 45 Light" w:hAnsi="BdE Neue Helvetica 45 Light"/>
        </w:rPr>
      </w:pPr>
      <w:r w:rsidRPr="0059664B">
        <w:rPr>
          <w:rFonts w:ascii="BdE Neue Helvetica 45 Light" w:hAnsi="BdE Neue Helvetica 45 Light"/>
        </w:rPr>
        <w:t xml:space="preserve">*Para calcular el valor de </w:t>
      </w:r>
      <w:r w:rsidRPr="007E1E99">
        <w:rPr>
          <w:rFonts w:ascii="BdE Neue Helvetica 45 Light" w:hAnsi="BdE Neue Helvetica 45 Light"/>
        </w:rPr>
        <w:t xml:space="preserve">la mediana de </w:t>
      </w:r>
      <w:r w:rsidRPr="0059664B">
        <w:rPr>
          <w:rFonts w:ascii="BdE Neue Helvetica 45 Light" w:hAnsi="BdE Neue Helvetica 45 Light"/>
        </w:rPr>
        <w:t>los otros activos financieros utilizamos la variable p4_39a;</w:t>
      </w:r>
    </w:p>
    <w:p w14:paraId="0C9C7B47" w14:textId="6426FFE0" w:rsidR="00C52385" w:rsidRPr="0059664B" w:rsidRDefault="00C52385" w:rsidP="009461C9">
      <w:pPr>
        <w:pStyle w:val="Textosinformato"/>
        <w:rPr>
          <w:rFonts w:ascii="BdE Neue Helvetica 45 Light" w:hAnsi="BdE Neue Helvetica 45 Light"/>
          <w:lang w:val="en-US"/>
        </w:rPr>
      </w:pPr>
      <w:r w:rsidRPr="0059664B">
        <w:rPr>
          <w:rFonts w:ascii="BdE Neue Helvetica 45 Light" w:hAnsi="BdE Neue Helvetica 45 Light"/>
          <w:lang w:val="en-US"/>
        </w:rPr>
        <w:t xml:space="preserve">* </w:t>
      </w:r>
      <w:r w:rsidRPr="0059664B">
        <w:rPr>
          <w:rFonts w:ascii="BdE Neue Helvetica 45 Light" w:hAnsi="BdE Neue Helvetica 45 Light"/>
          <w:i/>
          <w:lang w:val="en-GB"/>
        </w:rPr>
        <w:t xml:space="preserve">To </w:t>
      </w:r>
      <w:r w:rsidRPr="007E1E99">
        <w:rPr>
          <w:rFonts w:ascii="BdE Neue Helvetica 45 Light" w:hAnsi="BdE Neue Helvetica 45 Light"/>
          <w:i/>
          <w:lang w:val="en-GB"/>
        </w:rPr>
        <w:t xml:space="preserve">obtain the median of </w:t>
      </w:r>
      <w:r>
        <w:rPr>
          <w:rFonts w:ascii="BdE Neue Helvetica 45 Light" w:hAnsi="BdE Neue Helvetica 45 Light"/>
          <w:i/>
          <w:lang w:val="en-GB"/>
        </w:rPr>
        <w:t xml:space="preserve">the value of other financial assets we use the variable </w:t>
      </w:r>
      <w:r w:rsidRPr="0059664B">
        <w:rPr>
          <w:rFonts w:ascii="BdE Neue Helvetica 45 Light" w:hAnsi="BdE Neue Helvetica 45 Light"/>
          <w:lang w:val="en-US"/>
        </w:rPr>
        <w:t>p4_39a;</w:t>
      </w:r>
    </w:p>
    <w:p w14:paraId="4733304E" w14:textId="77777777" w:rsidR="00B871AD" w:rsidRPr="0059664B" w:rsidRDefault="00B871AD" w:rsidP="009461C9">
      <w:pPr>
        <w:pStyle w:val="Textosinformato"/>
        <w:rPr>
          <w:rFonts w:ascii="BdE Neue Helvetica 45 Light" w:hAnsi="BdE Neue Helvetica 45 Light"/>
          <w:i/>
          <w:lang w:val="en-US"/>
        </w:rPr>
      </w:pPr>
    </w:p>
    <w:p w14:paraId="1CB4794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 mediana de lo que se debe al hogar, utilizamos las variables valdeuhog y p4_38</w:t>
      </w:r>
      <w:r w:rsidR="00360D62" w:rsidRPr="007E1E99">
        <w:rPr>
          <w:rFonts w:ascii="BdE Neue Helvetica 45 Light" w:hAnsi="BdE Neue Helvetica 45 Light"/>
        </w:rPr>
        <w:t xml:space="preserve"> y generamos una nueva variable</w:t>
      </w:r>
      <w:r w:rsidRPr="007E1E99">
        <w:rPr>
          <w:rFonts w:ascii="BdE Neue Helvetica 45 Light" w:hAnsi="BdE Neue Helvetica 45 Light"/>
        </w:rPr>
        <w:t>;</w:t>
      </w:r>
    </w:p>
    <w:p w14:paraId="529E45C7" w14:textId="77777777" w:rsidR="00355586" w:rsidRPr="007E1E99" w:rsidRDefault="003555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w:t>
      </w:r>
      <w:r w:rsidR="00360D62" w:rsidRPr="007E1E99">
        <w:rPr>
          <w:rFonts w:ascii="BdE Neue Helvetica 45 Light" w:hAnsi="BdE Neue Helvetica 45 Light"/>
          <w:i/>
          <w:lang w:val="en-GB"/>
        </w:rPr>
        <w:t>median</w:t>
      </w:r>
      <w:r w:rsidR="005E4A75" w:rsidRPr="007E1E99">
        <w:rPr>
          <w:rFonts w:ascii="BdE Neue Helvetica 45 Light" w:hAnsi="BdE Neue Helvetica 45 Light"/>
          <w:i/>
          <w:lang w:val="en-GB"/>
        </w:rPr>
        <w:t xml:space="preserve"> </w:t>
      </w:r>
      <w:r w:rsidRPr="007E1E99">
        <w:rPr>
          <w:rFonts w:ascii="BdE Neue Helvetica 45 Light" w:hAnsi="BdE Neue Helvetica 45 Light"/>
          <w:i/>
          <w:lang w:val="en-GB"/>
        </w:rPr>
        <w:t>of how much is owe</w:t>
      </w:r>
      <w:r w:rsidR="005E4A75" w:rsidRPr="007E1E99">
        <w:rPr>
          <w:rFonts w:ascii="BdE Neue Helvetica 45 Light" w:hAnsi="BdE Neue Helvetica 45 Light"/>
          <w:i/>
          <w:lang w:val="en-GB"/>
        </w:rPr>
        <w:t>d</w:t>
      </w:r>
      <w:r w:rsidRPr="007E1E99">
        <w:rPr>
          <w:rFonts w:ascii="BdE Neue Helvetica 45 Light" w:hAnsi="BdE Neue Helvetica 45 Light"/>
          <w:i/>
          <w:lang w:val="en-GB"/>
        </w:rPr>
        <w:t xml:space="preserve"> to the household, we use the variables </w:t>
      </w:r>
      <w:r w:rsidRPr="007E1E99">
        <w:rPr>
          <w:rFonts w:ascii="BdE Neue Helvetica 45 Light" w:hAnsi="BdE Neue Helvetica 45 Light"/>
          <w:lang w:val="en-GB"/>
        </w:rPr>
        <w:t>valdeuhog</w:t>
      </w:r>
      <w:r w:rsidRPr="007E1E99">
        <w:rPr>
          <w:rFonts w:ascii="BdE Neue Helvetica 45 Light" w:hAnsi="BdE Neue Helvetica 45 Light"/>
          <w:i/>
          <w:lang w:val="en-GB"/>
        </w:rPr>
        <w:t xml:space="preserve"> and p4_38</w:t>
      </w:r>
      <w:r w:rsidR="00360D62" w:rsidRPr="007E1E99">
        <w:rPr>
          <w:rFonts w:ascii="BdE Neue Helvetica 45 Light" w:hAnsi="BdE Neue Helvetica 45 Light"/>
          <w:i/>
          <w:lang w:val="en-GB"/>
        </w:rPr>
        <w:t xml:space="preserve"> and generate a new variable</w:t>
      </w:r>
      <w:r w:rsidRPr="007E1E99">
        <w:rPr>
          <w:rFonts w:ascii="BdE Neue Helvetica 45 Light" w:hAnsi="BdE Neue Helvetica 45 Light"/>
          <w:i/>
          <w:lang w:val="en-GB"/>
        </w:rPr>
        <w:t xml:space="preserve">; </w:t>
      </w:r>
    </w:p>
    <w:p w14:paraId="1CE7D616" w14:textId="77777777" w:rsidR="00745AEC" w:rsidRPr="007E1E99" w:rsidRDefault="00745AEC" w:rsidP="00DD2DF3">
      <w:pPr>
        <w:pStyle w:val="Textosinformato"/>
        <w:rPr>
          <w:rFonts w:ascii="BdE Neue Helvetica 45 Light" w:hAnsi="BdE Neue Helvetica 45 Light"/>
          <w:lang w:val="en-GB"/>
        </w:rPr>
      </w:pPr>
    </w:p>
    <w:p w14:paraId="050CC7F6" w14:textId="77777777" w:rsidR="00E03BFF" w:rsidRPr="007E1E99" w:rsidRDefault="00E03BFF" w:rsidP="00E03BFF">
      <w:pPr>
        <w:pStyle w:val="Textosinformato"/>
        <w:rPr>
          <w:rFonts w:ascii="BdE Neue Helvetica 45 Light" w:hAnsi="BdE Neue Helvetica 45 Light"/>
          <w:lang w:val="en-GB"/>
        </w:rPr>
      </w:pPr>
      <w:r w:rsidRPr="007E1E99">
        <w:rPr>
          <w:rFonts w:ascii="BdE Neue Helvetica 45 Light" w:hAnsi="BdE Neue Helvetica 45 Light"/>
          <w:lang w:val="en-GB"/>
        </w:rPr>
        <w:t>gen odeuhog=0;</w:t>
      </w:r>
    </w:p>
    <w:p w14:paraId="565FE429" w14:textId="77777777" w:rsidR="00E03BFF" w:rsidRPr="007E1E99" w:rsidRDefault="00E03BFF" w:rsidP="00E03BFF">
      <w:pPr>
        <w:pStyle w:val="Textosinformato"/>
        <w:rPr>
          <w:rFonts w:ascii="BdE Neue Helvetica 45 Light" w:hAnsi="BdE Neue Helvetica 45 Light"/>
          <w:lang w:val="en-GB"/>
        </w:rPr>
      </w:pPr>
      <w:r w:rsidRPr="007E1E99">
        <w:rPr>
          <w:rFonts w:ascii="BdE Neue Helvetica 45 Light" w:hAnsi="BdE Neue Helvetica 45 Light"/>
          <w:lang w:val="en-GB"/>
        </w:rPr>
        <w:t>replace odeuhog = odeuhog +valdeuhog if (valdeuhog&gt;0);</w:t>
      </w:r>
    </w:p>
    <w:p w14:paraId="37C0D0C9" w14:textId="77777777" w:rsidR="00E03BFF" w:rsidRPr="007E1E99" w:rsidRDefault="00E03BFF" w:rsidP="00E03BFF">
      <w:pPr>
        <w:pStyle w:val="Textosinformato"/>
        <w:rPr>
          <w:rFonts w:ascii="BdE Neue Helvetica 45 Light" w:hAnsi="BdE Neue Helvetica 45 Light"/>
          <w:lang w:val="en-GB"/>
        </w:rPr>
      </w:pPr>
      <w:r w:rsidRPr="007E1E99">
        <w:rPr>
          <w:rFonts w:ascii="BdE Neue Helvetica 45 Light" w:hAnsi="BdE Neue Helvetica 45 Light"/>
          <w:lang w:val="en-GB"/>
        </w:rPr>
        <w:t>replace odeuhog = odeuhog +p4_38 if (p4_38&gt;0 &amp; p4_38~=.);</w:t>
      </w:r>
    </w:p>
    <w:p w14:paraId="7B168B54" w14:textId="77777777" w:rsidR="00E03BFF" w:rsidRPr="007E1E99" w:rsidRDefault="00E03BFF" w:rsidP="00DD2DF3">
      <w:pPr>
        <w:pStyle w:val="Textosinformato"/>
        <w:rPr>
          <w:rFonts w:ascii="BdE Neue Helvetica 45 Light" w:hAnsi="BdE Neue Helvetica 45 Light"/>
          <w:lang w:val="en-US"/>
        </w:rPr>
      </w:pPr>
    </w:p>
    <w:p w14:paraId="2AEC0D54" w14:textId="442B45C0" w:rsidR="00322BAC" w:rsidRDefault="00322BAC" w:rsidP="00322BAC">
      <w:pPr>
        <w:pStyle w:val="Textosinformato"/>
        <w:jc w:val="both"/>
        <w:rPr>
          <w:rFonts w:ascii="BdE Neue Helvetica 45 Light" w:hAnsi="BdE Neue Helvetica 45 Light"/>
          <w:lang w:val="es-ES"/>
        </w:rPr>
      </w:pPr>
      <w:r>
        <w:rPr>
          <w:rFonts w:ascii="BdE Neue Helvetica 45 Light" w:hAnsi="BdE Neue Helvetica 45 Light"/>
          <w:lang w:val="es-ES"/>
        </w:rPr>
        <w:t>Nota</w:t>
      </w:r>
      <w:r w:rsidRPr="00B8617C">
        <w:rPr>
          <w:rFonts w:ascii="BdE Neue Helvetica 45 Light" w:hAnsi="BdE Neue Helvetica 45 Light"/>
          <w:lang w:val="es-ES"/>
        </w:rPr>
        <w:t xml:space="preserve">: </w:t>
      </w:r>
      <w:r>
        <w:rPr>
          <w:rFonts w:ascii="BdE Neue Helvetica 45 Light" w:hAnsi="BdE Neue Helvetica 45 Light"/>
          <w:lang w:val="es-ES"/>
        </w:rPr>
        <w:t>En l</w:t>
      </w:r>
      <w:r w:rsidRPr="00B8617C">
        <w:rPr>
          <w:rFonts w:ascii="BdE Neue Helvetica 45 Light" w:hAnsi="BdE Neue Helvetica 45 Light"/>
          <w:lang w:val="es-ES"/>
        </w:rPr>
        <w:t xml:space="preserve">os resultados mostrados </w:t>
      </w:r>
      <w:r w:rsidR="000D357C">
        <w:rPr>
          <w:rFonts w:ascii="BdE Neue Helvetica 45 Light" w:hAnsi="BdE Neue Helvetica 45 Light"/>
          <w:lang w:val="es-ES"/>
        </w:rPr>
        <w:t xml:space="preserve">para </w:t>
      </w:r>
      <w:r w:rsidR="007774D7">
        <w:rPr>
          <w:rFonts w:ascii="BdE Neue Helvetica 45 Light" w:hAnsi="BdE Neue Helvetica 45 Light"/>
          <w:lang w:val="es-ES"/>
        </w:rPr>
        <w:t>20</w:t>
      </w:r>
      <w:r w:rsidR="00B871AD">
        <w:rPr>
          <w:rFonts w:ascii="BdE Neue Helvetica 45 Light" w:hAnsi="BdE Neue Helvetica 45 Light"/>
          <w:lang w:val="es-ES"/>
        </w:rPr>
        <w:t>20</w:t>
      </w:r>
      <w:r>
        <w:rPr>
          <w:rFonts w:ascii="BdE Neue Helvetica 45 Light" w:hAnsi="BdE Neue Helvetica 45 Light"/>
          <w:lang w:val="es-ES"/>
        </w:rPr>
        <w:t xml:space="preserve"> </w:t>
      </w:r>
      <w:r w:rsidRPr="00B8617C">
        <w:rPr>
          <w:rFonts w:ascii="BdE Neue Helvetica 45 Light" w:hAnsi="BdE Neue Helvetica 45 Light"/>
          <w:lang w:val="es-ES"/>
        </w:rPr>
        <w:t>en la columna “</w:t>
      </w:r>
      <w:r>
        <w:rPr>
          <w:rFonts w:ascii="BdE Neue Helvetica 45 Light" w:hAnsi="BdE Neue Helvetica 45 Light"/>
          <w:lang w:val="es-ES"/>
        </w:rPr>
        <w:t>Otros activos financieros” del Cuadro 5 del documento “Encuesta Finan</w:t>
      </w:r>
      <w:r w:rsidR="000D357C">
        <w:rPr>
          <w:rFonts w:ascii="BdE Neue Helvetica 45 Light" w:hAnsi="BdE Neue Helvetica 45 Light"/>
          <w:lang w:val="es-ES"/>
        </w:rPr>
        <w:t xml:space="preserve">ciera de las Familias (EFF) </w:t>
      </w:r>
      <w:r w:rsidR="007774D7">
        <w:rPr>
          <w:rFonts w:ascii="BdE Neue Helvetica 45 Light" w:hAnsi="BdE Neue Helvetica 45 Light"/>
          <w:lang w:val="es-ES"/>
        </w:rPr>
        <w:t>20</w:t>
      </w:r>
      <w:r w:rsidR="00B871AD">
        <w:rPr>
          <w:rFonts w:ascii="BdE Neue Helvetica 45 Light" w:hAnsi="BdE Neue Helvetica 45 Light"/>
          <w:lang w:val="es-ES"/>
        </w:rPr>
        <w:t>20</w:t>
      </w:r>
      <w:r>
        <w:rPr>
          <w:rFonts w:ascii="BdE Neue Helvetica 45 Light" w:hAnsi="BdE Neue Helvetica 45 Light"/>
          <w:lang w:val="es-ES"/>
        </w:rPr>
        <w:t>: Métodos,</w:t>
      </w:r>
      <w:r w:rsidR="000D357C">
        <w:rPr>
          <w:rFonts w:ascii="BdE Neue Helvetica 45 Light" w:hAnsi="BdE Neue Helvetica 45 Light"/>
          <w:lang w:val="es-ES"/>
        </w:rPr>
        <w:t xml:space="preserve"> Resultados y Cambios desde </w:t>
      </w:r>
      <w:r w:rsidR="007774D7">
        <w:rPr>
          <w:rFonts w:ascii="BdE Neue Helvetica 45 Light" w:hAnsi="BdE Neue Helvetica 45 Light"/>
          <w:lang w:val="es-ES"/>
        </w:rPr>
        <w:t>201</w:t>
      </w:r>
      <w:r w:rsidR="00B871AD">
        <w:rPr>
          <w:rFonts w:ascii="BdE Neue Helvetica 45 Light" w:hAnsi="BdE Neue Helvetica 45 Light"/>
          <w:lang w:val="es-ES"/>
        </w:rPr>
        <w:t>7</w:t>
      </w:r>
      <w:r>
        <w:rPr>
          <w:rFonts w:ascii="BdE Neue Helvetica 45 Light" w:hAnsi="BdE Neue Helvetica 45 Light"/>
          <w:lang w:val="es-ES"/>
        </w:rPr>
        <w:t>”, se incluye el valor</w:t>
      </w:r>
      <w:r w:rsidR="00CC3EA2">
        <w:rPr>
          <w:rFonts w:ascii="BdE Neue Helvetica 45 Light" w:hAnsi="BdE Neue Helvetica 45 Light"/>
          <w:lang w:val="es-ES"/>
        </w:rPr>
        <w:t xml:space="preserve"> de las carteras gestionadas</w:t>
      </w:r>
      <w:r>
        <w:rPr>
          <w:rFonts w:ascii="BdE Neue Helvetica 45 Light" w:hAnsi="BdE Neue Helvetica 45 Light"/>
          <w:lang w:val="es-ES"/>
        </w:rPr>
        <w:t>.</w:t>
      </w:r>
    </w:p>
    <w:p w14:paraId="3CC81413" w14:textId="199B3309" w:rsidR="00860450" w:rsidRPr="000C1FDB" w:rsidRDefault="00860450" w:rsidP="00860450">
      <w:pPr>
        <w:pStyle w:val="Textosinformato"/>
        <w:jc w:val="both"/>
        <w:rPr>
          <w:rFonts w:ascii="BdE Neue Helvetica 45 Light" w:hAnsi="BdE Neue Helvetica 45 Light"/>
          <w:lang w:val="en-US"/>
        </w:rPr>
      </w:pPr>
      <w:r w:rsidRPr="000C1FDB">
        <w:rPr>
          <w:rFonts w:ascii="BdE Neue Helvetica 45 Light" w:hAnsi="BdE Neue Helvetica 45 Light"/>
          <w:i/>
          <w:lang w:val="en-US"/>
        </w:rPr>
        <w:t>*</w:t>
      </w:r>
      <w:r>
        <w:rPr>
          <w:rFonts w:ascii="BdE Neue Helvetica 45 Light" w:hAnsi="BdE Neue Helvetica 45 Light"/>
          <w:i/>
          <w:lang w:val="en-US"/>
        </w:rPr>
        <w:t>Note</w:t>
      </w:r>
      <w:r w:rsidRPr="000C1FDB">
        <w:rPr>
          <w:rFonts w:ascii="BdE Neue Helvetica 45 Light" w:hAnsi="BdE Neue Helvetica 45 Light"/>
          <w:i/>
          <w:lang w:val="en-US"/>
        </w:rPr>
        <w:t>: T</w:t>
      </w:r>
      <w:r w:rsidR="000D357C">
        <w:rPr>
          <w:rFonts w:ascii="BdE Neue Helvetica 45 Light" w:hAnsi="BdE Neue Helvetica 45 Light"/>
          <w:i/>
          <w:lang w:val="en-US"/>
        </w:rPr>
        <w:t xml:space="preserve">he results shown for </w:t>
      </w:r>
      <w:r w:rsidR="007774D7">
        <w:rPr>
          <w:rFonts w:ascii="BdE Neue Helvetica 45 Light" w:hAnsi="BdE Neue Helvetica 45 Light"/>
          <w:i/>
          <w:lang w:val="en-US"/>
        </w:rPr>
        <w:t>20</w:t>
      </w:r>
      <w:r w:rsidR="00B871AD">
        <w:rPr>
          <w:rFonts w:ascii="BdE Neue Helvetica 45 Light" w:hAnsi="BdE Neue Helvetica 45 Light"/>
          <w:i/>
          <w:lang w:val="en-US"/>
        </w:rPr>
        <w:t>20</w:t>
      </w:r>
      <w:r w:rsidRPr="000C1FDB">
        <w:rPr>
          <w:rFonts w:ascii="BdE Neue Helvetica 45 Light" w:hAnsi="BdE Neue Helvetica 45 Light"/>
          <w:i/>
          <w:lang w:val="en-US"/>
        </w:rPr>
        <w:t xml:space="preserve"> in column “Other financial assets” from </w:t>
      </w:r>
      <w:r>
        <w:rPr>
          <w:rFonts w:ascii="BdE Neue Helvetica 45 Light" w:hAnsi="BdE Neue Helvetica 45 Light"/>
          <w:i/>
          <w:lang w:val="en-US"/>
        </w:rPr>
        <w:t>T</w:t>
      </w:r>
      <w:r w:rsidRPr="000C1FDB">
        <w:rPr>
          <w:rFonts w:ascii="BdE Neue Helvetica 45 Light" w:hAnsi="BdE Neue Helvetica 45 Light"/>
          <w:i/>
          <w:lang w:val="en-US"/>
        </w:rPr>
        <w:t xml:space="preserve">able 5 of </w:t>
      </w:r>
      <w:r>
        <w:rPr>
          <w:rFonts w:ascii="BdE Neue Helvetica 45 Light" w:hAnsi="BdE Neue Helvetica 45 Light"/>
          <w:i/>
          <w:lang w:val="en-US"/>
        </w:rPr>
        <w:t xml:space="preserve">the document </w:t>
      </w:r>
      <w:r w:rsidRPr="000C1FDB">
        <w:rPr>
          <w:rFonts w:ascii="BdE Neue Helvetica 45 Light" w:hAnsi="BdE Neue Helvetica 45 Light"/>
          <w:i/>
          <w:lang w:val="en-US"/>
        </w:rPr>
        <w:t>“</w:t>
      </w:r>
      <w:r>
        <w:rPr>
          <w:rFonts w:ascii="BdE Neue Helvetica 45 Light" w:hAnsi="BdE Neue Helvetica 45 Light"/>
          <w:i/>
          <w:lang w:val="en-US"/>
        </w:rPr>
        <w:t>Survey o</w:t>
      </w:r>
      <w:r w:rsidR="000D357C">
        <w:rPr>
          <w:rFonts w:ascii="BdE Neue Helvetica 45 Light" w:hAnsi="BdE Neue Helvetica 45 Light"/>
          <w:i/>
          <w:lang w:val="en-US"/>
        </w:rPr>
        <w:t xml:space="preserve">f Household Finances (EFF) </w:t>
      </w:r>
      <w:r w:rsidR="007774D7">
        <w:rPr>
          <w:rFonts w:ascii="BdE Neue Helvetica 45 Light" w:hAnsi="BdE Neue Helvetica 45 Light"/>
          <w:i/>
          <w:lang w:val="en-US"/>
        </w:rPr>
        <w:t>20</w:t>
      </w:r>
      <w:r w:rsidR="00B871AD">
        <w:rPr>
          <w:rFonts w:ascii="BdE Neue Helvetica 45 Light" w:hAnsi="BdE Neue Helvetica 45 Light"/>
          <w:i/>
          <w:lang w:val="en-US"/>
        </w:rPr>
        <w:t>20</w:t>
      </w:r>
      <w:r>
        <w:rPr>
          <w:rFonts w:ascii="BdE Neue Helvetica 45 Light" w:hAnsi="BdE Neue Helvetica 45 Light"/>
          <w:i/>
          <w:lang w:val="en-US"/>
        </w:rPr>
        <w:t>: Methods</w:t>
      </w:r>
      <w:r w:rsidR="000D357C">
        <w:rPr>
          <w:rFonts w:ascii="BdE Neue Helvetica 45 Light" w:hAnsi="BdE Neue Helvetica 45 Light"/>
          <w:i/>
          <w:lang w:val="en-US"/>
        </w:rPr>
        <w:t xml:space="preserve">, results and changes since </w:t>
      </w:r>
      <w:r w:rsidR="007774D7">
        <w:rPr>
          <w:rFonts w:ascii="BdE Neue Helvetica 45 Light" w:hAnsi="BdE Neue Helvetica 45 Light"/>
          <w:i/>
          <w:lang w:val="en-US"/>
        </w:rPr>
        <w:t>201</w:t>
      </w:r>
      <w:r w:rsidR="00B871AD">
        <w:rPr>
          <w:rFonts w:ascii="BdE Neue Helvetica 45 Light" w:hAnsi="BdE Neue Helvetica 45 Light"/>
          <w:i/>
          <w:lang w:val="en-US"/>
        </w:rPr>
        <w:t>7</w:t>
      </w:r>
      <w:r w:rsidRPr="000C1FDB">
        <w:rPr>
          <w:rFonts w:ascii="BdE Neue Helvetica 45 Light" w:hAnsi="BdE Neue Helvetica 45 Light"/>
          <w:i/>
          <w:lang w:val="en-US"/>
        </w:rPr>
        <w:t>” include the value of the portfolios under management</w:t>
      </w:r>
      <w:r>
        <w:rPr>
          <w:rFonts w:ascii="BdE Neue Helvetica 45 Light" w:hAnsi="BdE Neue Helvetica 45 Light"/>
          <w:lang w:val="en-US"/>
        </w:rPr>
        <w:t>;</w:t>
      </w:r>
    </w:p>
    <w:p w14:paraId="62B6FE75" w14:textId="77777777" w:rsidR="00860450" w:rsidRDefault="00860450" w:rsidP="00322BAC">
      <w:pPr>
        <w:pStyle w:val="Textosinformato"/>
        <w:jc w:val="both"/>
        <w:rPr>
          <w:rFonts w:ascii="BdE Neue Helvetica 45 Light" w:hAnsi="BdE Neue Helvetica 45 Light"/>
          <w:lang w:val="en-US"/>
        </w:rPr>
      </w:pPr>
    </w:p>
    <w:p w14:paraId="214CBB60" w14:textId="77777777" w:rsidR="00860450" w:rsidRDefault="00860450" w:rsidP="00322BAC">
      <w:pPr>
        <w:pStyle w:val="Textosinformato"/>
        <w:jc w:val="both"/>
        <w:rPr>
          <w:rFonts w:ascii="BdE Neue Helvetica 45 Light" w:hAnsi="BdE Neue Helvetica 45 Light"/>
          <w:lang w:val="en-US"/>
        </w:rPr>
      </w:pPr>
    </w:p>
    <w:p w14:paraId="17BD28CB"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7: PROPORCION DE HOGARES Y MEDIANA DEL VALOR DE LOS DISTINTOS TIPOS DE DEUDA PENDIENTES;</w:t>
      </w:r>
    </w:p>
    <w:p w14:paraId="4ED2C232" w14:textId="77777777" w:rsidR="005E4A75" w:rsidRPr="007E1E99" w:rsidRDefault="005E4A75"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w:t>
      </w:r>
      <w:r w:rsidR="00360D62"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7: PERCENTAGE OF HOUSEHOLDS AND VALUE’S MEDIAN OF THE DIFFERENT TYPES OF OUTSTANDING DEBT;</w:t>
      </w:r>
    </w:p>
    <w:p w14:paraId="0670D8D3" w14:textId="77777777" w:rsidR="00745AEC" w:rsidRPr="007E1E99" w:rsidRDefault="00745AEC" w:rsidP="00DD2DF3">
      <w:pPr>
        <w:pStyle w:val="Textosinformato"/>
        <w:rPr>
          <w:rFonts w:ascii="BdE Neue Helvetica 45 Light" w:hAnsi="BdE Neue Helvetica 45 Light"/>
          <w:lang w:val="en-GB"/>
        </w:rPr>
      </w:pPr>
    </w:p>
    <w:p w14:paraId="323AD645" w14:textId="77777777" w:rsidR="00745AEC" w:rsidRPr="007E1E99" w:rsidRDefault="00C73729" w:rsidP="00DD2DF3">
      <w:pPr>
        <w:pStyle w:val="Textosinformato"/>
        <w:rPr>
          <w:rFonts w:ascii="BdE Neue Helvetica 45 Light" w:hAnsi="BdE Neue Helvetica 45 Light"/>
        </w:rPr>
      </w:pPr>
      <w:r>
        <w:rPr>
          <w:rFonts w:ascii="BdE Neue Helvetica 45 Light" w:hAnsi="BdE Neue Helvetica 45 Light"/>
        </w:rPr>
        <w:t>*DEUDAS</w:t>
      </w:r>
      <w:r w:rsidR="00745AEC" w:rsidRPr="007E1E99">
        <w:rPr>
          <w:rFonts w:ascii="BdE Neue Helvetica 45 Light" w:hAnsi="BdE Neue Helvetica 45 Light"/>
        </w:rPr>
        <w:t xml:space="preserve"> CLASIFICADAS POR TIPO DE ACTIV</w:t>
      </w:r>
      <w:r>
        <w:rPr>
          <w:rFonts w:ascii="BdE Neue Helvetica 45 Light" w:hAnsi="BdE Neue Helvetica 45 Light"/>
        </w:rPr>
        <w:t>O INMOBILIARIO (TODO TIPO DE PRÉ</w:t>
      </w:r>
      <w:r w:rsidR="00745AEC" w:rsidRPr="007E1E99">
        <w:rPr>
          <w:rFonts w:ascii="BdE Neue Helvetica 45 Light" w:hAnsi="BdE Neue Helvetica 45 Light"/>
        </w:rPr>
        <w:t>STAMOS);</w:t>
      </w:r>
    </w:p>
    <w:p w14:paraId="163AD0B6" w14:textId="77777777" w:rsidR="005E4A75" w:rsidRPr="007E1E99" w:rsidRDefault="005E4A7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*DEBT CLASSIFIED BY TYPE OF REAL ESTATE ASSET (ALL KIND OF LOANS);</w:t>
      </w:r>
    </w:p>
    <w:p w14:paraId="6965A012" w14:textId="77777777" w:rsidR="00745AEC" w:rsidRPr="007E1E99" w:rsidRDefault="00745AEC" w:rsidP="00DD2DF3">
      <w:pPr>
        <w:pStyle w:val="Textosinformato"/>
        <w:rPr>
          <w:rFonts w:ascii="BdE Neue Helvetica 45 Light" w:hAnsi="BdE Neue Helvetica 45 Light"/>
          <w:lang w:val="en-GB"/>
        </w:rPr>
      </w:pPr>
    </w:p>
    <w:p w14:paraId="7ABAB717"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*VIVIENDA PRINCIPAL;</w:t>
      </w:r>
    </w:p>
    <w:p w14:paraId="680EE46A" w14:textId="77777777" w:rsidR="00C96DB1" w:rsidRPr="007E1E99" w:rsidRDefault="00C96DB1" w:rsidP="00C96DB1">
      <w:pPr>
        <w:pStyle w:val="Textosinformato"/>
        <w:rPr>
          <w:rFonts w:ascii="BdE Neue Helvetica 45 Light" w:hAnsi="BdE Neue Helvetica 45 Light"/>
          <w:b/>
          <w:i/>
        </w:rPr>
      </w:pPr>
      <w:r w:rsidRPr="007E1E99">
        <w:rPr>
          <w:rFonts w:ascii="BdE Neue Helvetica 45 Light" w:hAnsi="BdE Neue Helvetica 45 Light"/>
          <w:b/>
          <w:i/>
        </w:rPr>
        <w:t>*MAIN RESIDENCE;</w:t>
      </w:r>
    </w:p>
    <w:p w14:paraId="1E5DA87A" w14:textId="77777777" w:rsidR="0098288A"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de préstamos solicitados para la adqu</w:t>
      </w:r>
      <w:r w:rsidR="00CF54A0" w:rsidRPr="007E1E99">
        <w:rPr>
          <w:rFonts w:ascii="BdE Neue Helvetica 45 Light" w:hAnsi="BdE Neue Helvetica 45 Light"/>
        </w:rPr>
        <w:t xml:space="preserve">isición de la vivienda principal, </w:t>
      </w:r>
      <w:r w:rsidR="00112CDA" w:rsidRPr="007E1E99">
        <w:rPr>
          <w:rFonts w:ascii="BdE Neue Helvetica 45 Light" w:hAnsi="BdE Neue Helvetica 45 Light"/>
        </w:rPr>
        <w:t>generamos una nueva variable</w:t>
      </w:r>
      <w:r w:rsidR="00CF54A0" w:rsidRPr="007E1E99">
        <w:rPr>
          <w:rFonts w:ascii="BdE Neue Helvetica 45 Light" w:hAnsi="BdE Neue Helvetica 45 Light"/>
        </w:rPr>
        <w:t>;</w:t>
      </w:r>
    </w:p>
    <w:p w14:paraId="0A150E5D" w14:textId="77777777" w:rsidR="00CF54A0" w:rsidRPr="007E1E99" w:rsidRDefault="00CF54A0" w:rsidP="0098288A">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percentage of households that have outstanding debt from loans used to purchase their main residence, we </w:t>
      </w:r>
      <w:r w:rsidR="00112CDA" w:rsidRPr="007E1E99">
        <w:rPr>
          <w:rFonts w:ascii="BdE Neue Helvetica 45 Light" w:hAnsi="BdE Neue Helvetica 45 Light"/>
          <w:i/>
          <w:lang w:val="en-GB"/>
        </w:rPr>
        <w:t>generate a new variable</w:t>
      </w:r>
      <w:r w:rsidR="00D715FC" w:rsidRPr="007E1E99">
        <w:rPr>
          <w:rFonts w:ascii="BdE Neue Helvetica 45 Light" w:hAnsi="BdE Neue Helvetica 45 Light"/>
          <w:i/>
          <w:lang w:val="en-GB"/>
        </w:rPr>
        <w:t>;</w:t>
      </w:r>
    </w:p>
    <w:p w14:paraId="64D4C88B" w14:textId="77777777" w:rsidR="00D715FC" w:rsidRPr="007E1E99" w:rsidRDefault="00D715FC" w:rsidP="0098288A">
      <w:pPr>
        <w:pStyle w:val="Textosinformato"/>
        <w:rPr>
          <w:rFonts w:ascii="BdE Neue Helvetica 45 Light" w:hAnsi="BdE Neue Helvetica 45 Light"/>
          <w:color w:val="FF0000"/>
          <w:lang w:val="en-GB"/>
        </w:rPr>
      </w:pPr>
    </w:p>
    <w:p w14:paraId="521E76A1"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gen np2_8=p2_8;</w:t>
      </w:r>
    </w:p>
    <w:p w14:paraId="75B9DB2C"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replace np2_8=0 if p2_8==.;</w:t>
      </w:r>
    </w:p>
    <w:p w14:paraId="761A1B45" w14:textId="77777777" w:rsidR="00112CDA" w:rsidRPr="007E1E99" w:rsidRDefault="00112CDA" w:rsidP="0098288A">
      <w:pPr>
        <w:pStyle w:val="Textosinformato"/>
        <w:rPr>
          <w:rFonts w:ascii="BdE Neue Helvetica 45 Light" w:hAnsi="BdE Neue Helvetica 45 Light"/>
          <w:color w:val="FF0000"/>
          <w:lang w:val="en-US"/>
        </w:rPr>
      </w:pPr>
    </w:p>
    <w:p w14:paraId="629522AC"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de préstamos solicitados para la adquisición de la vivienda principal, generamos una nueva variable;</w:t>
      </w:r>
    </w:p>
    <w:p w14:paraId="0E5FFD06" w14:textId="77777777" w:rsidR="005E4A75" w:rsidRDefault="005E4A7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loans used to purchase their main residence, we generate a new variable;</w:t>
      </w:r>
    </w:p>
    <w:p w14:paraId="137A8F2C" w14:textId="77777777" w:rsidR="009461C9" w:rsidRPr="007E1E99" w:rsidRDefault="009461C9" w:rsidP="00DD2DF3">
      <w:pPr>
        <w:pStyle w:val="Textosinformato"/>
        <w:rPr>
          <w:rFonts w:ascii="BdE Neue Helvetica 45 Light" w:hAnsi="BdE Neue Helvetica 45 Light"/>
          <w:i/>
          <w:lang w:val="en-GB"/>
        </w:rPr>
      </w:pPr>
    </w:p>
    <w:p w14:paraId="5FD3431B"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gen dvivpral=0;</w:t>
      </w:r>
    </w:p>
    <w:p w14:paraId="46C23E85"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replace dvivpral= dvivpral +p2_12_1 if (p2_8a&gt;=1 &amp; p2_8a~=. &amp; p2_12_1&gt;0 &amp; p2_12_1~=.);</w:t>
      </w:r>
    </w:p>
    <w:p w14:paraId="24E55ABF"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replace dvivpral= dvivpral +p2_12_2 if (p2_8a&gt;=2 &amp; p2_8a~=. &amp; p2_12_2&gt;0 &amp; p2_12_2~=.);</w:t>
      </w:r>
    </w:p>
    <w:p w14:paraId="0DD7107B"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replace dvivpral= dvivpral +p2_12_3 if (p2_8a&gt;=3 &amp; p2_8a~=. &amp; p2_12_3&gt;0 &amp; p2_12_3~=.);</w:t>
      </w:r>
    </w:p>
    <w:p w14:paraId="0E9FEFEA" w14:textId="77777777" w:rsidR="00112CDA" w:rsidRPr="007E1E99" w:rsidRDefault="00112CDA" w:rsidP="00112CDA">
      <w:pPr>
        <w:pStyle w:val="Textosinformato"/>
        <w:rPr>
          <w:rFonts w:ascii="BdE Neue Helvetica 45 Light" w:hAnsi="BdE Neue Helvetica 45 Light"/>
        </w:rPr>
      </w:pPr>
      <w:r w:rsidRPr="007E1E99">
        <w:rPr>
          <w:rFonts w:ascii="BdE Neue Helvetica 45 Light" w:hAnsi="BdE Neue Helvetica 45 Light"/>
          <w:lang w:val="en-GB"/>
        </w:rPr>
        <w:t xml:space="preserve">replace dvivpral= dvivpral +p2_12_4 if (p2_8a&gt;3 &amp; p2_8a~=. </w:t>
      </w:r>
      <w:r w:rsidRPr="007E1E99">
        <w:rPr>
          <w:rFonts w:ascii="BdE Neue Helvetica 45 Light" w:hAnsi="BdE Neue Helvetica 45 Light"/>
        </w:rPr>
        <w:t>&amp; p2_12_4&gt;0 &amp; p2_12_4~=.);</w:t>
      </w:r>
    </w:p>
    <w:p w14:paraId="28C3A473" w14:textId="77777777" w:rsidR="00745AEC" w:rsidRPr="007E1E99" w:rsidRDefault="00745AEC" w:rsidP="00DD2DF3">
      <w:pPr>
        <w:pStyle w:val="Textosinformato"/>
        <w:rPr>
          <w:rFonts w:ascii="BdE Neue Helvetica 45 Light" w:hAnsi="BdE Neue Helvetica 45 Light"/>
        </w:rPr>
      </w:pPr>
    </w:p>
    <w:p w14:paraId="74888B58"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*OTRAS PROPIEDADES INMOBILIARIAS DIFERENTES DE LA VIVIENDA PRINCIPAL;</w:t>
      </w:r>
    </w:p>
    <w:p w14:paraId="35569852" w14:textId="77777777" w:rsidR="005E4A75" w:rsidRPr="007E1E99" w:rsidRDefault="005E4A75"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*OTHER REAL ESTATE PROPERTIES DIFFERENT FROM THE MAIN RESIDENCE;</w:t>
      </w:r>
    </w:p>
    <w:p w14:paraId="561E4440" w14:textId="77777777" w:rsidR="00745AEC" w:rsidRPr="007E1E99" w:rsidRDefault="00745AEC" w:rsidP="00DD2DF3">
      <w:pPr>
        <w:pStyle w:val="Textosinformato"/>
        <w:rPr>
          <w:rFonts w:ascii="BdE Neue Helvetica 45 Light" w:hAnsi="BdE Neue Helvetica 45 Light"/>
          <w:lang w:val="en-GB"/>
        </w:rPr>
      </w:pPr>
    </w:p>
    <w:p w14:paraId="622D298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de préstamos solicitados para la adquisición de otras propiedades inmobiliarias diferentes de la vivienda principal, generamos una nueva variable;</w:t>
      </w:r>
    </w:p>
    <w:p w14:paraId="799E4D65" w14:textId="77777777" w:rsidR="005E4A75" w:rsidRPr="007E1E99" w:rsidRDefault="005E4A7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outstanding debts from loans used to purchase other real estate properties different from the main residence, we generate a new variable;</w:t>
      </w:r>
    </w:p>
    <w:p w14:paraId="490C0E7B" w14:textId="77777777" w:rsidR="00745AEC" w:rsidRPr="007E1E99" w:rsidRDefault="00745AEC" w:rsidP="00DD2DF3">
      <w:pPr>
        <w:pStyle w:val="Textosinformato"/>
        <w:rPr>
          <w:rFonts w:ascii="BdE Neue Helvetica 45 Light" w:hAnsi="BdE Neue Helvetica 45 Light"/>
          <w:lang w:val="en-GB"/>
        </w:rPr>
      </w:pPr>
    </w:p>
    <w:p w14:paraId="6E94690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dpdte=(p2_50_1==1|p2_50_2==1|p2_50_3==1|p2_50_4==1);</w:t>
      </w:r>
    </w:p>
    <w:p w14:paraId="4E8D7A3F" w14:textId="77777777" w:rsidR="009D0DCE" w:rsidRPr="007E1E99" w:rsidRDefault="009D0DCE" w:rsidP="00DD2DF3">
      <w:pPr>
        <w:pStyle w:val="Textosinformato"/>
        <w:rPr>
          <w:rFonts w:ascii="BdE Neue Helvetica 45 Light" w:hAnsi="BdE Neue Helvetica 45 Light"/>
          <w:lang w:val="en-GB"/>
        </w:rPr>
      </w:pPr>
    </w:p>
    <w:p w14:paraId="24979AE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de préstamos solicitados para la adquisición de otras propiedades inmobiliarias diferentes de la vivienda principal, generamos cuatro nuevas variable</w:t>
      </w:r>
      <w:r w:rsidR="00C96DB1" w:rsidRPr="007E1E99">
        <w:rPr>
          <w:rFonts w:ascii="BdE Neue Helvetica 45 Light" w:hAnsi="BdE Neue Helvetica 45 Light"/>
        </w:rPr>
        <w:t>s</w:t>
      </w:r>
      <w:r w:rsidRPr="007E1E99">
        <w:rPr>
          <w:rFonts w:ascii="BdE Neue Helvetica 45 Light" w:hAnsi="BdE Neue Helvetica 45 Light"/>
        </w:rPr>
        <w:t>;</w:t>
      </w:r>
    </w:p>
    <w:p w14:paraId="671F6058" w14:textId="77777777" w:rsidR="00445777" w:rsidRPr="007E1E99" w:rsidRDefault="00445777" w:rsidP="00445777">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loans used to purchase other real estate properties different from the main residence, we generate four new variables;</w:t>
      </w:r>
    </w:p>
    <w:p w14:paraId="39BFFF8A" w14:textId="77777777" w:rsidR="00745AEC" w:rsidRPr="007E1E99" w:rsidRDefault="00745AEC" w:rsidP="00DD2DF3">
      <w:pPr>
        <w:pStyle w:val="Textosinformato"/>
        <w:rPr>
          <w:rFonts w:ascii="BdE Neue Helvetica 45 Light" w:hAnsi="BdE Neue Helvetica 45 Light"/>
          <w:lang w:val="en-GB"/>
        </w:rPr>
      </w:pPr>
    </w:p>
    <w:p w14:paraId="15BB165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LA PRIMERA PROPIEDAD INMOBILIARIA;</w:t>
      </w:r>
    </w:p>
    <w:p w14:paraId="4555E7B2"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FIRST REAL ESTATE PROPERTY;</w:t>
      </w:r>
    </w:p>
    <w:p w14:paraId="0BA65F7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dprop1=0;</w:t>
      </w:r>
    </w:p>
    <w:p w14:paraId="08A872B5"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dprop1= dprop1+p2_55_1_1 if (p2_51_1&gt;=1 &amp; p2_51_1~=. &amp; p2_55_1_1&gt;0 &amp; p2_55_1_1~=.);</w:t>
      </w:r>
    </w:p>
    <w:p w14:paraId="41453882"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dprop1= dprop1+p2_55_1_2 if (p2_51_1&gt;=2 &amp; p2_51_1~=. &amp; p2_55_1_2&gt;0 &amp; p2_55_1_2~=.);</w:t>
      </w:r>
    </w:p>
    <w:p w14:paraId="1795BA41"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dprop1= dprop1+p2_55_1_3 if (p2_51_1&gt;=3 &amp; p2_51_1~=. </w:t>
      </w:r>
      <w:r w:rsidRPr="00E71524">
        <w:rPr>
          <w:rFonts w:ascii="BdE Neue Helvetica 45 Light" w:hAnsi="BdE Neue Helvetica 45 Light"/>
          <w:lang w:val="es-ES"/>
        </w:rPr>
        <w:t>&amp; p2_55_1_3&gt;0 &amp; p2_55_1_3~=.);</w:t>
      </w:r>
    </w:p>
    <w:p w14:paraId="66172016" w14:textId="77777777" w:rsidR="00745AEC" w:rsidRPr="007E1E99" w:rsidRDefault="00745AEC" w:rsidP="00DD2DF3">
      <w:pPr>
        <w:pStyle w:val="Textosinformato"/>
        <w:rPr>
          <w:rFonts w:ascii="BdE Neue Helvetica 45 Light" w:hAnsi="BdE Neue Helvetica 45 Light"/>
        </w:rPr>
      </w:pPr>
    </w:p>
    <w:p w14:paraId="2036C8F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LA SEGUNDA PROPIEDAD INMOBILIARIA;</w:t>
      </w:r>
    </w:p>
    <w:p w14:paraId="70C9089E"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SECOND REAL ESTATE PROPERTY;</w:t>
      </w:r>
    </w:p>
    <w:p w14:paraId="6B5C8185"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dprop2=0;</w:t>
      </w:r>
    </w:p>
    <w:p w14:paraId="56E1A95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dprop2= dprop2+p2_55_2_1 if (p2_51_2&gt;=1 &amp; p2_51_2~=. &amp; p2_55_2_1&gt;0 &amp; p2_55_2_1~=.);</w:t>
      </w:r>
    </w:p>
    <w:p w14:paraId="2A2ABA0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dprop2= dprop2+p2_55_2_2 if (p2_51_2&gt;=2 &amp; p2_51_2~=. &amp; p2_55_2_2&gt;0 &amp; p2_55_2_2~=.);</w:t>
      </w:r>
    </w:p>
    <w:p w14:paraId="442FCB07"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dprop2= dprop2+p2_55_2_3 if (p2_51_2&gt;=3 &amp; p2_51_2~=. </w:t>
      </w:r>
      <w:r w:rsidRPr="00E71524">
        <w:rPr>
          <w:rFonts w:ascii="BdE Neue Helvetica 45 Light" w:hAnsi="BdE Neue Helvetica 45 Light"/>
          <w:lang w:val="es-ES"/>
        </w:rPr>
        <w:t>&amp; p2_55_2_3&gt;0 &amp; p2_55_2_3~=.);</w:t>
      </w:r>
    </w:p>
    <w:p w14:paraId="788CAAA0" w14:textId="77777777" w:rsidR="00745AEC" w:rsidRPr="007E1E99" w:rsidRDefault="00745AEC" w:rsidP="00DD2DF3">
      <w:pPr>
        <w:pStyle w:val="Textosinformato"/>
        <w:rPr>
          <w:rFonts w:ascii="BdE Neue Helvetica 45 Light" w:hAnsi="BdE Neue Helvetica 45 Light"/>
        </w:rPr>
      </w:pPr>
    </w:p>
    <w:p w14:paraId="477AA93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LA TERCERA PROPIEDAD INMOBILIARIA;</w:t>
      </w:r>
    </w:p>
    <w:p w14:paraId="47BAB52A"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THIRD REAL ESTATE PROPERTY;</w:t>
      </w:r>
    </w:p>
    <w:p w14:paraId="60C4F4B5"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dprop3=0;</w:t>
      </w:r>
    </w:p>
    <w:p w14:paraId="7EECA588"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dprop3= dprop3+p2_55_3_1 if (p2_51_3&gt;=1 &amp; p2_51_3~=. &amp; p2_55_3_1&gt;0 &amp; p2_55_3_1~=.);</w:t>
      </w:r>
    </w:p>
    <w:p w14:paraId="5797542E"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dprop3= dprop3+p2_55_3_2 if (p2_51_3&gt;=2 &amp; p2_51_3~=. &amp; p2_55_3_2&gt;0 &amp; p2_55_3_2~=.);</w:t>
      </w:r>
    </w:p>
    <w:p w14:paraId="638559A0"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dprop3= dprop3+p2_55_3_3 if (p2_51_3&gt;=3 &amp; p2_51_3~=. </w:t>
      </w:r>
      <w:r w:rsidRPr="00E71524">
        <w:rPr>
          <w:rFonts w:ascii="BdE Neue Helvetica 45 Light" w:hAnsi="BdE Neue Helvetica 45 Light"/>
          <w:lang w:val="es-ES"/>
        </w:rPr>
        <w:t>&amp; p2_55_3_3&gt;0 &amp; p2_55_3_3~=.);</w:t>
      </w:r>
    </w:p>
    <w:p w14:paraId="0DCC4511" w14:textId="77777777" w:rsidR="00745AEC" w:rsidRPr="007E1E99" w:rsidRDefault="00745AEC" w:rsidP="00DD2DF3">
      <w:pPr>
        <w:pStyle w:val="Textosinformato"/>
        <w:rPr>
          <w:rFonts w:ascii="BdE Neue Helvetica 45 Light" w:hAnsi="BdE Neue Helvetica 45 Light"/>
        </w:rPr>
      </w:pPr>
    </w:p>
    <w:p w14:paraId="70824CE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EL RESTO DE PROPIEDADES INMOBILIARIAS CUANDO HAY MAS DE TRES;</w:t>
      </w:r>
    </w:p>
    <w:p w14:paraId="51CD2ECE"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REST OF REAL ESTATE PROPERTIES WHEN THESE ARE MORE THAN THREE;</w:t>
      </w:r>
    </w:p>
    <w:p w14:paraId="47897C76"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dprop4=0;</w:t>
      </w:r>
    </w:p>
    <w:p w14:paraId="00789CB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dprop4= dprop4+p2_55_4 if (p2_55_4&gt;0 &amp; p2_55_4~=.);</w:t>
      </w:r>
    </w:p>
    <w:p w14:paraId="2E214797" w14:textId="77777777" w:rsidR="00745AEC" w:rsidRPr="007E1E99" w:rsidRDefault="00745AEC" w:rsidP="00DD2DF3">
      <w:pPr>
        <w:pStyle w:val="Textosinformato"/>
        <w:rPr>
          <w:rFonts w:ascii="BdE Neue Helvetica 45 Light" w:hAnsi="BdE Neue Helvetica 45 Light"/>
          <w:lang w:val="en-US"/>
        </w:rPr>
      </w:pPr>
    </w:p>
    <w:p w14:paraId="4DC4324A"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*CONSIDERANDO CONJUNTAMENTE TODAS LAS PROPIEDADES INMOBILIARIAS DIFERENTES DE LA VIVIENDA PRINCIPAL;</w:t>
      </w:r>
    </w:p>
    <w:p w14:paraId="7ACA1C54" w14:textId="77777777" w:rsidR="00445777" w:rsidRPr="007E1E99" w:rsidRDefault="00360D6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*CONSIDERING ALL REAL ESTATE PROPERTIES</w:t>
      </w:r>
      <w:r w:rsidR="00445777" w:rsidRPr="007E1E99">
        <w:rPr>
          <w:rFonts w:ascii="BdE Neue Helvetica 45 Light" w:hAnsi="BdE Neue Helvetica 45 Light"/>
          <w:i/>
          <w:lang w:val="en-GB"/>
        </w:rPr>
        <w:t xml:space="preserve"> DIFFERENT FROM THE MAIN RESIDENCE;</w:t>
      </w:r>
    </w:p>
    <w:p w14:paraId="36ADCA23" w14:textId="77777777" w:rsidR="00745AEC" w:rsidRPr="007E1E99" w:rsidRDefault="00745AEC" w:rsidP="00DD2DF3">
      <w:pPr>
        <w:pStyle w:val="Textosinformato"/>
        <w:rPr>
          <w:rFonts w:ascii="BdE Neue Helvetica 45 Light" w:hAnsi="BdE Neue Helvetica 45 Light"/>
          <w:lang w:val="fr-FR"/>
        </w:rPr>
      </w:pPr>
      <w:r w:rsidRPr="007E1E99">
        <w:rPr>
          <w:rFonts w:ascii="BdE Neue Helvetica 45 Light" w:hAnsi="BdE Neue Helvetica 45 Light"/>
          <w:lang w:val="fr-FR"/>
        </w:rPr>
        <w:t xml:space="preserve">gen deuoprop= dprop1+ dprop2+ dprop3+ dprop4 ; </w:t>
      </w:r>
    </w:p>
    <w:p w14:paraId="443071DD" w14:textId="77777777" w:rsidR="00C73729" w:rsidRDefault="00C73729" w:rsidP="00DD2DF3">
      <w:pPr>
        <w:pStyle w:val="Textosinformato"/>
        <w:rPr>
          <w:rFonts w:ascii="BdE Neue Helvetica 45 Light" w:hAnsi="BdE Neue Helvetica 45 Light"/>
          <w:lang w:val="fr-FR"/>
        </w:rPr>
      </w:pPr>
    </w:p>
    <w:p w14:paraId="118CFA4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*DEUDAS PENDIENTES DE PRESTAMOS SOLICITADOS PARA LA ADQUISICION DE LA VIVIENDA PRINCIPAL CON GARANTIA HIPOTECARIA;</w:t>
      </w:r>
    </w:p>
    <w:p w14:paraId="6869A10C"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*OUTSTANDING DEBTS FROM LOANS WITH MORTGAGE GUARANTEE USED FOR THE PURCHASE OF THE MAIN RESIDENCE;</w:t>
      </w:r>
    </w:p>
    <w:p w14:paraId="375438D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de préstamos CON garantía hipotecaria solicitados para la adquisición de la vivienda principal, generamos una nueva variable;</w:t>
      </w:r>
    </w:p>
    <w:p w14:paraId="3515E7D3"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outstanding debts from loans with mortgage guarantee used for the purchase of the main residence, we generate a new variable;</w:t>
      </w:r>
    </w:p>
    <w:p w14:paraId="246B6152" w14:textId="77777777" w:rsidR="00745AEC" w:rsidRPr="007E1E99" w:rsidRDefault="00745AEC" w:rsidP="00DD2DF3">
      <w:pPr>
        <w:pStyle w:val="Textosinformato"/>
        <w:rPr>
          <w:rFonts w:ascii="BdE Neue Helvetica 45 Light" w:hAnsi="BdE Neue Helvetica 45 Light"/>
          <w:lang w:val="en-GB"/>
        </w:rPr>
      </w:pPr>
    </w:p>
    <w:p w14:paraId="46814E3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dpdtehipo = (p2_9_1==1|p2_9_2==1|p2_9_3==1|p2_9_4==1);</w:t>
      </w:r>
    </w:p>
    <w:p w14:paraId="69A1B1F9" w14:textId="77777777" w:rsidR="00745AEC" w:rsidRPr="007E1E99" w:rsidRDefault="00745AEC" w:rsidP="00DD2DF3">
      <w:pPr>
        <w:pStyle w:val="Textosinformato"/>
        <w:rPr>
          <w:rFonts w:ascii="BdE Neue Helvetica 45 Light" w:hAnsi="BdE Neue Helvetica 45 Light"/>
        </w:rPr>
      </w:pPr>
    </w:p>
    <w:p w14:paraId="7B35872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de préstamos CON garantía hipotecaria solicitados para la adquisición de la vivienda principal, generamos una nueva variable;</w:t>
      </w:r>
    </w:p>
    <w:p w14:paraId="4F8FD4DD" w14:textId="77777777" w:rsidR="00445777" w:rsidRPr="007E1E99" w:rsidRDefault="00445777" w:rsidP="00445777">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loans with mortgage guarantee used for the purchase of the main residence, we generate a new variable;</w:t>
      </w:r>
    </w:p>
    <w:p w14:paraId="5BE60484" w14:textId="77777777" w:rsidR="009D0DCE" w:rsidRPr="007E1E99" w:rsidRDefault="009D0DCE" w:rsidP="00DD2DF3">
      <w:pPr>
        <w:pStyle w:val="Textosinformato"/>
        <w:rPr>
          <w:rFonts w:ascii="BdE Neue Helvetica 45 Light" w:hAnsi="BdE Neue Helvetica 45 Light"/>
          <w:lang w:val="en-GB"/>
        </w:rPr>
      </w:pPr>
    </w:p>
    <w:p w14:paraId="22481AD1"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deuhipv =0;</w:t>
      </w:r>
    </w:p>
    <w:p w14:paraId="433975C1"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deuhipv= deuhipv +p2_12_1 if (p2_8a&gt;=1 &amp; p2_8a~=. &amp; p2_9_1==1 &amp; p2_12_1&gt;0 &amp; p2_12_1~=.);</w:t>
      </w:r>
    </w:p>
    <w:p w14:paraId="0E673EF0"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deuhipv= deuhipv +p2_12_2 if (p2_8a&gt;=2 &amp; p2_8a~=. &amp; p2_9_2==1 &amp; p2_12_2&gt;0 &amp; p2_12_2~=.);</w:t>
      </w:r>
    </w:p>
    <w:p w14:paraId="29E63E27"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deuhipv= deuhipv +p2_12_3 if (p2_8a&gt;=3 &amp; p2_8a~=. &amp; p2_9_3==1 &amp; p2_12_3&gt;0 &amp; p2_12_3~=.);</w:t>
      </w:r>
    </w:p>
    <w:p w14:paraId="00EB2428"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deuhipv= deuhipv +p2_12_4 if (p2_8a&gt;3 </w:t>
      </w:r>
      <w:r w:rsidR="00A772AF">
        <w:rPr>
          <w:rFonts w:ascii="BdE Neue Helvetica 45 Light" w:hAnsi="BdE Neue Helvetica 45 Light"/>
          <w:lang w:val="en-GB"/>
        </w:rPr>
        <w:t xml:space="preserve">  </w:t>
      </w:r>
      <w:r w:rsidRPr="007E1E99">
        <w:rPr>
          <w:rFonts w:ascii="BdE Neue Helvetica 45 Light" w:hAnsi="BdE Neue Helvetica 45 Light"/>
          <w:lang w:val="en-GB"/>
        </w:rPr>
        <w:t xml:space="preserve">&amp; p2_8a~=. </w:t>
      </w:r>
      <w:r w:rsidRPr="00E71524">
        <w:rPr>
          <w:rFonts w:ascii="BdE Neue Helvetica 45 Light" w:hAnsi="BdE Neue Helvetica 45 Light"/>
          <w:lang w:val="es-ES"/>
        </w:rPr>
        <w:t>&amp; p2_9_4==1 &amp; p2_12_4&gt;0 &amp; p2_12_4~=.);</w:t>
      </w:r>
    </w:p>
    <w:p w14:paraId="57D6B8AB" w14:textId="77777777" w:rsidR="00745AEC" w:rsidRPr="00E71524" w:rsidRDefault="00745AEC" w:rsidP="00DD2DF3">
      <w:pPr>
        <w:pStyle w:val="Textosinformato"/>
        <w:rPr>
          <w:rFonts w:ascii="BdE Neue Helvetica 45 Light" w:hAnsi="BdE Neue Helvetica 45 Light"/>
          <w:lang w:val="es-ES"/>
        </w:rPr>
      </w:pPr>
    </w:p>
    <w:p w14:paraId="6377636B"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*OTRAS DEUDAS PENDIENTES NO ASOCIADAS A LA ADQUISICION DE ACTIVOS INMOBILIARIOS;</w:t>
      </w:r>
    </w:p>
    <w:p w14:paraId="762DE95E" w14:textId="77777777" w:rsidR="00445777" w:rsidRPr="007E1E99" w:rsidRDefault="00445777"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*OTHER O</w:t>
      </w:r>
      <w:r w:rsidR="00360D62" w:rsidRPr="007E1E99">
        <w:rPr>
          <w:rFonts w:ascii="BdE Neue Helvetica 45 Light" w:hAnsi="BdE Neue Helvetica 45 Light"/>
          <w:b/>
          <w:i/>
          <w:lang w:val="en-GB"/>
        </w:rPr>
        <w:t>UTSTANDING DEBT NOT RELATED TO</w:t>
      </w:r>
      <w:r w:rsidRPr="007E1E99">
        <w:rPr>
          <w:rFonts w:ascii="BdE Neue Helvetica 45 Light" w:hAnsi="BdE Neue Helvetica 45 Light"/>
          <w:b/>
          <w:i/>
          <w:lang w:val="en-GB"/>
        </w:rPr>
        <w:t xml:space="preserve"> THE PURCHASE OF REAL ESTATE ASSETS;</w:t>
      </w:r>
    </w:p>
    <w:p w14:paraId="5A5EB1C2" w14:textId="77777777" w:rsidR="00745AEC" w:rsidRPr="007E1E99" w:rsidRDefault="00745AEC" w:rsidP="00DD2DF3">
      <w:pPr>
        <w:pStyle w:val="Textosinformato"/>
        <w:rPr>
          <w:rFonts w:ascii="BdE Neue Helvetica 45 Light" w:hAnsi="BdE Neue Helvetica 45 Light"/>
          <w:lang w:val="en-GB"/>
        </w:rPr>
      </w:pPr>
    </w:p>
    <w:p w14:paraId="7DD64DF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*DEUDAS PENDIENTES DE PRESTAMOS HIPOTECARIOS Y OTROS PRESTAMOS CON GARANTIA REAL;</w:t>
      </w:r>
    </w:p>
    <w:p w14:paraId="217B0668"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*OUTSTANDING DEBTS FROM MORTGAGES AND OTHER</w:t>
      </w:r>
      <w:r w:rsidR="00360D62" w:rsidRPr="007E1E99">
        <w:rPr>
          <w:rFonts w:ascii="BdE Neue Helvetica 45 Light" w:hAnsi="BdE Neue Helvetica 45 Light"/>
          <w:i/>
          <w:lang w:val="en-GB"/>
        </w:rPr>
        <w:t xml:space="preserve"> SECURED</w:t>
      </w:r>
      <w:r w:rsidRPr="007E1E99">
        <w:rPr>
          <w:rFonts w:ascii="BdE Neue Helvetica 45 Light" w:hAnsi="BdE Neue Helvetica 45 Light"/>
          <w:i/>
          <w:lang w:val="en-GB"/>
        </w:rPr>
        <w:t xml:space="preserve"> </w:t>
      </w:r>
      <w:r w:rsidR="00360D62" w:rsidRPr="007E1E99">
        <w:rPr>
          <w:rFonts w:ascii="BdE Neue Helvetica 45 Light" w:hAnsi="BdE Neue Helvetica 45 Light"/>
          <w:i/>
          <w:lang w:val="en-GB"/>
        </w:rPr>
        <w:t>LOANS</w:t>
      </w:r>
      <w:r w:rsidRPr="007E1E99">
        <w:rPr>
          <w:rFonts w:ascii="BdE Neue Helvetica 45 Light" w:hAnsi="BdE Neue Helvetica 45 Light"/>
          <w:i/>
          <w:lang w:val="en-GB"/>
        </w:rPr>
        <w:t>);</w:t>
      </w:r>
    </w:p>
    <w:p w14:paraId="07B1847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por prestamos hipotecarios y otros préstamos con garantía real generamos una nueva variable;</w:t>
      </w:r>
    </w:p>
    <w:p w14:paraId="4032D9E3" w14:textId="77777777" w:rsidR="00713C74" w:rsidRPr="007E1E99" w:rsidRDefault="00713C74"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outstanding debts from mortgages and other</w:t>
      </w:r>
      <w:r w:rsidR="00360D62" w:rsidRPr="007E1E99">
        <w:rPr>
          <w:rFonts w:ascii="BdE Neue Helvetica 45 Light" w:hAnsi="BdE Neue Helvetica 45 Light"/>
          <w:i/>
          <w:lang w:val="en-GB"/>
        </w:rPr>
        <w:t xml:space="preserve"> secured</w:t>
      </w:r>
      <w:r w:rsidRPr="007E1E99">
        <w:rPr>
          <w:rFonts w:ascii="BdE Neue Helvetica 45 Light" w:hAnsi="BdE Neue Helvetica 45 Light"/>
          <w:i/>
          <w:lang w:val="en-GB"/>
        </w:rPr>
        <w:t xml:space="preserve"> loans we generate a new variable;</w:t>
      </w:r>
    </w:p>
    <w:p w14:paraId="79DDB673" w14:textId="77777777" w:rsidR="00745AEC" w:rsidRPr="007E1E99" w:rsidRDefault="00745AEC" w:rsidP="00DD2DF3">
      <w:pPr>
        <w:pStyle w:val="Textosinformato"/>
        <w:rPr>
          <w:rFonts w:ascii="BdE Neue Helvetica 45 Light" w:hAnsi="BdE Neue Helvetica 45 Light"/>
          <w:lang w:val="en-GB"/>
        </w:rPr>
      </w:pPr>
    </w:p>
    <w:p w14:paraId="49AD439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hipo=(p3_2_1==1| p3_2_2==1| p3_2_3==1| p3_2_4==1|p3_2_5==1| p3_2_6==1| p3_2_7==1| p3_2_8==1|</w:t>
      </w:r>
    </w:p>
    <w:p w14:paraId="17064A87"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p3_2_1==2| p3_2_2==2| p3_2_3==2| p3_2_4==2|p3_2_4==2|p3_2_5==2| p3_2_6==2| p3_2_7==2| p3_2_8==2|</w:t>
      </w:r>
    </w:p>
    <w:p w14:paraId="6765D4A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p3_2_1==10| p3_2_2==10| p3_2_3==10| p3_2_4==10|p3_2_5==10| p3_2_6==10| p3_2_7==10| p3_2_8==10);</w:t>
      </w:r>
    </w:p>
    <w:p w14:paraId="489B68E0" w14:textId="77777777" w:rsidR="00544FBF" w:rsidRPr="007E1E99" w:rsidRDefault="00544FBF" w:rsidP="00DD2DF3">
      <w:pPr>
        <w:pStyle w:val="Textosinformato"/>
        <w:rPr>
          <w:rFonts w:ascii="BdE Neue Helvetica 45 Light" w:hAnsi="BdE Neue Helvetica 45 Light"/>
          <w:lang w:val="en-GB"/>
        </w:rPr>
      </w:pPr>
    </w:p>
    <w:p w14:paraId="0D13364A"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por prestamos hipotecarios y otros préstamos con garantía real generamos una nueva variable;</w:t>
      </w:r>
    </w:p>
    <w:p w14:paraId="3516715A" w14:textId="77777777" w:rsidR="00713C74" w:rsidRPr="007E1E99" w:rsidRDefault="00713C74" w:rsidP="00713C74">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mortgages and other loans with real guarantee we generate a new variable;</w:t>
      </w:r>
    </w:p>
    <w:p w14:paraId="39075393" w14:textId="77777777" w:rsidR="00745AEC" w:rsidRPr="007E1E99" w:rsidRDefault="00745AEC" w:rsidP="00DD2DF3">
      <w:pPr>
        <w:pStyle w:val="Textosinformato"/>
        <w:rPr>
          <w:rFonts w:ascii="BdE Neue Helvetica 45 Light" w:hAnsi="BdE Neue Helvetica 45 Light"/>
          <w:lang w:val="en-GB"/>
        </w:rPr>
      </w:pPr>
    </w:p>
    <w:p w14:paraId="691E0BFC"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phipo=0;</w:t>
      </w:r>
    </w:p>
    <w:p w14:paraId="40BEBDBB"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+p3_6_1 if ((p3_2_1==1|p3_2_1==2|p3_2_1==10) &amp; p3_6_1&gt;0 &amp; p3_6_1~=.);</w:t>
      </w:r>
    </w:p>
    <w:p w14:paraId="70817A16"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+p3_6_2 if ((p3_2_2==1|p3_2_2==2|p3_2_2==10) &amp; p3_6_2&gt;0 &amp; p3_6_2~=.);</w:t>
      </w:r>
    </w:p>
    <w:p w14:paraId="32357EF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+p3_6_3 if ((p3_2_3==1|p3_2_3==2|p3_2_3==10) &amp; p3_6_3&gt;0 &amp; p3_6_3~=.);</w:t>
      </w:r>
    </w:p>
    <w:p w14:paraId="49540BE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+p3_6_4 if ((p3_2_4==1|p3_2_4==2|p3_2_4==10) &amp; p3_6_4&gt;0 &amp; p3_6_4~=.);</w:t>
      </w:r>
    </w:p>
    <w:p w14:paraId="3859EF78"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+p3_6_5 if ((p3_2_5==1|p3_2_5==2|p3_2_5==10) &amp; p3_6_5&gt;0 &amp; p3_6_5~=.);</w:t>
      </w:r>
    </w:p>
    <w:p w14:paraId="6D4491CD"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+p3_6_6 if ((p3_2_6==1|p3_2_6==2|p3_2_6==10) &amp; p3_6_6&gt;0 &amp; p3_6_6~=.);</w:t>
      </w:r>
    </w:p>
    <w:p w14:paraId="7A9A630D"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+p3_6_7 if ((p3_2_7==1|p3_2_7==2|p3_2_7==10) &amp; p3_6_7&gt;0 &amp; p3_6_7~=.);</w:t>
      </w:r>
    </w:p>
    <w:p w14:paraId="0FD6D40D"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phipo = phipo +p3_6_8 if ((p3_2_8==1|p3_2_8==2|p3_2_8==10) &amp; p3_6_8&gt;0 &amp; p3_6_8~=.);</w:t>
      </w:r>
    </w:p>
    <w:p w14:paraId="3F91A09C" w14:textId="77777777" w:rsidR="00745AEC" w:rsidRPr="007E1E99" w:rsidRDefault="00745AEC" w:rsidP="00DD2DF3">
      <w:pPr>
        <w:pStyle w:val="Textosinformato"/>
        <w:rPr>
          <w:rFonts w:ascii="BdE Neue Helvetica 45 Light" w:hAnsi="BdE Neue Helvetica 45 Light"/>
          <w:lang w:val="en-US"/>
        </w:rPr>
      </w:pPr>
    </w:p>
    <w:p w14:paraId="50CB48C1"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*DEUDAS PENDIENTES DE PRESTAMOS PERSONALES;</w:t>
      </w:r>
    </w:p>
    <w:p w14:paraId="21B2E3EA"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*OUTSTANDING DEBTS FROM PERSONAL LOANS;</w:t>
      </w:r>
    </w:p>
    <w:p w14:paraId="66DE4CA4"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por prestamos personales generamos una nueva variable;</w:t>
      </w:r>
    </w:p>
    <w:p w14:paraId="792F181A"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outstanding debts from personal loans we generate a new variable;</w:t>
      </w:r>
    </w:p>
    <w:p w14:paraId="1EBC8633" w14:textId="77777777" w:rsidR="00745AEC" w:rsidRPr="007E1E99" w:rsidRDefault="00745AEC" w:rsidP="00DD2DF3">
      <w:pPr>
        <w:pStyle w:val="Textosinformato"/>
        <w:rPr>
          <w:rFonts w:ascii="BdE Neue Helvetica 45 Light" w:hAnsi="BdE Neue Helvetica 45 Light"/>
          <w:lang w:val="en-GB"/>
        </w:rPr>
      </w:pPr>
    </w:p>
    <w:p w14:paraId="4175039B" w14:textId="77777777" w:rsidR="00544FBF" w:rsidRPr="007E1E99" w:rsidRDefault="00544FBF" w:rsidP="00DD2DF3">
      <w:pPr>
        <w:pStyle w:val="Textosinformato"/>
        <w:rPr>
          <w:rFonts w:ascii="BdE Neue Helvetica 45 Light" w:hAnsi="BdE Neue Helvetica 45 Light"/>
        </w:rPr>
      </w:pPr>
      <w:r w:rsidRPr="007E1E99">
        <w:rPr>
          <w:rFonts w:ascii="BdE Neue Helvetica 45 Light" w:hAnsi="BdE Neue Helvetica 45 Light"/>
        </w:rPr>
        <w:t>gen perso=(p3_2_1==3| p3_2_2==3| p3_2_3==3| p3_2_4==3|p3_2_5==3| p3_2_6==3| p3_2_7==3| p3_2_8==3);</w:t>
      </w:r>
    </w:p>
    <w:p w14:paraId="41182A2C" w14:textId="77777777" w:rsidR="009D0DCE" w:rsidRPr="007E1E99" w:rsidRDefault="009D0DCE" w:rsidP="00DD2DF3">
      <w:pPr>
        <w:pStyle w:val="Textosinformato"/>
        <w:rPr>
          <w:rFonts w:ascii="BdE Neue Helvetica 45 Light" w:hAnsi="BdE Neue Helvetica 45 Light"/>
        </w:rPr>
      </w:pPr>
    </w:p>
    <w:p w14:paraId="5716C42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por prestamos personales generamos una nueva variable;</w:t>
      </w:r>
    </w:p>
    <w:p w14:paraId="1F701B22" w14:textId="77777777" w:rsidR="00212BBD" w:rsidRPr="007E1E99" w:rsidRDefault="00212BBD" w:rsidP="00212BBD">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personal loans we generate a new variable;</w:t>
      </w:r>
    </w:p>
    <w:p w14:paraId="2ACDB0B5" w14:textId="77777777" w:rsidR="00745AEC" w:rsidRPr="007E1E99" w:rsidRDefault="00745AEC" w:rsidP="00DD2DF3">
      <w:pPr>
        <w:pStyle w:val="Textosinformato"/>
        <w:rPr>
          <w:rFonts w:ascii="BdE Neue Helvetica 45 Light" w:hAnsi="BdE Neue Helvetica 45 Light"/>
          <w:lang w:val="en-GB"/>
        </w:rPr>
      </w:pPr>
    </w:p>
    <w:p w14:paraId="3000E2ED"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gen pperso=0;</w:t>
      </w:r>
    </w:p>
    <w:p w14:paraId="2D0E6967"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+p3_6_1 if (p3_2_1==3 &amp; p3_6_1&gt;0 &amp; p3_6_1~=.);</w:t>
      </w:r>
    </w:p>
    <w:p w14:paraId="1CEE5CF3"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+p3_6_2 if (p3_2_2==3 &amp; p3_6_2&gt;0 &amp; p3_6_2~=.);</w:t>
      </w:r>
    </w:p>
    <w:p w14:paraId="7F70A985"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+p3_6_3 if (p3_2_3==3 &amp; p3_6_3&gt;0 &amp; p3_6_3~=.);</w:t>
      </w:r>
    </w:p>
    <w:p w14:paraId="20244BF4"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+p3_6_4 if (p3_2_4==3 &amp; p3_6_4&gt;0 &amp; p3_6_4~=.);</w:t>
      </w:r>
    </w:p>
    <w:p w14:paraId="2B829434"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+p3_6_5 if (p3_2_5==3 &amp; p3_6_5&gt;0 &amp; p3_6_5~=.);</w:t>
      </w:r>
    </w:p>
    <w:p w14:paraId="4B7C4A15"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+p3_6_6 if (p3_2_6==3 &amp; p3_6_6&gt;0 &amp; p3_6_6~=.);</w:t>
      </w:r>
    </w:p>
    <w:p w14:paraId="7A32F47F"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+p3_6_7 if (p3_2_7==3 &amp; p3_6_7&gt;0 &amp; p3_6_7~=.);</w:t>
      </w:r>
    </w:p>
    <w:p w14:paraId="0FDAA96C"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replace pperso = pperso +p3_6_8 if (p3_2_8==3 &amp; p3_6_8&gt;0 &amp; p3_6_8~=.);</w:t>
      </w:r>
    </w:p>
    <w:p w14:paraId="52A23C52" w14:textId="77777777" w:rsidR="007E1E99" w:rsidRPr="00E71524" w:rsidRDefault="007E1E99" w:rsidP="007654EB">
      <w:pPr>
        <w:pStyle w:val="Textosinformato"/>
        <w:rPr>
          <w:rFonts w:ascii="BdE Neue Helvetica 45 Light" w:hAnsi="BdE Neue Helvetica 45 Light"/>
          <w:lang w:val="en-US"/>
        </w:rPr>
      </w:pPr>
    </w:p>
    <w:p w14:paraId="34F0F673" w14:textId="77777777"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*DEUDAS PENDIENTES CON TARJETAS DE CREDITO;</w:t>
      </w:r>
    </w:p>
    <w:p w14:paraId="1B2B5965" w14:textId="77777777" w:rsidR="007654EB" w:rsidRPr="007E1E99" w:rsidRDefault="007654EB" w:rsidP="007654EB">
      <w:pPr>
        <w:pStyle w:val="Textosinformato"/>
        <w:rPr>
          <w:rFonts w:ascii="BdE Neue Helvetica 45 Light" w:hAnsi="BdE Neue Helvetica 45 Light"/>
          <w:i/>
        </w:rPr>
      </w:pPr>
      <w:r w:rsidRPr="007E1E99">
        <w:rPr>
          <w:rFonts w:ascii="BdE Neue Helvetica 45 Light" w:hAnsi="BdE Neue Helvetica 45 Light"/>
          <w:i/>
        </w:rPr>
        <w:t>*</w:t>
      </w:r>
      <w:r w:rsidR="00A06A05" w:rsidRPr="007E1E99">
        <w:rPr>
          <w:rFonts w:ascii="BdE Neue Helvetica 45 Light" w:hAnsi="BdE Neue Helvetica 45 Light"/>
          <w:i/>
        </w:rPr>
        <w:t xml:space="preserve">OUTSTANDING </w:t>
      </w:r>
      <w:r w:rsidRPr="007E1E99">
        <w:rPr>
          <w:rFonts w:ascii="BdE Neue Helvetica 45 Light" w:hAnsi="BdE Neue Helvetica 45 Light"/>
          <w:i/>
        </w:rPr>
        <w:t>CREDIT CARD BALANCES;</w:t>
      </w:r>
    </w:p>
    <w:p w14:paraId="69113355" w14:textId="77777777"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con tarjetas de credito generamos una nueva variable;</w:t>
      </w:r>
    </w:p>
    <w:p w14:paraId="53EB3432" w14:textId="77777777" w:rsidR="007654EB" w:rsidRPr="007E1E99" w:rsidRDefault="007654EB" w:rsidP="007654EB">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percentage of households that have </w:t>
      </w:r>
      <w:r w:rsidR="00A06A05" w:rsidRPr="007E1E99">
        <w:rPr>
          <w:rFonts w:ascii="BdE Neue Helvetica 45 Light" w:hAnsi="BdE Neue Helvetica 45 Light"/>
          <w:i/>
          <w:lang w:val="en-GB"/>
        </w:rPr>
        <w:t xml:space="preserve">outstanding </w:t>
      </w:r>
      <w:r w:rsidRPr="007E1E99">
        <w:rPr>
          <w:rFonts w:ascii="BdE Neue Helvetica 45 Light" w:hAnsi="BdE Neue Helvetica 45 Light"/>
          <w:i/>
          <w:lang w:val="en-GB"/>
        </w:rPr>
        <w:t>credit card balances we generate a new variable;</w:t>
      </w:r>
    </w:p>
    <w:p w14:paraId="013E46B9" w14:textId="77777777" w:rsidR="007654EB" w:rsidRPr="007E1E99" w:rsidRDefault="007654EB" w:rsidP="007654EB">
      <w:pPr>
        <w:pStyle w:val="Textosinformato"/>
        <w:rPr>
          <w:rFonts w:ascii="BdE Neue Helvetica 45 Light" w:hAnsi="BdE Neue Helvetica 45 Light"/>
          <w:lang w:val="en-GB"/>
        </w:rPr>
      </w:pPr>
    </w:p>
    <w:p w14:paraId="4D2BD18B" w14:textId="77777777"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gen deuda_tarj=(p8_5a&gt;0 &amp; p8_5a~=.);</w:t>
      </w:r>
    </w:p>
    <w:p w14:paraId="25128D07" w14:textId="77777777" w:rsidR="007654EB" w:rsidRPr="007E1E99" w:rsidRDefault="007654EB" w:rsidP="007654EB">
      <w:pPr>
        <w:pStyle w:val="Textosinformato"/>
        <w:rPr>
          <w:rFonts w:ascii="BdE Neue Helvetica 45 Light" w:hAnsi="BdE Neue Helvetica 45 Light"/>
        </w:rPr>
      </w:pPr>
    </w:p>
    <w:p w14:paraId="53B90814" w14:textId="77777777"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con tarjetas de credito generamos una nueva variable;</w:t>
      </w:r>
    </w:p>
    <w:p w14:paraId="7C77CC7E" w14:textId="77777777" w:rsidR="007654EB" w:rsidRPr="007E1E99" w:rsidRDefault="007654EB" w:rsidP="007654EB">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value of </w:t>
      </w:r>
      <w:r w:rsidR="00A06A05" w:rsidRPr="007E1E99">
        <w:rPr>
          <w:rFonts w:ascii="BdE Neue Helvetica 45 Light" w:hAnsi="BdE Neue Helvetica 45 Light"/>
          <w:i/>
          <w:lang w:val="en-GB"/>
        </w:rPr>
        <w:t xml:space="preserve">outstanding </w:t>
      </w:r>
      <w:r w:rsidRPr="007E1E99">
        <w:rPr>
          <w:rFonts w:ascii="BdE Neue Helvetica 45 Light" w:hAnsi="BdE Neue Helvetica 45 Light"/>
          <w:i/>
          <w:lang w:val="en-GB"/>
        </w:rPr>
        <w:t>credit card balances we generate a new variable;</w:t>
      </w:r>
    </w:p>
    <w:p w14:paraId="1AECE6D3" w14:textId="77777777" w:rsidR="007654EB" w:rsidRPr="007E1E99" w:rsidRDefault="007654EB" w:rsidP="007654EB">
      <w:pPr>
        <w:pStyle w:val="Textosinformato"/>
        <w:rPr>
          <w:rFonts w:ascii="BdE Neue Helvetica 45 Light" w:hAnsi="BdE Neue Helvetica 45 Light"/>
          <w:lang w:val="en-GB"/>
        </w:rPr>
      </w:pPr>
    </w:p>
    <w:p w14:paraId="0D5FF99B" w14:textId="77777777" w:rsidR="007654EB" w:rsidRPr="00E71524" w:rsidRDefault="007654EB" w:rsidP="007654EB">
      <w:pPr>
        <w:pStyle w:val="Textosinformato"/>
        <w:rPr>
          <w:rFonts w:ascii="BdE Neue Helvetica 45 Light" w:hAnsi="BdE Neue Helvetica 45 Light"/>
          <w:lang w:val="es-ES"/>
        </w:rPr>
      </w:pPr>
      <w:r w:rsidRPr="00E71524">
        <w:rPr>
          <w:rFonts w:ascii="BdE Neue Helvetica 45 Light" w:hAnsi="BdE Neue Helvetica 45 Light"/>
          <w:lang w:val="es-ES"/>
        </w:rPr>
        <w:t>gen ptmos_tarj=0;</w:t>
      </w:r>
    </w:p>
    <w:p w14:paraId="35F777B1" w14:textId="77777777" w:rsidR="007654EB" w:rsidRPr="00E71524" w:rsidRDefault="007654EB" w:rsidP="007654EB">
      <w:pPr>
        <w:pStyle w:val="Textosinformato"/>
        <w:rPr>
          <w:rFonts w:ascii="BdE Neue Helvetica 45 Light" w:hAnsi="BdE Neue Helvetica 45 Light"/>
          <w:lang w:val="es-ES"/>
        </w:rPr>
      </w:pPr>
      <w:r w:rsidRPr="00E71524">
        <w:rPr>
          <w:rFonts w:ascii="BdE Neue Helvetica 45 Light" w:hAnsi="BdE Neue Helvetica 45 Light"/>
          <w:lang w:val="es-ES"/>
        </w:rPr>
        <w:t>replace ptmos_tarj= p8_5a if (p8_5a&gt;0 &amp; p8_5a~=.);</w:t>
      </w:r>
    </w:p>
    <w:p w14:paraId="71B7869B" w14:textId="77777777" w:rsidR="00544FBF" w:rsidRPr="00E71524" w:rsidRDefault="00544FBF" w:rsidP="00DD2DF3">
      <w:pPr>
        <w:pStyle w:val="Textosinformato"/>
        <w:rPr>
          <w:rFonts w:ascii="BdE Neue Helvetica 45 Light" w:hAnsi="BdE Neue Helvetica 45 Light"/>
          <w:lang w:val="es-ES"/>
        </w:rPr>
      </w:pPr>
    </w:p>
    <w:p w14:paraId="28B3E930" w14:textId="77777777" w:rsidR="00860450" w:rsidRPr="00E71524" w:rsidRDefault="00860450" w:rsidP="00DD2DF3">
      <w:pPr>
        <w:pStyle w:val="Textosinformato"/>
        <w:rPr>
          <w:rFonts w:ascii="BdE Neue Helvetica 45 Light" w:hAnsi="BdE Neue Helvetica 45 Light"/>
          <w:lang w:val="es-ES"/>
        </w:rPr>
      </w:pPr>
    </w:p>
    <w:p w14:paraId="19059A1A" w14:textId="77777777" w:rsidR="005B4C74" w:rsidRPr="00E71524" w:rsidRDefault="005B4C74" w:rsidP="00DD2DF3">
      <w:pPr>
        <w:pStyle w:val="Textosinformato"/>
        <w:rPr>
          <w:rFonts w:ascii="BdE Neue Helvetica 45 Light" w:hAnsi="BdE Neue Helvetica 45 Light"/>
          <w:lang w:val="es-ES"/>
        </w:rPr>
      </w:pPr>
    </w:p>
    <w:p w14:paraId="06F58BC0" w14:textId="77777777" w:rsidR="005B4C74" w:rsidRPr="00E71524" w:rsidRDefault="005B4C74" w:rsidP="00DD2DF3">
      <w:pPr>
        <w:pStyle w:val="Textosinformato"/>
        <w:rPr>
          <w:rFonts w:ascii="BdE Neue Helvetica 45 Light" w:hAnsi="BdE Neue Helvetica 45 Light"/>
          <w:lang w:val="es-ES"/>
        </w:rPr>
      </w:pPr>
    </w:p>
    <w:p w14:paraId="14FEEFFD" w14:textId="77777777" w:rsidR="005B4C74" w:rsidRPr="00E71524" w:rsidRDefault="005B4C74" w:rsidP="00DD2DF3">
      <w:pPr>
        <w:pStyle w:val="Textosinformato"/>
        <w:rPr>
          <w:rFonts w:ascii="BdE Neue Helvetica 45 Light" w:hAnsi="BdE Neue Helvetica 45 Light"/>
          <w:lang w:val="es-ES"/>
        </w:rPr>
      </w:pPr>
    </w:p>
    <w:p w14:paraId="134968F9" w14:textId="77777777" w:rsidR="00860450" w:rsidRPr="00E71524" w:rsidRDefault="00860450" w:rsidP="00DD2DF3">
      <w:pPr>
        <w:pStyle w:val="Textosinformato"/>
        <w:rPr>
          <w:rFonts w:ascii="BdE Neue Helvetica 45 Light" w:hAnsi="BdE Neue Helvetica 45 Light"/>
          <w:lang w:val="es-ES"/>
        </w:rPr>
      </w:pPr>
    </w:p>
    <w:p w14:paraId="024CC472" w14:textId="77777777" w:rsidR="00745AEC" w:rsidRPr="009461C9" w:rsidRDefault="00745AEC" w:rsidP="00DD2DF3">
      <w:pPr>
        <w:pStyle w:val="Textosinformato"/>
        <w:rPr>
          <w:rFonts w:ascii="BdE Neue Helvetica 45 Light" w:hAnsi="BdE Neue Helvetica 45 Light"/>
        </w:rPr>
      </w:pPr>
      <w:r w:rsidRPr="009461C9">
        <w:rPr>
          <w:rFonts w:ascii="BdE Neue Helvetica 45 Light" w:hAnsi="BdE Neue Helvetica 45 Light"/>
        </w:rPr>
        <w:t>*OTRAS DEUDAS;</w:t>
      </w:r>
    </w:p>
    <w:p w14:paraId="5618EE6D" w14:textId="77777777" w:rsidR="00212BBD" w:rsidRPr="009461C9" w:rsidRDefault="00212BBD" w:rsidP="00DD2DF3">
      <w:pPr>
        <w:pStyle w:val="Textosinformato"/>
        <w:rPr>
          <w:rFonts w:ascii="BdE Neue Helvetica 45 Light" w:hAnsi="BdE Neue Helvetica 45 Light"/>
          <w:i/>
        </w:rPr>
      </w:pPr>
      <w:r w:rsidRPr="009461C9">
        <w:rPr>
          <w:rFonts w:ascii="BdE Neue Helvetica 45 Light" w:hAnsi="BdE Neue Helvetica 45 Light"/>
          <w:i/>
        </w:rPr>
        <w:t>*OTHER DEBTS;</w:t>
      </w:r>
    </w:p>
    <w:p w14:paraId="157FC17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otras deudas pendientes generamos una nueva variable;</w:t>
      </w:r>
    </w:p>
    <w:p w14:paraId="612DB1FE"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other outstanding debts we generate a new variable;</w:t>
      </w:r>
    </w:p>
    <w:p w14:paraId="31124D38" w14:textId="77777777" w:rsidR="00745AEC" w:rsidRPr="007E1E99" w:rsidRDefault="00745AEC" w:rsidP="00DD2DF3">
      <w:pPr>
        <w:pStyle w:val="Textosinformato"/>
        <w:rPr>
          <w:rFonts w:ascii="BdE Neue Helvetica 45 Light" w:hAnsi="BdE Neue Helvetica 45 Light"/>
          <w:lang w:val="en-GB"/>
        </w:rPr>
      </w:pPr>
    </w:p>
    <w:p w14:paraId="26291F0F"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gen otrasd=(p3_2_1==4| p3_2_2==4| p3_2_3==4| p3_2_4==4|</w:t>
      </w:r>
      <w:r w:rsidR="007654EB" w:rsidRPr="007E1E99">
        <w:rPr>
          <w:rFonts w:ascii="BdE Neue Helvetica 45 Light" w:hAnsi="BdE Neue Helvetica 45 Light"/>
          <w:lang w:val="en-GB"/>
        </w:rPr>
        <w:t xml:space="preserve"> p3_2_5==4| p3_2_6==4| p3_2_7==4| p3_2_8==4|</w:t>
      </w:r>
      <w:r w:rsidRPr="007E1E99">
        <w:rPr>
          <w:rFonts w:ascii="BdE Neue Helvetica 45 Light" w:hAnsi="BdE Neue Helvetica 45 Light"/>
          <w:lang w:val="en-GB"/>
        </w:rPr>
        <w:t>p3_2_1==5| p3_2_2==5| p3_2_3==5| p3_2_4==5|</w:t>
      </w:r>
      <w:r w:rsidR="007654EB" w:rsidRPr="007E1E99">
        <w:rPr>
          <w:rFonts w:ascii="BdE Neue Helvetica 45 Light" w:hAnsi="BdE Neue Helvetica 45 Light"/>
          <w:lang w:val="en-GB"/>
        </w:rPr>
        <w:t xml:space="preserve"> p3_2_5==5| p3_2_6==5| p3_2_7==5| p3_2_8==5| </w:t>
      </w:r>
      <w:r w:rsidRPr="007E1E99">
        <w:rPr>
          <w:rFonts w:ascii="BdE Neue Helvetica 45 Light" w:hAnsi="BdE Neue Helvetica 45 Light"/>
          <w:lang w:val="en-GB"/>
        </w:rPr>
        <w:t>p3_2_1==6| p3_2_2==6| p3_2_3==6| p3_2_4==6|</w:t>
      </w:r>
      <w:r w:rsidR="007654EB" w:rsidRPr="007E1E99">
        <w:rPr>
          <w:rFonts w:ascii="BdE Neue Helvetica 45 Light" w:hAnsi="BdE Neue Helvetica 45 Light"/>
          <w:lang w:val="en-GB"/>
        </w:rPr>
        <w:t xml:space="preserve"> p3_2_5==6| p3_2_6==6| p3_2_7==6| p3_2_8==6| </w:t>
      </w:r>
      <w:r w:rsidRPr="007E1E99">
        <w:rPr>
          <w:rFonts w:ascii="BdE Neue Helvetica 45 Light" w:hAnsi="BdE Neue Helvetica 45 Light"/>
          <w:lang w:val="en-GB"/>
        </w:rPr>
        <w:t>p3_2_1==7| p3_2_2==7| p3_2_3==7| p3_2_4==7|</w:t>
      </w:r>
      <w:r w:rsidR="007654EB" w:rsidRPr="007E1E99">
        <w:rPr>
          <w:rFonts w:ascii="BdE Neue Helvetica 45 Light" w:hAnsi="BdE Neue Helvetica 45 Light"/>
          <w:lang w:val="en-GB"/>
        </w:rPr>
        <w:t xml:space="preserve"> p3_2_5==7| p3_2_6==7| p3_2_7==7| p3_2_8==7| </w:t>
      </w:r>
      <w:r w:rsidRPr="007E1E99">
        <w:rPr>
          <w:rFonts w:ascii="BdE Neue Helvetica 45 Light" w:hAnsi="BdE Neue Helvetica 45 Light"/>
          <w:lang w:val="en-GB"/>
        </w:rPr>
        <w:t>p3_2_1==8| p3_2_2==8| p3_2_3==8| p3_2_4==8|</w:t>
      </w:r>
      <w:r w:rsidR="007654EB" w:rsidRPr="007E1E99">
        <w:rPr>
          <w:rFonts w:ascii="BdE Neue Helvetica 45 Light" w:hAnsi="BdE Neue Helvetica 45 Light"/>
          <w:lang w:val="en-GB"/>
        </w:rPr>
        <w:t xml:space="preserve"> p3_2_5==8| p3_2_6==8| p3_2_7==8| p3_2_8==8| </w:t>
      </w:r>
      <w:r w:rsidRPr="007E1E99">
        <w:rPr>
          <w:rFonts w:ascii="BdE Neue Helvetica 45 Light" w:hAnsi="BdE Neue Helvetica 45 Light"/>
          <w:lang w:val="en-GB"/>
        </w:rPr>
        <w:t>p3_2_1==9| p3_2_2==9| p3_2_3==9| p3_2_4==9|</w:t>
      </w:r>
      <w:r w:rsidR="007654EB" w:rsidRPr="007E1E99">
        <w:rPr>
          <w:rFonts w:ascii="BdE Neue Helvetica 45 Light" w:hAnsi="BdE Neue Helvetica 45 Light"/>
          <w:lang w:val="en-GB"/>
        </w:rPr>
        <w:t xml:space="preserve"> p3_2_5==9| p3_2_6==9| p3_2_7==9| p3_2_8==9| </w:t>
      </w:r>
      <w:r w:rsidRPr="007E1E99">
        <w:rPr>
          <w:rFonts w:ascii="BdE Neue Helvetica 45 Light" w:hAnsi="BdE Neue Helvetica 45 Light"/>
          <w:lang w:val="en-GB"/>
        </w:rPr>
        <w:t>p3_2_1==97| p3_2_2==97| p3_2_3==97| p3_2_4==97</w:t>
      </w:r>
      <w:r w:rsidR="007654EB" w:rsidRPr="007E1E99">
        <w:rPr>
          <w:rFonts w:ascii="BdE Neue Helvetica 45 Light" w:hAnsi="BdE Neue Helvetica 45 Light"/>
          <w:lang w:val="en-GB"/>
        </w:rPr>
        <w:t xml:space="preserve"> | p3_2_5==97| p3_2_6==97| p3_2_7==97| p3_2_8==97</w:t>
      </w:r>
      <w:r w:rsidRPr="007E1E99">
        <w:rPr>
          <w:rFonts w:ascii="BdE Neue Helvetica 45 Light" w:hAnsi="BdE Neue Helvetica 45 Light"/>
          <w:lang w:val="en-GB"/>
        </w:rPr>
        <w:t>);</w:t>
      </w:r>
    </w:p>
    <w:p w14:paraId="12994164" w14:textId="77777777" w:rsidR="009D0DCE" w:rsidRPr="007E1E99" w:rsidRDefault="009D0DCE" w:rsidP="00DD2DF3">
      <w:pPr>
        <w:pStyle w:val="Textosinformato"/>
        <w:rPr>
          <w:rFonts w:ascii="BdE Neue Helvetica 45 Light" w:hAnsi="BdE Neue Helvetica 45 Light"/>
          <w:lang w:val="en-GB"/>
        </w:rPr>
      </w:pPr>
    </w:p>
    <w:p w14:paraId="1C6E62FC"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otras deudas pendientes generamos una nueva variable;</w:t>
      </w:r>
    </w:p>
    <w:p w14:paraId="51D8263A" w14:textId="77777777" w:rsidR="00212BBD" w:rsidRPr="007E1E99" w:rsidRDefault="00212BBD" w:rsidP="00212BBD">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other outstanding debts we generate a new variable;</w:t>
      </w:r>
    </w:p>
    <w:p w14:paraId="6C3F6040" w14:textId="77777777" w:rsidR="00745AEC" w:rsidRPr="007E1E99" w:rsidRDefault="00745AEC" w:rsidP="00DD2DF3">
      <w:pPr>
        <w:pStyle w:val="Textosinformato"/>
        <w:rPr>
          <w:rFonts w:ascii="BdE Neue Helvetica 45 Light" w:hAnsi="BdE Neue Helvetica 45 Light"/>
          <w:lang w:val="en-GB"/>
        </w:rPr>
      </w:pPr>
    </w:p>
    <w:p w14:paraId="565C67A4"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gen potrasd =0;</w:t>
      </w:r>
    </w:p>
    <w:p w14:paraId="3200EA1A"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+p3_6_1 if ((p3_2_1==4| p3_2_1==5| p3_2_1==6| p3_2_1==7| p3_2_1==8|p3_2_1==9|p3_2_1==97) &amp; p3_6_1&gt;0 &amp; p3_6_1~=.);</w:t>
      </w:r>
    </w:p>
    <w:p w14:paraId="6821B405"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+p3_6_2 if ((p3_2_2==4| p3_2_2==5|  p3_2_2==6| p3_2_2==7| p3_2_2==8|p3_2_2==9|p3_2_2==97) &amp; p3_6_2&gt;0 &amp; p3_6_2~=.);</w:t>
      </w:r>
    </w:p>
    <w:p w14:paraId="70041614"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+p3_6_3 if ((p3_2_3==4| p3_2_3==5| p3_2_3==6| p3_2_3==7| p3_2_3==8|p3_2_3==9|p3_2_3==97) &amp; p3_6_3&gt;0 &amp; p3_6_3~=.);</w:t>
      </w:r>
    </w:p>
    <w:p w14:paraId="67CFFD8A"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+p3_6_4 if ((p3_2_4==4| p3_2_4==5| p3_2_4==6| p3_2_4==7| p3_2_4==8|p3_2_4==9|p3_2_4==97) &amp; p3_6_4&gt;0 &amp; p3_6_4~=.);</w:t>
      </w:r>
    </w:p>
    <w:p w14:paraId="313E9623" w14:textId="77777777" w:rsidR="00A01EEB" w:rsidRPr="007E1E99"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+p3_6_5 if ((p3_2_5==4| p3_2_5==5| p3_2_5==6| p3_2_5==7| p3_2_5==8|p3_2_5==9|p3_2_5==97) &amp; p3_6_5&gt;0 &amp; p3_6_5~=.);</w:t>
      </w:r>
    </w:p>
    <w:p w14:paraId="491291FC" w14:textId="77777777" w:rsidR="00A01EEB" w:rsidRPr="007E1E99"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+p3_6_6 if ((p3_2_6==4| p3_2_6==5| p3_2_6==6| p3_2_6==7| p3_2_6==8|p3_2_6==9|p3_2_6==97) &amp; p3_6_6&gt;0 &amp; p3_6_6~=.);</w:t>
      </w:r>
    </w:p>
    <w:p w14:paraId="68773F25" w14:textId="77777777" w:rsidR="00A01EEB" w:rsidRPr="007E1E99"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+p3_6_7 if ((p3_2_7==4| p3_2_7==5| p3_2_7==6| p3_2_7==7| p3_2_7==8|p3_2_7==9|p3_2_7==97) &amp; p3_6_7&gt;0 &amp; p3_6_7~=.);</w:t>
      </w:r>
    </w:p>
    <w:p w14:paraId="41BE5D09" w14:textId="77777777" w:rsidR="00745AEC" w:rsidRPr="007E1E99"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replace potrasd = potrasd +p3_6_8 if ((p3_2_8==4| p3_2_8==5| p3_2_8==6| p3_2_8==7| p3_2_8==8|p3_2_8==9|p3_2_8==97) &amp; p3_6_8&gt;0 &amp; p3_6_8~=.);</w:t>
      </w:r>
    </w:p>
    <w:p w14:paraId="3F040001" w14:textId="77777777" w:rsidR="00A01EEB" w:rsidRPr="007E1E99" w:rsidRDefault="00A01EEB" w:rsidP="00A01EEB">
      <w:pPr>
        <w:pStyle w:val="Textosinformato"/>
        <w:rPr>
          <w:rFonts w:ascii="BdE Neue Helvetica 45 Light" w:hAnsi="BdE Neue Helvetica 45 Light"/>
          <w:lang w:val="en-GB"/>
        </w:rPr>
      </w:pPr>
    </w:p>
    <w:p w14:paraId="1781091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*ALGUN TIPO DE DEUDA PENDIENTE;</w:t>
      </w:r>
    </w:p>
    <w:p w14:paraId="4C47AD2C"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*SOME TYPE OF OUTSTANDING DEBT;</w:t>
      </w:r>
    </w:p>
    <w:p w14:paraId="74CB52B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w:t>
      </w:r>
      <w:r w:rsidR="00AA73E5" w:rsidRPr="007E1E99">
        <w:rPr>
          <w:rFonts w:ascii="BdE Neue Helvetica 45 Light" w:hAnsi="BdE Neue Helvetica 45 Light"/>
        </w:rPr>
        <w:t>rción de hogares que tienen algú</w:t>
      </w:r>
      <w:r w:rsidRPr="007E1E99">
        <w:rPr>
          <w:rFonts w:ascii="BdE Neue Helvetica 45 Light" w:hAnsi="BdE Neue Helvetica 45 Light"/>
        </w:rPr>
        <w:t>n tipo de deuda pendiente generamos una nueva variable;</w:t>
      </w:r>
    </w:p>
    <w:p w14:paraId="373024BF"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some type of outstanding debt we generate a new variable;</w:t>
      </w:r>
    </w:p>
    <w:p w14:paraId="4CFE8223" w14:textId="77777777" w:rsidR="00745AEC" w:rsidRPr="007E1E99" w:rsidRDefault="00745AEC" w:rsidP="00DD2DF3">
      <w:pPr>
        <w:pStyle w:val="Textosinformato"/>
        <w:rPr>
          <w:rFonts w:ascii="BdE Neue Helvetica 45 Light" w:hAnsi="BdE Neue Helvetica 45 Light"/>
          <w:lang w:val="en-GB"/>
        </w:rPr>
      </w:pPr>
    </w:p>
    <w:p w14:paraId="5AD34EE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adeuda= (p2_8==1|dpdte==1|p3_1&gt;0</w:t>
      </w:r>
      <w:r w:rsidR="00C1617F" w:rsidRPr="007E1E99">
        <w:rPr>
          <w:rFonts w:ascii="BdE Neue Helvetica 45 Light" w:hAnsi="BdE Neue Helvetica 45 Light"/>
        </w:rPr>
        <w:t>|deuda_tarj==1</w:t>
      </w:r>
      <w:r w:rsidRPr="007E1E99">
        <w:rPr>
          <w:rFonts w:ascii="BdE Neue Helvetica 45 Light" w:hAnsi="BdE Neue Helvetica 45 Light"/>
        </w:rPr>
        <w:t>);</w:t>
      </w:r>
    </w:p>
    <w:p w14:paraId="77860997" w14:textId="77777777" w:rsidR="00745AEC" w:rsidRPr="007E1E99" w:rsidRDefault="00745AEC" w:rsidP="00DD2DF3">
      <w:pPr>
        <w:pStyle w:val="Textosinformato"/>
        <w:rPr>
          <w:rFonts w:ascii="BdE Neue Helvetica 45 Light" w:hAnsi="BdE Neue Helvetica 45 Light"/>
        </w:rPr>
      </w:pPr>
    </w:p>
    <w:p w14:paraId="6C2AEFB9"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generamos una nueva variable;</w:t>
      </w:r>
    </w:p>
    <w:p w14:paraId="463B6E70" w14:textId="77777777" w:rsidR="00212BBD" w:rsidRPr="007E1E99" w:rsidRDefault="00212BBD" w:rsidP="00212BBD">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 we generate a new variable;</w:t>
      </w:r>
    </w:p>
    <w:p w14:paraId="71089D9E" w14:textId="77777777" w:rsidR="00745AEC" w:rsidRPr="007E1E99" w:rsidRDefault="00745AEC" w:rsidP="00DD2DF3">
      <w:pPr>
        <w:pStyle w:val="Textosinformato"/>
        <w:rPr>
          <w:rFonts w:ascii="BdE Neue Helvetica 45 Light" w:hAnsi="BdE Neue Helvetica 45 Light"/>
          <w:lang w:val="en-GB"/>
        </w:rPr>
      </w:pPr>
    </w:p>
    <w:p w14:paraId="7293BBE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vdeuda= dvivpral + deuoprop+ phipo+ pperso+ potrasd</w:t>
      </w:r>
      <w:r w:rsidR="00544FBF" w:rsidRPr="007E1E99">
        <w:rPr>
          <w:rFonts w:ascii="BdE Neue Helvetica 45 Light" w:hAnsi="BdE Neue Helvetica 45 Light"/>
        </w:rPr>
        <w:t xml:space="preserve"> + ptmos_tarj</w:t>
      </w:r>
      <w:r w:rsidRPr="007E1E99">
        <w:rPr>
          <w:rFonts w:ascii="BdE Neue Helvetica 45 Light" w:hAnsi="BdE Neue Helvetica 45 Light"/>
        </w:rPr>
        <w:t>;</w:t>
      </w:r>
    </w:p>
    <w:p w14:paraId="289D1A96" w14:textId="77777777" w:rsidR="000C13A0" w:rsidRPr="007E1E99" w:rsidRDefault="000C13A0" w:rsidP="00DD2DF3">
      <w:pPr>
        <w:pStyle w:val="Textosinformato"/>
        <w:rPr>
          <w:rFonts w:ascii="BdE Neue Helvetica 45 Light" w:hAnsi="BdE Neue Helvetica 45 Light"/>
          <w:b/>
        </w:rPr>
      </w:pPr>
    </w:p>
    <w:p w14:paraId="2E11BBD8" w14:textId="77777777" w:rsidR="00745AEC" w:rsidRPr="007E1E99" w:rsidRDefault="00360D62" w:rsidP="00DD2DF3">
      <w:pPr>
        <w:pStyle w:val="Textosinformato"/>
        <w:rPr>
          <w:rFonts w:ascii="BdE Neue Helvetica 45 Light" w:hAnsi="BdE Neue Helvetica 45 Light"/>
          <w:b/>
        </w:rPr>
      </w:pPr>
      <w:r w:rsidRPr="007E1E99">
        <w:rPr>
          <w:rFonts w:ascii="BdE Neue Helvetica 45 Light" w:hAnsi="BdE Neue Helvetica 45 Light"/>
          <w:b/>
        </w:rPr>
        <w:t>*</w:t>
      </w:r>
      <w:r w:rsidR="00745AEC" w:rsidRPr="007E1E99">
        <w:rPr>
          <w:rFonts w:ascii="BdE Neue Helvetica 45 Light" w:hAnsi="BdE Neue Helvetica 45 Light"/>
          <w:b/>
        </w:rPr>
        <w:t>VARIABLE</w:t>
      </w:r>
      <w:r w:rsidRPr="007E1E99">
        <w:rPr>
          <w:rFonts w:ascii="BdE Neue Helvetica 45 Light" w:hAnsi="BdE Neue Helvetica 45 Light"/>
          <w:b/>
        </w:rPr>
        <w:t>S DE</w:t>
      </w:r>
      <w:r w:rsidR="00745AEC" w:rsidRPr="007E1E99">
        <w:rPr>
          <w:rFonts w:ascii="BdE Neue Helvetica 45 Light" w:hAnsi="BdE Neue Helvetica 45 Light"/>
          <w:b/>
        </w:rPr>
        <w:t xml:space="preserve"> RIQUEZA TOTAL Y RIQUEZAS INTERMEDIAS;</w:t>
      </w:r>
    </w:p>
    <w:p w14:paraId="79600EA7" w14:textId="77777777" w:rsidR="00212BBD" w:rsidRPr="007E1E99" w:rsidRDefault="00360D62"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 xml:space="preserve">*TOTAL </w:t>
      </w:r>
      <w:r w:rsidR="00212BBD" w:rsidRPr="007E1E99">
        <w:rPr>
          <w:rFonts w:ascii="BdE Neue Helvetica 45 Light" w:hAnsi="BdE Neue Helvetica 45 Light"/>
          <w:b/>
          <w:i/>
          <w:lang w:val="en-GB"/>
        </w:rPr>
        <w:t xml:space="preserve">AND </w:t>
      </w:r>
      <w:r w:rsidRPr="007E1E99">
        <w:rPr>
          <w:rFonts w:ascii="BdE Neue Helvetica 45 Light" w:hAnsi="BdE Neue Helvetica 45 Light"/>
          <w:b/>
          <w:i/>
          <w:lang w:val="en-GB"/>
        </w:rPr>
        <w:t>INTERMEDIATE WEALTH VARIABLES</w:t>
      </w:r>
      <w:r w:rsidR="009B3CD5" w:rsidRPr="007E1E99">
        <w:rPr>
          <w:rFonts w:ascii="BdE Neue Helvetica 45 Light" w:hAnsi="BdE Neue Helvetica 45 Light"/>
          <w:b/>
          <w:i/>
          <w:lang w:val="en-GB"/>
        </w:rPr>
        <w:t>;</w:t>
      </w:r>
    </w:p>
    <w:p w14:paraId="751F1DEB" w14:textId="77777777" w:rsidR="00745AEC" w:rsidRPr="007E1E99" w:rsidRDefault="00745AEC" w:rsidP="00DD2DF3">
      <w:pPr>
        <w:pStyle w:val="Textosinformato"/>
        <w:rPr>
          <w:rFonts w:ascii="BdE Neue Helvetica 45 Light" w:hAnsi="BdE Neue Helvetica 45 Light"/>
          <w:lang w:val="en-GB"/>
        </w:rPr>
      </w:pPr>
    </w:p>
    <w:p w14:paraId="45CBA6F3"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*ACTIVOS REALES;</w:t>
      </w:r>
    </w:p>
    <w:p w14:paraId="30D08561" w14:textId="77777777" w:rsidR="00745AEC" w:rsidRPr="00C73729" w:rsidRDefault="009B3CD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*REAL ASSETS;</w:t>
      </w:r>
    </w:p>
    <w:p w14:paraId="4A99B08E"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gen actreales=0;</w:t>
      </w:r>
    </w:p>
    <w:p w14:paraId="05171B05"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actreales=actreales+np2_5 if (np2_5&gt;0 &amp; np2_5~=.);</w:t>
      </w:r>
    </w:p>
    <w:p w14:paraId="627443B7"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actreales=actreales+otraspr if (otraspr&gt;0 &amp; otraspr~=.);</w:t>
      </w:r>
    </w:p>
    <w:p w14:paraId="2156A677"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actreales=actreales+p2_84 if (p2_84&gt;0 &amp; p2_84~=.);</w:t>
      </w:r>
    </w:p>
    <w:p w14:paraId="143CD4B0" w14:textId="3A119564" w:rsidR="00D97750" w:rsidRDefault="00D97750"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actreales=actreales+valhog if (valhog&gt;0 &amp; valhog~=.);</w:t>
      </w:r>
    </w:p>
    <w:p w14:paraId="4F9CEB8E" w14:textId="132CF355" w:rsidR="00961138" w:rsidRDefault="00961138" w:rsidP="00DD2DF3">
      <w:pPr>
        <w:pStyle w:val="Textosinformato"/>
        <w:rPr>
          <w:rFonts w:ascii="BdE Neue Helvetica 45 Light" w:hAnsi="BdE Neue Helvetica 45 Light"/>
          <w:lang w:val="en-GB"/>
        </w:rPr>
      </w:pPr>
    </w:p>
    <w:p w14:paraId="3E7FAD04" w14:textId="77777777" w:rsidR="00961138" w:rsidRPr="00C73729" w:rsidRDefault="00961138" w:rsidP="00DD2DF3">
      <w:pPr>
        <w:pStyle w:val="Textosinformato"/>
        <w:rPr>
          <w:rFonts w:ascii="BdE Neue Helvetica 45 Light" w:hAnsi="BdE Neue Helvetica 45 Light"/>
          <w:lang w:val="en-GB"/>
        </w:rPr>
      </w:pPr>
    </w:p>
    <w:p w14:paraId="7CB812EA"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*ACTIVOS FINANCIEROS;</w:t>
      </w:r>
    </w:p>
    <w:p w14:paraId="3CBA96F1" w14:textId="77777777" w:rsidR="009B3CD5" w:rsidRPr="007E1E99" w:rsidRDefault="009B3CD5" w:rsidP="00DD2DF3">
      <w:pPr>
        <w:pStyle w:val="Textosinformato"/>
        <w:rPr>
          <w:rFonts w:ascii="BdE Neue Helvetica 45 Light" w:hAnsi="BdE Neue Helvetica 45 Light"/>
          <w:i/>
        </w:rPr>
      </w:pPr>
      <w:r w:rsidRPr="007E1E99">
        <w:rPr>
          <w:rFonts w:ascii="BdE Neue Helvetica 45 Light" w:hAnsi="BdE Neue Helvetica 45 Light"/>
          <w:i/>
        </w:rPr>
        <w:t>*FINANCIAL ASSETS;</w:t>
      </w:r>
    </w:p>
    <w:p w14:paraId="5D3D5FCF" w14:textId="77777777" w:rsidR="00745AEC" w:rsidRPr="007E1E99" w:rsidRDefault="00745AEC" w:rsidP="00DD2DF3">
      <w:pPr>
        <w:pStyle w:val="Textosinformato"/>
        <w:rPr>
          <w:rFonts w:ascii="BdE Neue Helvetica 45 Light" w:hAnsi="BdE Neue Helvetica 45 Light"/>
        </w:rPr>
      </w:pPr>
    </w:p>
    <w:p w14:paraId="16917440" w14:textId="77777777" w:rsidR="00D97750" w:rsidRPr="00E71524" w:rsidRDefault="00D97750" w:rsidP="00D97750">
      <w:pPr>
        <w:pStyle w:val="Textosinformato"/>
        <w:rPr>
          <w:rFonts w:ascii="BdE Neue Helvetica 45 Light" w:hAnsi="BdE Neue Helvetica 45 Light"/>
          <w:lang w:val="es-ES"/>
        </w:rPr>
      </w:pPr>
      <w:r w:rsidRPr="00E71524">
        <w:rPr>
          <w:rFonts w:ascii="BdE Neue Helvetica 45 Light" w:hAnsi="BdE Neue Helvetica 45 Light"/>
          <w:lang w:val="es-ES"/>
        </w:rPr>
        <w:t>gen actfinanc=0;</w:t>
      </w:r>
    </w:p>
    <w:p w14:paraId="65256BE0"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actfinanc=actfinanc+p4_7_3 if (p4_7_3&gt;0 &amp; p4_7_3~=.);</w:t>
      </w:r>
    </w:p>
    <w:p w14:paraId="67A86C28"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actfinanc=actfinanc+p4_15 if (p4_15&gt;0 &amp; p4_15~=.);</w:t>
      </w:r>
    </w:p>
    <w:p w14:paraId="434A1711"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actfinanc=actfinanc+p4_24 if (p4_24&gt;0 &amp; p4_24~=.);</w:t>
      </w:r>
    </w:p>
    <w:p w14:paraId="0C63CD88"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actfinanc=actfinanc+p4_35 if (p4_35&gt;0 &amp; p4_35~=.);</w:t>
      </w:r>
    </w:p>
    <w:p w14:paraId="6BD09286"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actfinanc=actfinanc+allf if (allf&gt;0 &amp; allf~=.);</w:t>
      </w:r>
    </w:p>
    <w:p w14:paraId="3B9220C1"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actfinanc=actfinanc+p4_43 if (p4_43&gt;0 &amp; p4_43~=.);</w:t>
      </w:r>
    </w:p>
    <w:p w14:paraId="6FFF728A" w14:textId="77777777" w:rsidR="00D97750" w:rsidRPr="00E71524" w:rsidRDefault="00D97750" w:rsidP="00D97750">
      <w:pPr>
        <w:pStyle w:val="Textosinformato"/>
        <w:rPr>
          <w:rFonts w:ascii="BdE Neue Helvetica 45 Light" w:hAnsi="BdE Neue Helvetica 45 Light"/>
          <w:lang w:val="es-ES"/>
        </w:rPr>
      </w:pPr>
      <w:r w:rsidRPr="00E71524">
        <w:rPr>
          <w:rFonts w:ascii="BdE Neue Helvetica 45 Light" w:hAnsi="BdE Neue Helvetica 45 Light"/>
          <w:lang w:val="es-ES"/>
        </w:rPr>
        <w:t>replace actfinanc=actfinanc+salcuentas if (salcuentas&gt;0 &amp; salcuentas~=.);</w:t>
      </w:r>
    </w:p>
    <w:p w14:paraId="35D9FD96"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actfinanc=actfinanc+valor if (valor&gt;0 &amp; valor~=.);</w:t>
      </w:r>
    </w:p>
    <w:p w14:paraId="06E23B3D"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actfinanc=actfinanc+valseg if (valseg&gt;0 &amp; valseg~=.);</w:t>
      </w:r>
    </w:p>
    <w:p w14:paraId="30073B2C" w14:textId="52C97FEB" w:rsidR="00D97750"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replace actfinanc=actfinanc+odeuhog if (odeuhog&gt;0 &amp; odeuhog~=.);</w:t>
      </w:r>
    </w:p>
    <w:p w14:paraId="173D3A48" w14:textId="60A0D4C7" w:rsidR="00961138" w:rsidRPr="007E1E99" w:rsidRDefault="00961138" w:rsidP="00D97750">
      <w:pPr>
        <w:pStyle w:val="Textosinformato"/>
        <w:rPr>
          <w:rFonts w:ascii="BdE Neue Helvetica 45 Light" w:hAnsi="BdE Neue Helvetica 45 Light"/>
          <w:lang w:val="en-GB"/>
        </w:rPr>
      </w:pPr>
      <w:r w:rsidRPr="00961138">
        <w:rPr>
          <w:rFonts w:ascii="BdE Neue Helvetica 45 Light" w:hAnsi="BdE Neue Helvetica 45 Light"/>
          <w:lang w:val="en-GB"/>
        </w:rPr>
        <w:t>replace actfinanc=actfinanc+p4_39a if (p4_39a&gt;0 &amp; p4_39a~=.)</w:t>
      </w:r>
    </w:p>
    <w:p w14:paraId="2075E0AD" w14:textId="77777777" w:rsidR="009461C9" w:rsidRPr="00E71524" w:rsidRDefault="009461C9" w:rsidP="00DD2DF3">
      <w:pPr>
        <w:pStyle w:val="Textosinformato"/>
        <w:rPr>
          <w:rFonts w:ascii="BdE Neue Helvetica 45 Light" w:hAnsi="BdE Neue Helvetica 45 Light"/>
          <w:lang w:val="en-US"/>
        </w:rPr>
      </w:pPr>
    </w:p>
    <w:p w14:paraId="6539109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*RIQUEZA BRUTA;</w:t>
      </w:r>
    </w:p>
    <w:p w14:paraId="593E05C2" w14:textId="77777777" w:rsidR="009B3CD5" w:rsidRPr="007E1E99" w:rsidRDefault="009B3CD5" w:rsidP="00DD2DF3">
      <w:pPr>
        <w:pStyle w:val="Textosinformato"/>
        <w:rPr>
          <w:rFonts w:ascii="BdE Neue Helvetica 45 Light" w:hAnsi="BdE Neue Helvetica 45 Light"/>
          <w:i/>
        </w:rPr>
      </w:pPr>
      <w:r w:rsidRPr="007E1E99">
        <w:rPr>
          <w:rFonts w:ascii="BdE Neue Helvetica 45 Light" w:hAnsi="BdE Neue Helvetica 45 Light"/>
          <w:i/>
        </w:rPr>
        <w:t>*GROSS WEALTH;</w:t>
      </w:r>
    </w:p>
    <w:p w14:paraId="3B6FD751" w14:textId="77777777" w:rsidR="00745AEC" w:rsidRPr="007E1E99" w:rsidRDefault="00745AEC" w:rsidP="00DD2DF3">
      <w:pPr>
        <w:pStyle w:val="Textosinformato"/>
        <w:rPr>
          <w:rFonts w:ascii="BdE Neue Helvetica 45 Light" w:hAnsi="BdE Neue Helvetica 45 Light"/>
        </w:rPr>
      </w:pPr>
    </w:p>
    <w:p w14:paraId="4CA41139"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riquezabr=0;</w:t>
      </w:r>
    </w:p>
    <w:p w14:paraId="4D35868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replace riquezabr=riquezabr+actreales+actfinanc;</w:t>
      </w:r>
    </w:p>
    <w:p w14:paraId="1976EC8B" w14:textId="77777777" w:rsidR="00745AEC" w:rsidRPr="007E1E99" w:rsidRDefault="00745AEC" w:rsidP="00DD2DF3">
      <w:pPr>
        <w:pStyle w:val="Textosinformato"/>
        <w:rPr>
          <w:rFonts w:ascii="BdE Neue Helvetica 45 Light" w:hAnsi="BdE Neue Helvetica 45 Light"/>
        </w:rPr>
      </w:pPr>
    </w:p>
    <w:p w14:paraId="025D61D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*RIQUEZA NETA=RIQUEZA BRUTA-DEUDAS;</w:t>
      </w:r>
    </w:p>
    <w:p w14:paraId="53806587" w14:textId="77777777" w:rsidR="009B3CD5" w:rsidRPr="007E1E99" w:rsidRDefault="009B3CD5" w:rsidP="00DD2DF3">
      <w:pPr>
        <w:pStyle w:val="Textosinformato"/>
        <w:rPr>
          <w:rFonts w:ascii="BdE Neue Helvetica 45 Light" w:hAnsi="BdE Neue Helvetica 45 Light"/>
          <w:i/>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NET WEALTH=GROSS WEALTH-DEBTS;</w:t>
      </w:r>
    </w:p>
    <w:p w14:paraId="7FC3CAC0" w14:textId="77777777" w:rsidR="00745AEC" w:rsidRPr="007E1E99" w:rsidRDefault="00745AEC" w:rsidP="00DD2DF3">
      <w:pPr>
        <w:pStyle w:val="Textosinformato"/>
        <w:rPr>
          <w:rFonts w:ascii="BdE Neue Helvetica 45 Light" w:hAnsi="BdE Neue Helvetica 45 Light"/>
          <w:lang w:val="en-GB"/>
        </w:rPr>
      </w:pPr>
    </w:p>
    <w:p w14:paraId="15462F6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riquezanet=riquezabr-vdeuda;</w:t>
      </w:r>
    </w:p>
    <w:p w14:paraId="409420A9" w14:textId="77777777" w:rsidR="00745AEC" w:rsidRPr="007E1E99" w:rsidRDefault="00745AEC" w:rsidP="00DD2DF3">
      <w:pPr>
        <w:pStyle w:val="Textosinformato"/>
        <w:rPr>
          <w:rFonts w:ascii="BdE Neue Helvetica 45 Light" w:hAnsi="BdE Neue Helvetica 45 Light"/>
        </w:rPr>
      </w:pPr>
    </w:p>
    <w:p w14:paraId="0DB5C25F"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6: VALOR TIPOS DE DEUDA SEGUN OBJETIVO DE LA DEUDA;</w:t>
      </w:r>
    </w:p>
    <w:p w14:paraId="10EE7B39" w14:textId="77777777" w:rsidR="009B3CD5" w:rsidRPr="007E1E99" w:rsidRDefault="009B3CD5"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 6: VALUE OF DEBTS BY PURPOSE OF DEBTS;</w:t>
      </w:r>
    </w:p>
    <w:p w14:paraId="27FA02D7" w14:textId="77777777" w:rsidR="00745AEC" w:rsidRPr="007E1E99" w:rsidRDefault="00745AEC" w:rsidP="00DD2DF3">
      <w:pPr>
        <w:pStyle w:val="Textosinformato"/>
        <w:rPr>
          <w:rFonts w:ascii="BdE Neue Helvetica 45 Light" w:hAnsi="BdE Neue Helvetica 45 Light"/>
          <w:b/>
          <w:lang w:val="en-GB"/>
        </w:rPr>
      </w:pPr>
    </w:p>
    <w:p w14:paraId="3D4BB05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deuda por</w:t>
      </w:r>
      <w:r w:rsidR="00360D62" w:rsidRPr="007E1E99">
        <w:rPr>
          <w:rFonts w:ascii="BdE Neue Helvetica 45 Light" w:hAnsi="BdE Neue Helvetica 45 Light"/>
        </w:rPr>
        <w:t xml:space="preserve"> compra vivienda principal usa</w:t>
      </w:r>
      <w:r w:rsidRPr="007E1E99">
        <w:rPr>
          <w:rFonts w:ascii="BdE Neue Helvetica 45 Light" w:hAnsi="BdE Neue Helvetica 45 Light"/>
        </w:rPr>
        <w:t>mos dvivpral;</w:t>
      </w:r>
    </w:p>
    <w:p w14:paraId="1BBA042E" w14:textId="77777777" w:rsidR="009B3CD5" w:rsidRPr="007E1E99" w:rsidRDefault="009B3CD5" w:rsidP="00DD2DF3">
      <w:pPr>
        <w:pStyle w:val="Textosinformato"/>
        <w:rPr>
          <w:rFonts w:ascii="BdE Neue Helvetica 45 Light" w:hAnsi="BdE Neue Helvetica 45 Light"/>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For debt ori</w:t>
      </w:r>
      <w:r w:rsidR="00360D62" w:rsidRPr="007E1E99">
        <w:rPr>
          <w:rFonts w:ascii="BdE Neue Helvetica 45 Light" w:hAnsi="BdE Neue Helvetica 45 Light"/>
          <w:i/>
          <w:lang w:val="en-GB"/>
        </w:rPr>
        <w:t>ginated by home purchase we</w:t>
      </w:r>
      <w:r w:rsidRPr="007E1E99">
        <w:rPr>
          <w:rFonts w:ascii="BdE Neue Helvetica 45 Light" w:hAnsi="BdE Neue Helvetica 45 Light"/>
          <w:i/>
          <w:lang w:val="en-GB"/>
        </w:rPr>
        <w:t xml:space="preserve"> use</w:t>
      </w:r>
      <w:r w:rsidRPr="007E1E99">
        <w:rPr>
          <w:rFonts w:ascii="BdE Neue Helvetica 45 Light" w:hAnsi="BdE Neue Helvetica 45 Light"/>
          <w:lang w:val="en-GB"/>
        </w:rPr>
        <w:t xml:space="preserve"> </w:t>
      </w:r>
      <w:r w:rsidRPr="007E1E99">
        <w:rPr>
          <w:rFonts w:ascii="BdE Neue Helvetica 45 Light" w:hAnsi="BdE Neue Helvetica 45 Light"/>
          <w:i/>
          <w:lang w:val="en-GB"/>
        </w:rPr>
        <w:t>dvivpral</w:t>
      </w:r>
      <w:r w:rsidRPr="007E1E99">
        <w:rPr>
          <w:rFonts w:ascii="BdE Neue Helvetica 45 Light" w:hAnsi="BdE Neue Helvetica 45 Light"/>
          <w:lang w:val="en-GB"/>
        </w:rPr>
        <w:t>;</w:t>
      </w:r>
    </w:p>
    <w:p w14:paraId="4A3F201E" w14:textId="77777777" w:rsidR="00745AEC" w:rsidRPr="007E1E99" w:rsidRDefault="00745AEC" w:rsidP="00DD2DF3">
      <w:pPr>
        <w:pStyle w:val="Textosinformato"/>
        <w:rPr>
          <w:rFonts w:ascii="BdE Neue Helvetica 45 Light" w:hAnsi="BdE Neue Helvetica 45 Light"/>
          <w:lang w:val="en-GB"/>
        </w:rPr>
      </w:pPr>
    </w:p>
    <w:p w14:paraId="72BFFCB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deuda por compra ot</w:t>
      </w:r>
      <w:r w:rsidR="00360D62" w:rsidRPr="007E1E99">
        <w:rPr>
          <w:rFonts w:ascii="BdE Neue Helvetica 45 Light" w:hAnsi="BdE Neue Helvetica 45 Light"/>
        </w:rPr>
        <w:t>ras prop. inmobiliarias usa</w:t>
      </w:r>
      <w:r w:rsidRPr="007E1E99">
        <w:rPr>
          <w:rFonts w:ascii="BdE Neue Helvetica 45 Light" w:hAnsi="BdE Neue Helvetica 45 Light"/>
        </w:rPr>
        <w:t>mos deuoprop;</w:t>
      </w:r>
    </w:p>
    <w:p w14:paraId="4A4E957A" w14:textId="77777777" w:rsidR="009B3CD5" w:rsidRPr="007E1E99" w:rsidRDefault="009B3CD5" w:rsidP="00DD2DF3">
      <w:pPr>
        <w:pStyle w:val="Textosinformato"/>
        <w:rPr>
          <w:rFonts w:ascii="BdE Neue Helvetica 45 Light" w:hAnsi="BdE Neue Helvetica 45 Light"/>
          <w:lang w:val="en-GB"/>
        </w:rPr>
      </w:pPr>
      <w:r w:rsidRPr="007E1E99">
        <w:rPr>
          <w:rFonts w:ascii="BdE Neue Helvetica 45 Light" w:hAnsi="BdE Neue Helvetica 45 Light"/>
          <w:i/>
          <w:lang w:val="en-GB"/>
        </w:rPr>
        <w:t>*For debt originated by purchase of othe</w:t>
      </w:r>
      <w:r w:rsidR="00360D62" w:rsidRPr="007E1E99">
        <w:rPr>
          <w:rFonts w:ascii="BdE Neue Helvetica 45 Light" w:hAnsi="BdE Neue Helvetica 45 Light"/>
          <w:i/>
          <w:lang w:val="en-GB"/>
        </w:rPr>
        <w:t>r real estate properties we</w:t>
      </w:r>
      <w:r w:rsidRPr="007E1E99">
        <w:rPr>
          <w:rFonts w:ascii="BdE Neue Helvetica 45 Light" w:hAnsi="BdE Neue Helvetica 45 Light"/>
          <w:i/>
          <w:lang w:val="en-GB"/>
        </w:rPr>
        <w:t xml:space="preserve"> use</w:t>
      </w:r>
      <w:r w:rsidRPr="007E1E99">
        <w:rPr>
          <w:rFonts w:ascii="BdE Neue Helvetica 45 Light" w:hAnsi="BdE Neue Helvetica 45 Light"/>
          <w:lang w:val="en-GB"/>
        </w:rPr>
        <w:t xml:space="preserve"> </w:t>
      </w:r>
      <w:r w:rsidRPr="007E1E99">
        <w:rPr>
          <w:rFonts w:ascii="BdE Neue Helvetica 45 Light" w:hAnsi="BdE Neue Helvetica 45 Light"/>
          <w:i/>
          <w:lang w:val="en-GB"/>
        </w:rPr>
        <w:t>deuoprop</w:t>
      </w:r>
      <w:r w:rsidRPr="007E1E99">
        <w:rPr>
          <w:rFonts w:ascii="BdE Neue Helvetica 45 Light" w:hAnsi="BdE Neue Helvetica 45 Light"/>
          <w:lang w:val="en-GB"/>
        </w:rPr>
        <w:t>;</w:t>
      </w:r>
    </w:p>
    <w:p w14:paraId="43C94E8C" w14:textId="77777777" w:rsidR="00745AEC" w:rsidRPr="007E1E99" w:rsidRDefault="00745AEC" w:rsidP="00DD2DF3">
      <w:pPr>
        <w:pStyle w:val="Textosinformato"/>
        <w:rPr>
          <w:rFonts w:ascii="BdE Neue Helvetica 45 Light" w:hAnsi="BdE Neue Helvetica 45 Light"/>
          <w:lang w:val="en-GB"/>
        </w:rPr>
      </w:pPr>
    </w:p>
    <w:p w14:paraId="1CD739E9" w14:textId="77777777" w:rsidR="00544FBF" w:rsidRPr="007E1E99" w:rsidRDefault="00544FBF" w:rsidP="00544FBF">
      <w:pPr>
        <w:pStyle w:val="Textosinformato"/>
        <w:rPr>
          <w:rFonts w:ascii="BdE Neue Helvetica 45 Light" w:hAnsi="BdE Neue Helvetica 45 Light"/>
        </w:rPr>
      </w:pPr>
      <w:r w:rsidRPr="007E1E99">
        <w:rPr>
          <w:rFonts w:ascii="BdE Neue Helvetica 45 Light" w:hAnsi="BdE Neue Helvetica 45 Light"/>
        </w:rPr>
        <w:t>*Para deuda</w:t>
      </w:r>
      <w:r w:rsidR="00E439C2" w:rsidRPr="007E1E99">
        <w:rPr>
          <w:rFonts w:ascii="BdE Neue Helvetica 45 Light" w:hAnsi="BdE Neue Helvetica 45 Light"/>
        </w:rPr>
        <w:t>s</w:t>
      </w:r>
      <w:r w:rsidRPr="007E1E99">
        <w:rPr>
          <w:rFonts w:ascii="BdE Neue Helvetica 45 Light" w:hAnsi="BdE Neue Helvetica 45 Light"/>
        </w:rPr>
        <w:t xml:space="preserve"> pendientes por el resto de deudas (garantia real, credito personal, otras deudas,</w:t>
      </w:r>
      <w:r w:rsidR="00CF54A0" w:rsidRPr="007E1E99">
        <w:rPr>
          <w:rFonts w:ascii="BdE Neue Helvetica 45 Light" w:hAnsi="BdE Neue Helvetica 45 Light"/>
        </w:rPr>
        <w:t xml:space="preserve"> </w:t>
      </w:r>
      <w:r w:rsidRPr="007E1E99">
        <w:rPr>
          <w:rFonts w:ascii="BdE Neue Helvetica 45 Light" w:hAnsi="BdE Neue Helvetica 45 Light"/>
        </w:rPr>
        <w:t>deudas con tarjetas de credito) usaremos deuotros;</w:t>
      </w:r>
    </w:p>
    <w:p w14:paraId="07D56C73" w14:textId="77777777" w:rsidR="00CF54A0" w:rsidRPr="007E1E99" w:rsidRDefault="00CF54A0" w:rsidP="00544FBF">
      <w:pPr>
        <w:pStyle w:val="Textosinformato"/>
        <w:rPr>
          <w:rFonts w:ascii="BdE Neue Helvetica 45 Light" w:hAnsi="BdE Neue Helvetica 45 Light"/>
          <w:i/>
          <w:lang w:val="en-GB"/>
        </w:rPr>
      </w:pPr>
      <w:r w:rsidRPr="007E1E99">
        <w:rPr>
          <w:rFonts w:ascii="BdE Neue Helvetica 45 Light" w:hAnsi="BdE Neue Helvetica 45 Light"/>
          <w:i/>
          <w:lang w:val="en-GB"/>
        </w:rPr>
        <w:t>*For other outstanding debts (secured loans, personal loans, credit card balances and other debts) we use deuotros;</w:t>
      </w:r>
    </w:p>
    <w:p w14:paraId="21AE3239" w14:textId="77777777" w:rsidR="00E33E67" w:rsidRPr="00E71524" w:rsidRDefault="00E33E67" w:rsidP="00DD2DF3">
      <w:pPr>
        <w:pStyle w:val="Textosinformato"/>
        <w:rPr>
          <w:rFonts w:ascii="BdE Neue Helvetica 45 Light" w:hAnsi="BdE Neue Helvetica 45 Light"/>
          <w:b/>
          <w:lang w:val="en-US"/>
        </w:rPr>
      </w:pPr>
    </w:p>
    <w:p w14:paraId="32C98242"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8: RATIOS INDIVIDUALES DE DEUDA;</w:t>
      </w:r>
    </w:p>
    <w:p w14:paraId="7796F7BD" w14:textId="77777777" w:rsidR="0055511A" w:rsidRPr="007E1E99" w:rsidRDefault="00C273A2" w:rsidP="00DD2DF3">
      <w:pPr>
        <w:pStyle w:val="Textosinformato"/>
        <w:rPr>
          <w:rFonts w:ascii="BdE Neue Helvetica 45 Light" w:hAnsi="BdE Neue Helvetica 45 Light"/>
          <w:b/>
          <w:i/>
        </w:rPr>
      </w:pPr>
      <w:r w:rsidRPr="007E1E99">
        <w:rPr>
          <w:rFonts w:ascii="BdE Neue Helvetica 45 Light" w:hAnsi="BdE Neue Helvetica 45 Light"/>
          <w:b/>
          <w:i/>
        </w:rPr>
        <w:t xml:space="preserve">*TABLE 8: </w:t>
      </w:r>
      <w:r w:rsidR="0055511A" w:rsidRPr="007E1E99">
        <w:rPr>
          <w:rFonts w:ascii="BdE Neue Helvetica 45 Light" w:hAnsi="BdE Neue Helvetica 45 Light"/>
          <w:b/>
          <w:i/>
        </w:rPr>
        <w:t xml:space="preserve">INDIVIDUAL </w:t>
      </w:r>
      <w:r w:rsidRPr="007E1E99">
        <w:rPr>
          <w:rFonts w:ascii="BdE Neue Helvetica 45 Light" w:hAnsi="BdE Neue Helvetica 45 Light"/>
          <w:b/>
          <w:i/>
        </w:rPr>
        <w:t xml:space="preserve">DEBT </w:t>
      </w:r>
      <w:r w:rsidR="0055511A" w:rsidRPr="007E1E99">
        <w:rPr>
          <w:rFonts w:ascii="BdE Neue Helvetica 45 Light" w:hAnsi="BdE Neue Helvetica 45 Light"/>
          <w:b/>
          <w:i/>
        </w:rPr>
        <w:t>RATIOS;</w:t>
      </w:r>
    </w:p>
    <w:p w14:paraId="75AAFEB9" w14:textId="77777777" w:rsidR="00745AEC" w:rsidRPr="007E1E99" w:rsidRDefault="00745AEC" w:rsidP="00DD2DF3">
      <w:pPr>
        <w:pStyle w:val="Textosinformato"/>
        <w:rPr>
          <w:rFonts w:ascii="BdE Neue Helvetica 45 Light" w:hAnsi="BdE Neue Helvetica 45 Light"/>
        </w:rPr>
      </w:pPr>
    </w:p>
    <w:p w14:paraId="3BFB032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*PAGOS POR DEUDAS;</w:t>
      </w:r>
    </w:p>
    <w:p w14:paraId="27B4EA6D" w14:textId="77777777" w:rsidR="0055511A" w:rsidRPr="007E1E99" w:rsidRDefault="0055511A" w:rsidP="00DD2DF3">
      <w:pPr>
        <w:pStyle w:val="Textosinformato"/>
        <w:rPr>
          <w:rFonts w:ascii="BdE Neue Helvetica 45 Light" w:hAnsi="BdE Neue Helvetica 45 Light"/>
          <w:i/>
        </w:rPr>
      </w:pPr>
      <w:r w:rsidRPr="007E1E99">
        <w:rPr>
          <w:rFonts w:ascii="BdE Neue Helvetica 45 Light" w:hAnsi="BdE Neue Helvetica 45 Light"/>
          <w:i/>
        </w:rPr>
        <w:t>*DEBT PAYMENTS;</w:t>
      </w:r>
    </w:p>
    <w:p w14:paraId="629229B8" w14:textId="77777777" w:rsidR="00360D62" w:rsidRPr="007E1E99" w:rsidRDefault="00360D62" w:rsidP="00DD2DF3">
      <w:pPr>
        <w:pStyle w:val="Textosinformato"/>
        <w:rPr>
          <w:rFonts w:ascii="BdE Neue Helvetica 45 Light" w:hAnsi="BdE Neue Helvetica 45 Light"/>
        </w:rPr>
      </w:pPr>
      <w:r w:rsidRPr="007E1E99">
        <w:rPr>
          <w:rFonts w:ascii="BdE Neue Helvetica 45 Light" w:hAnsi="BdE Neue Helvetica 45 Light"/>
        </w:rPr>
        <w:t>*Para el total de pagos por deudas generamos la variable pagodeuda;</w:t>
      </w:r>
    </w:p>
    <w:p w14:paraId="1C5754AF" w14:textId="77777777" w:rsidR="00360D62" w:rsidRDefault="00360D6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total debt payments we generate the variable pagodeuda;</w:t>
      </w:r>
    </w:p>
    <w:p w14:paraId="5D587312" w14:textId="77777777" w:rsidR="009461C9" w:rsidRPr="007E1E99" w:rsidRDefault="009461C9" w:rsidP="00DD2DF3">
      <w:pPr>
        <w:pStyle w:val="Textosinformato"/>
        <w:rPr>
          <w:rFonts w:ascii="BdE Neue Helvetica 45 Light" w:hAnsi="BdE Neue Helvetica 45 Light"/>
          <w:i/>
          <w:lang w:val="en-GB"/>
        </w:rPr>
      </w:pPr>
    </w:p>
    <w:p w14:paraId="25436DE8" w14:textId="77777777"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gen pagodeuda=0;</w:t>
      </w:r>
    </w:p>
    <w:p w14:paraId="26DC1421" w14:textId="77777777"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gen pagodeuviv=0;</w:t>
      </w:r>
    </w:p>
    <w:p w14:paraId="63FD0E54" w14:textId="77777777"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gen pagodeuoprop=0;</w:t>
      </w:r>
    </w:p>
    <w:p w14:paraId="7E1B8C45"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gen pagodeusec3=0;</w:t>
      </w:r>
    </w:p>
    <w:p w14:paraId="01E13885"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set output error;</w:t>
      </w:r>
    </w:p>
    <w:p w14:paraId="3841E6C3"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forvalues j=1/4 {;</w:t>
      </w:r>
    </w:p>
    <w:p w14:paraId="533E9345"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display _newline(1) `j';</w:t>
      </w:r>
    </w:p>
    <w:p w14:paraId="22A4930A"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gen np2_18_`j'=p2_18_`j';</w:t>
      </w:r>
    </w:p>
    <w:p w14:paraId="1EA9995D" w14:textId="77777777" w:rsidR="00D97750" w:rsidRPr="00B808FA"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B808FA">
        <w:rPr>
          <w:rFonts w:ascii="BdE Neue Helvetica 45 Light" w:hAnsi="BdE Neue Helvetica 45 Light"/>
          <w:lang w:val="en-US"/>
        </w:rPr>
        <w:t>replace np2_18_`j'=0 if (p2_18_`j'==.|p2_18_`j'&lt;0);</w:t>
      </w:r>
    </w:p>
    <w:p w14:paraId="6B6D3722" w14:textId="77777777" w:rsidR="00D97750" w:rsidRPr="00E71524"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r>
      <w:r w:rsidRPr="00E71524">
        <w:rPr>
          <w:rFonts w:ascii="BdE Neue Helvetica 45 Light" w:hAnsi="BdE Neue Helvetica 45 Light"/>
          <w:lang w:val="en-US"/>
        </w:rPr>
        <w:t>replace pagodeuviv=pagodeuviv+np2_18_`j';</w:t>
      </w:r>
    </w:p>
    <w:p w14:paraId="57E915F3"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E71524">
        <w:rPr>
          <w:rFonts w:ascii="BdE Neue Helvetica 45 Light" w:hAnsi="BdE Neue Helvetica 45 Light"/>
          <w:lang w:val="en-US"/>
        </w:rPr>
        <w:tab/>
      </w:r>
      <w:r w:rsidRPr="00E71524">
        <w:rPr>
          <w:rFonts w:ascii="BdE Neue Helvetica 45 Light" w:hAnsi="BdE Neue Helvetica 45 Light"/>
          <w:lang w:val="en-US"/>
        </w:rPr>
        <w:tab/>
        <w:t>};</w:t>
      </w:r>
    </w:p>
    <w:p w14:paraId="23FBFC32" w14:textId="77777777" w:rsidR="00D97750" w:rsidRPr="00E71524" w:rsidRDefault="00D97750" w:rsidP="00D97750">
      <w:pPr>
        <w:pStyle w:val="Textosinformato"/>
        <w:rPr>
          <w:rFonts w:ascii="BdE Neue Helvetica 45 Light" w:hAnsi="BdE Neue Helvetica 45 Light"/>
          <w:lang w:val="en-US"/>
        </w:rPr>
      </w:pPr>
    </w:p>
    <w:p w14:paraId="1506D9BE"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forvalues j=1/8 {;</w:t>
      </w:r>
    </w:p>
    <w:p w14:paraId="42DBFDC1"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display _newline(1) `j';</w:t>
      </w:r>
    </w:p>
    <w:p w14:paraId="0CA2A3A4"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gen np3_11_`j'=p3_11_`j';</w:t>
      </w:r>
    </w:p>
    <w:p w14:paraId="566C8BD7" w14:textId="77777777" w:rsidR="00D97750" w:rsidRPr="00B808FA"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B808FA">
        <w:rPr>
          <w:rFonts w:ascii="BdE Neue Helvetica 45 Light" w:hAnsi="BdE Neue Helvetica 45 Light"/>
          <w:lang w:val="en-US"/>
        </w:rPr>
        <w:t>replace np3_11_`j'=0 if (p3_11_`j'==.|p3_11_`j'&lt;0);</w:t>
      </w:r>
    </w:p>
    <w:p w14:paraId="1D3D98F7" w14:textId="77777777" w:rsidR="00D97750" w:rsidRPr="00E71524"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r>
      <w:r w:rsidRPr="00E71524">
        <w:rPr>
          <w:rFonts w:ascii="BdE Neue Helvetica 45 Light" w:hAnsi="BdE Neue Helvetica 45 Light"/>
          <w:lang w:val="en-US"/>
        </w:rPr>
        <w:t>replace pagodeusec3=pagodeusec3+np3_11_`j';</w:t>
      </w:r>
    </w:p>
    <w:p w14:paraId="5F21F7BF"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E71524">
        <w:rPr>
          <w:rFonts w:ascii="BdE Neue Helvetica 45 Light" w:hAnsi="BdE Neue Helvetica 45 Light"/>
          <w:lang w:val="en-US"/>
        </w:rPr>
        <w:tab/>
      </w:r>
      <w:r w:rsidRPr="00E71524">
        <w:rPr>
          <w:rFonts w:ascii="BdE Neue Helvetica 45 Light" w:hAnsi="BdE Neue Helvetica 45 Light"/>
          <w:lang w:val="en-US"/>
        </w:rPr>
        <w:tab/>
        <w:t>};</w:t>
      </w:r>
    </w:p>
    <w:p w14:paraId="352A472F" w14:textId="77777777" w:rsidR="00D97750" w:rsidRPr="00E71524" w:rsidRDefault="00D97750" w:rsidP="00D97750">
      <w:pPr>
        <w:pStyle w:val="Textosinformato"/>
        <w:rPr>
          <w:rFonts w:ascii="BdE Neue Helvetica 45 Light" w:hAnsi="BdE Neue Helvetica 45 Light"/>
          <w:lang w:val="en-US"/>
        </w:rPr>
      </w:pPr>
    </w:p>
    <w:p w14:paraId="31F9A606"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forvalues m=1/3   {;</w:t>
      </w:r>
    </w:p>
    <w:p w14:paraId="516306C0"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forvalues j=1/3 {;</w:t>
      </w:r>
    </w:p>
    <w:p w14:paraId="5F06D408"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display _newline(1) `m' `j';</w:t>
      </w:r>
    </w:p>
    <w:p w14:paraId="24012068"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E71524">
        <w:rPr>
          <w:rFonts w:ascii="BdE Neue Helvetica 45 Light" w:hAnsi="BdE Neue Helvetica 45 Light"/>
          <w:lang w:val="en-US"/>
        </w:rPr>
        <w:tab/>
        <w:t>gen np2_61_`m'_`j'=p2_61_`m'_`j';</w:t>
      </w:r>
    </w:p>
    <w:p w14:paraId="5A450607" w14:textId="77777777" w:rsidR="00D97750" w:rsidRPr="00B808FA"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B808FA">
        <w:rPr>
          <w:rFonts w:ascii="BdE Neue Helvetica 45 Light" w:hAnsi="BdE Neue Helvetica 45 Light"/>
          <w:lang w:val="en-US"/>
        </w:rPr>
        <w:t>replace np2_61_`m'_`j'=0 if (p2_61_`m'_`j'==.|p2_61_`m'_`j'&lt;0);</w:t>
      </w:r>
    </w:p>
    <w:p w14:paraId="250528FD" w14:textId="77777777" w:rsidR="00D97750" w:rsidRPr="00B808FA"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t>replace pagodeuoprop=pagodeuoprop+np2_61_`m'_`j';</w:t>
      </w:r>
    </w:p>
    <w:p w14:paraId="520241B5" w14:textId="77777777" w:rsidR="00D97750" w:rsidRPr="00E71524"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r>
      <w:r w:rsidRPr="00B808FA">
        <w:rPr>
          <w:rFonts w:ascii="BdE Neue Helvetica 45 Light" w:hAnsi="BdE Neue Helvetica 45 Light"/>
          <w:lang w:val="en-US"/>
        </w:rPr>
        <w:tab/>
      </w:r>
      <w:r w:rsidRPr="00B808FA">
        <w:rPr>
          <w:rFonts w:ascii="BdE Neue Helvetica 45 Light" w:hAnsi="BdE Neue Helvetica 45 Light"/>
          <w:lang w:val="en-US"/>
        </w:rPr>
        <w:tab/>
      </w:r>
      <w:r w:rsidRPr="00E71524">
        <w:rPr>
          <w:rFonts w:ascii="BdE Neue Helvetica 45 Light" w:hAnsi="BdE Neue Helvetica 45 Light"/>
          <w:lang w:val="en-US"/>
        </w:rPr>
        <w:t>};</w:t>
      </w:r>
    </w:p>
    <w:p w14:paraId="3B9FA7C1"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w:t>
      </w:r>
    </w:p>
    <w:p w14:paraId="76F35946"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set output proc;</w:t>
      </w:r>
    </w:p>
    <w:p w14:paraId="70B4BB2D" w14:textId="77777777" w:rsidR="00D97750" w:rsidRPr="00E71524" w:rsidRDefault="00D97750" w:rsidP="00D97750">
      <w:pPr>
        <w:pStyle w:val="Textosinformato"/>
        <w:rPr>
          <w:rFonts w:ascii="BdE Neue Helvetica 45 Light" w:hAnsi="BdE Neue Helvetica 45 Light"/>
          <w:lang w:val="en-US"/>
        </w:rPr>
      </w:pPr>
    </w:p>
    <w:p w14:paraId="607DAB27"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gen np2_61_4=p2_61_4;</w:t>
      </w:r>
    </w:p>
    <w:p w14:paraId="501BD01B"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replace np2_61_4=0 if (p2_61_4==. | p2_61_4&lt;0);</w:t>
      </w:r>
    </w:p>
    <w:p w14:paraId="560B8CF3"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replace pagodeuoprop=pagodeuoprop+np2_61_4;</w:t>
      </w:r>
    </w:p>
    <w:p w14:paraId="142B2AC2" w14:textId="77777777" w:rsidR="00D97750" w:rsidRPr="00E71524" w:rsidRDefault="00D97750" w:rsidP="00D97750">
      <w:pPr>
        <w:pStyle w:val="Textosinformato"/>
        <w:rPr>
          <w:rFonts w:ascii="BdE Neue Helvetica 45 Light" w:hAnsi="BdE Neue Helvetica 45 Light"/>
          <w:lang w:val="en-US"/>
        </w:rPr>
      </w:pPr>
    </w:p>
    <w:p w14:paraId="57141E34"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gen np8_5b=p8_5b;</w:t>
      </w:r>
    </w:p>
    <w:p w14:paraId="39D7A6E7" w14:textId="77777777" w:rsidR="00D97750" w:rsidRPr="007E1E99" w:rsidRDefault="00D97750" w:rsidP="00D97750">
      <w:pPr>
        <w:pStyle w:val="Textosinformato"/>
        <w:rPr>
          <w:rFonts w:ascii="BdE Neue Helvetica 45 Light" w:hAnsi="BdE Neue Helvetica 45 Light"/>
        </w:rPr>
      </w:pPr>
      <w:r w:rsidRPr="00E71524">
        <w:rPr>
          <w:rFonts w:ascii="BdE Neue Helvetica 45 Light" w:hAnsi="BdE Neue Helvetica 45 Light"/>
          <w:lang w:val="en-US"/>
        </w:rPr>
        <w:t xml:space="preserve">replace np8_5b=0 if (p8_5b==. </w:t>
      </w:r>
      <w:r w:rsidRPr="007E1E99">
        <w:rPr>
          <w:rFonts w:ascii="BdE Neue Helvetica 45 Light" w:hAnsi="BdE Neue Helvetica 45 Light"/>
        </w:rPr>
        <w:t>| p8_5b&lt;0);</w:t>
      </w:r>
    </w:p>
    <w:p w14:paraId="212AC8FB" w14:textId="77777777"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gen pagotarjeta=np8_5b;</w:t>
      </w:r>
    </w:p>
    <w:p w14:paraId="016D0F9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b/>
      </w:r>
    </w:p>
    <w:p w14:paraId="4FFBD57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replace pagodeuda=pagodeuviv+pagodeuoprop+pagodeusec3</w:t>
      </w:r>
      <w:r w:rsidR="00544FBF" w:rsidRPr="007E1E99">
        <w:rPr>
          <w:rFonts w:ascii="BdE Neue Helvetica 45 Light" w:hAnsi="BdE Neue Helvetica 45 Light"/>
        </w:rPr>
        <w:t xml:space="preserve"> + pagotarjeta</w:t>
      </w:r>
      <w:r w:rsidRPr="007E1E99">
        <w:rPr>
          <w:rFonts w:ascii="BdE Neue Helvetica 45 Light" w:hAnsi="BdE Neue Helvetica 45 Light"/>
        </w:rPr>
        <w:t>;</w:t>
      </w:r>
    </w:p>
    <w:p w14:paraId="0B3A211D" w14:textId="77777777" w:rsidR="00745AEC" w:rsidRPr="007E1E99" w:rsidRDefault="00745AEC" w:rsidP="00DD2DF3">
      <w:pPr>
        <w:pStyle w:val="Textosinformato"/>
        <w:rPr>
          <w:rFonts w:ascii="BdE Neue Helvetica 45 Light" w:hAnsi="BdE Neue Helvetica 45 Light"/>
        </w:rPr>
      </w:pPr>
    </w:p>
    <w:p w14:paraId="50150869"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9: GASTO EN BIENES DURADEROS Y NO DURADEROS Y TENENCIA DE BIENES DURADEROS;</w:t>
      </w:r>
    </w:p>
    <w:p w14:paraId="51F08ACC" w14:textId="77777777" w:rsidR="0055511A" w:rsidRPr="007E1E99" w:rsidRDefault="0055511A"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 xml:space="preserve">*TABLE 9: </w:t>
      </w:r>
      <w:r w:rsidR="00715EA4" w:rsidRPr="007E1E99">
        <w:rPr>
          <w:rFonts w:ascii="BdE Neue Helvetica 45 Light" w:hAnsi="BdE Neue Helvetica 45 Light"/>
          <w:b/>
          <w:i/>
          <w:lang w:val="en-GB"/>
        </w:rPr>
        <w:t>EXPENDITURE</w:t>
      </w:r>
      <w:r w:rsidRPr="007E1E99">
        <w:rPr>
          <w:rFonts w:ascii="BdE Neue Helvetica 45 Light" w:hAnsi="BdE Neue Helvetica 45 Light"/>
          <w:b/>
          <w:i/>
          <w:lang w:val="en-GB"/>
        </w:rPr>
        <w:t xml:space="preserve"> ON NON-DURABLE AND DURABLE GOODS AND HOLDINGS OF DURABLE GOODS;</w:t>
      </w:r>
    </w:p>
    <w:p w14:paraId="1409881B" w14:textId="77777777" w:rsidR="00745AEC" w:rsidRPr="007E1E99" w:rsidRDefault="00745AEC" w:rsidP="00DD2DF3">
      <w:pPr>
        <w:pStyle w:val="Textosinformato"/>
        <w:rPr>
          <w:rFonts w:ascii="BdE Neue Helvetica 45 Light" w:hAnsi="BdE Neue Helvetica 45 Light"/>
          <w:lang w:val="en-GB"/>
        </w:rPr>
      </w:pPr>
    </w:p>
    <w:p w14:paraId="4CB73F09"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*1.-GASTO ANUAL BIENES VARIOS (% y mediana);</w:t>
      </w:r>
    </w:p>
    <w:p w14:paraId="2CFA2432" w14:textId="77777777" w:rsidR="0055511A" w:rsidRPr="007E1E99" w:rsidRDefault="0055511A"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*1.-ANNUAL EXPENDITURE ON DIFFERENT GOODS</w:t>
      </w:r>
      <w:r w:rsidR="00715EA4"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 and median);</w:t>
      </w:r>
    </w:p>
    <w:p w14:paraId="134B6989" w14:textId="77777777" w:rsidR="00745AEC" w:rsidRPr="007E1E99" w:rsidRDefault="00745AEC" w:rsidP="00DD2DF3">
      <w:pPr>
        <w:pStyle w:val="Textosinformato"/>
        <w:rPr>
          <w:rFonts w:ascii="BdE Neue Helvetica 45 Light" w:hAnsi="BdE Neue Helvetica 45 Light"/>
          <w:lang w:val="en-GB"/>
        </w:rPr>
      </w:pPr>
    </w:p>
    <w:p w14:paraId="4F1C584D" w14:textId="77777777" w:rsidR="00745AEC" w:rsidRPr="00E71524" w:rsidRDefault="0055511A" w:rsidP="0055511A">
      <w:pPr>
        <w:pStyle w:val="Textosinformato"/>
        <w:rPr>
          <w:rFonts w:ascii="BdE Neue Helvetica 45 Light" w:hAnsi="BdE Neue Helvetica 45 Light"/>
          <w:lang w:val="en-US"/>
        </w:rPr>
      </w:pPr>
      <w:r w:rsidRPr="00E71524">
        <w:rPr>
          <w:rFonts w:ascii="BdE Neue Helvetica 45 Light" w:hAnsi="BdE Neue Helvetica 45 Light"/>
          <w:lang w:val="en-US"/>
        </w:rPr>
        <w:t>*</w:t>
      </w:r>
      <w:r w:rsidR="00745AEC" w:rsidRPr="00E71524">
        <w:rPr>
          <w:rFonts w:ascii="BdE Neue Helvetica 45 Light" w:hAnsi="BdE Neue Helvetica 45 Light"/>
          <w:lang w:val="en-US"/>
        </w:rPr>
        <w:t>Gasto anual en Alimentacion;</w:t>
      </w:r>
    </w:p>
    <w:p w14:paraId="0D747045" w14:textId="77777777" w:rsidR="0055511A" w:rsidRPr="00E71524" w:rsidRDefault="0055511A" w:rsidP="0055511A">
      <w:pPr>
        <w:pStyle w:val="Textosinformato"/>
        <w:rPr>
          <w:rFonts w:ascii="BdE Neue Helvetica 45 Light" w:hAnsi="BdE Neue Helvetica 45 Light"/>
          <w:i/>
          <w:lang w:val="en-US"/>
        </w:rPr>
      </w:pPr>
      <w:r w:rsidRPr="00E71524">
        <w:rPr>
          <w:rFonts w:ascii="BdE Neue Helvetica 45 Light" w:hAnsi="BdE Neue Helvetica 45 Light"/>
          <w:i/>
          <w:lang w:val="en-US"/>
        </w:rPr>
        <w:t>*Annual expenditure on Food;</w:t>
      </w:r>
    </w:p>
    <w:p w14:paraId="4703C8EE" w14:textId="77777777" w:rsidR="00745AEC" w:rsidRPr="00E71524" w:rsidRDefault="00745AEC" w:rsidP="00DD2DF3">
      <w:pPr>
        <w:pStyle w:val="Textosinformato"/>
        <w:rPr>
          <w:rFonts w:ascii="BdE Neue Helvetica 45 Light" w:hAnsi="BdE Neue Helvetica 45 Light"/>
          <w:lang w:val="en-US"/>
        </w:rPr>
      </w:pPr>
    </w:p>
    <w:p w14:paraId="77401F56" w14:textId="77777777" w:rsidR="00745AEC" w:rsidRPr="00E71524" w:rsidRDefault="00745AEC" w:rsidP="00DD2DF3">
      <w:pPr>
        <w:pStyle w:val="Textosinformato"/>
        <w:rPr>
          <w:rFonts w:ascii="BdE Neue Helvetica 45 Light" w:hAnsi="BdE Neue Helvetica 45 Light"/>
          <w:lang w:val="en-US"/>
        </w:rPr>
      </w:pPr>
      <w:r w:rsidRPr="00E71524">
        <w:rPr>
          <w:rFonts w:ascii="BdE Neue Helvetica 45 Light" w:hAnsi="BdE Neue Helvetica 45 Light"/>
          <w:lang w:val="en-US"/>
        </w:rPr>
        <w:t>gen frec=12 if p9_2b==2;</w:t>
      </w:r>
    </w:p>
    <w:p w14:paraId="71FF0E04"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frec=12*4.3 if p9_2b==1;</w:t>
      </w:r>
    </w:p>
    <w:p w14:paraId="60C99F52"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gen alim=0;</w:t>
      </w:r>
    </w:p>
    <w:p w14:paraId="31F1EDF9"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alim=alim+(p9_2*frec) if p9_2&gt;0;</w:t>
      </w:r>
    </w:p>
    <w:p w14:paraId="2943337D" w14:textId="77777777" w:rsidR="00745AEC" w:rsidRPr="007E1E99" w:rsidRDefault="00745AEC" w:rsidP="00DD2DF3">
      <w:pPr>
        <w:pStyle w:val="Textosinformato"/>
        <w:rPr>
          <w:rFonts w:ascii="BdE Neue Helvetica 45 Light" w:hAnsi="BdE Neue Helvetica 45 Light"/>
          <w:lang w:val="en-US"/>
        </w:rPr>
      </w:pPr>
    </w:p>
    <w:p w14:paraId="121B079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*Gasto anual en Otros bienes no duraderos;</w:t>
      </w:r>
    </w:p>
    <w:p w14:paraId="31FE389E" w14:textId="77777777" w:rsidR="0055511A" w:rsidRPr="007E1E99" w:rsidRDefault="0055511A" w:rsidP="00DD2DF3">
      <w:pPr>
        <w:pStyle w:val="Textosinformato"/>
        <w:rPr>
          <w:rFonts w:ascii="BdE Neue Helvetica 45 Light" w:hAnsi="BdE Neue Helvetica 45 Light"/>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Annual expenditure on Other non-durable goods;</w:t>
      </w:r>
    </w:p>
    <w:p w14:paraId="00CED14E" w14:textId="77777777" w:rsidR="00745AEC" w:rsidRPr="007E1E99" w:rsidRDefault="00745AEC" w:rsidP="00DD2DF3">
      <w:pPr>
        <w:pStyle w:val="Textosinformato"/>
        <w:rPr>
          <w:rFonts w:ascii="BdE Neue Helvetica 45 Light" w:hAnsi="BdE Neue Helvetica 45 Light"/>
          <w:lang w:val="en-GB"/>
        </w:rPr>
      </w:pPr>
    </w:p>
    <w:p w14:paraId="194050E4" w14:textId="77777777" w:rsidR="00745AEC" w:rsidRPr="00E71524" w:rsidRDefault="00745AEC" w:rsidP="00DD2DF3">
      <w:pPr>
        <w:pStyle w:val="Textosinformato"/>
        <w:rPr>
          <w:rFonts w:ascii="BdE Neue Helvetica 45 Light" w:hAnsi="BdE Neue Helvetica 45 Light"/>
          <w:lang w:val="en-US"/>
        </w:rPr>
      </w:pPr>
      <w:r w:rsidRPr="00E71524">
        <w:rPr>
          <w:rFonts w:ascii="BdE Neue Helvetica 45 Light" w:hAnsi="BdE Neue Helvetica 45 Light"/>
          <w:lang w:val="en-US"/>
        </w:rPr>
        <w:t>gen nodur=0;</w:t>
      </w:r>
    </w:p>
    <w:p w14:paraId="536BED1B" w14:textId="77777777" w:rsidR="00745AEC" w:rsidRPr="007E1E99" w:rsidRDefault="00745AEC" w:rsidP="00DD2DF3">
      <w:pPr>
        <w:pStyle w:val="Textosinformato"/>
        <w:rPr>
          <w:rFonts w:ascii="BdE Neue Helvetica 45 Light" w:hAnsi="BdE Neue Helvetica 45 Light"/>
          <w:lang w:val="en-US"/>
        </w:rPr>
      </w:pPr>
      <w:r w:rsidRPr="007E1E99">
        <w:rPr>
          <w:rFonts w:ascii="BdE Neue Helvetica 45 Light" w:hAnsi="BdE Neue Helvetica 45 Light"/>
          <w:lang w:val="en-US"/>
        </w:rPr>
        <w:t>replace nodur=nodur+(p9_1*12)-alim if p9_1&gt;0;</w:t>
      </w:r>
    </w:p>
    <w:p w14:paraId="6E740593" w14:textId="77777777" w:rsidR="00745AEC" w:rsidRPr="007E1E99" w:rsidRDefault="00745AEC" w:rsidP="00DD2DF3">
      <w:pPr>
        <w:pStyle w:val="Textosinformato"/>
        <w:rPr>
          <w:rFonts w:ascii="BdE Neue Helvetica 45 Light" w:hAnsi="BdE Neue Helvetica 45 Light"/>
          <w:lang w:val="en-US"/>
        </w:rPr>
      </w:pPr>
    </w:p>
    <w:p w14:paraId="7406DBF9" w14:textId="77777777" w:rsidR="00745AEC" w:rsidRPr="007E1E99" w:rsidRDefault="001A3683" w:rsidP="00DD2DF3">
      <w:pPr>
        <w:pStyle w:val="Textosinformato"/>
        <w:rPr>
          <w:rFonts w:ascii="BdE Neue Helvetica 45 Light" w:hAnsi="BdE Neue Helvetica 45 Light"/>
        </w:rPr>
      </w:pPr>
      <w:r w:rsidRPr="007E1E99">
        <w:rPr>
          <w:rFonts w:ascii="BdE Neue Helvetica 45 Light" w:hAnsi="BdE Neue Helvetica 45 Light"/>
        </w:rPr>
        <w:t>*Gasto anual en v</w:t>
      </w:r>
      <w:r w:rsidR="00745AEC" w:rsidRPr="007E1E99">
        <w:rPr>
          <w:rFonts w:ascii="BdE Neue Helvetica 45 Light" w:hAnsi="BdE Neue Helvetica 45 Light"/>
        </w:rPr>
        <w:t>ehiculos (si/no y valor);</w:t>
      </w:r>
    </w:p>
    <w:p w14:paraId="4631DE29" w14:textId="77777777" w:rsidR="0055511A" w:rsidRPr="007E1E99" w:rsidRDefault="001A368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*Annual expenditure on v</w:t>
      </w:r>
      <w:r w:rsidR="0055511A" w:rsidRPr="007E1E99">
        <w:rPr>
          <w:rFonts w:ascii="BdE Neue Helvetica 45 Light" w:hAnsi="BdE Neue Helvetica 45 Light"/>
          <w:i/>
          <w:lang w:val="en-GB"/>
        </w:rPr>
        <w:t>ehicles (yes/no and value);</w:t>
      </w:r>
    </w:p>
    <w:p w14:paraId="0224AABB" w14:textId="77777777" w:rsidR="00745AEC" w:rsidRPr="007E1E99" w:rsidRDefault="00745AEC" w:rsidP="00DD2DF3">
      <w:pPr>
        <w:pStyle w:val="Textosinformato"/>
        <w:rPr>
          <w:rFonts w:ascii="BdE Neue Helvetica 45 Light" w:hAnsi="BdE Neue Helvetica 45 Light"/>
          <w:lang w:val="en-GB"/>
        </w:rPr>
      </w:pPr>
    </w:p>
    <w:p w14:paraId="53B6879F" w14:textId="77777777" w:rsidR="00745AEC" w:rsidRPr="007E1E99" w:rsidRDefault="00715EA4" w:rsidP="00DD2DF3">
      <w:pPr>
        <w:pStyle w:val="Textosinformato"/>
        <w:rPr>
          <w:rFonts w:ascii="BdE Neue Helvetica 45 Light" w:hAnsi="BdE Neue Helvetica 45 Light"/>
        </w:rPr>
      </w:pPr>
      <w:r w:rsidRPr="007E1E99">
        <w:rPr>
          <w:rFonts w:ascii="BdE Neue Helvetica 45 Light" w:hAnsi="BdE Neue Helvetica 45 Light"/>
        </w:rPr>
        <w:t>*Para decisión adquisición</w:t>
      </w:r>
      <w:r w:rsidR="00745AEC" w:rsidRPr="007E1E99">
        <w:rPr>
          <w:rFonts w:ascii="BdE Neue Helvetica 45 Light" w:hAnsi="BdE Neue Helvetica 45 Light"/>
        </w:rPr>
        <w:t xml:space="preserve"> vehículos;</w:t>
      </w:r>
    </w:p>
    <w:p w14:paraId="1C7DC7BE" w14:textId="77777777" w:rsidR="0055511A" w:rsidRPr="00E71524" w:rsidRDefault="001A3683" w:rsidP="00DD2DF3">
      <w:pPr>
        <w:pStyle w:val="Textosinformato"/>
        <w:rPr>
          <w:rFonts w:ascii="BdE Neue Helvetica 45 Light" w:hAnsi="BdE Neue Helvetica 45 Light"/>
          <w:i/>
          <w:lang w:val="es-ES"/>
        </w:rPr>
      </w:pPr>
      <w:r w:rsidRPr="00E71524">
        <w:rPr>
          <w:rFonts w:ascii="BdE Neue Helvetica 45 Light" w:hAnsi="BdE Neue Helvetica 45 Light"/>
          <w:i/>
          <w:lang w:val="es-ES"/>
        </w:rPr>
        <w:t>*For the d</w:t>
      </w:r>
      <w:r w:rsidR="00C273A2" w:rsidRPr="00E71524">
        <w:rPr>
          <w:rFonts w:ascii="BdE Neue Helvetica 45 Light" w:hAnsi="BdE Neue Helvetica 45 Light"/>
          <w:i/>
          <w:lang w:val="es-ES"/>
        </w:rPr>
        <w:t>ecision to buy</w:t>
      </w:r>
      <w:r w:rsidR="00715EA4" w:rsidRPr="00E71524">
        <w:rPr>
          <w:rFonts w:ascii="BdE Neue Helvetica 45 Light" w:hAnsi="BdE Neue Helvetica 45 Light"/>
          <w:i/>
          <w:lang w:val="es-ES"/>
        </w:rPr>
        <w:t xml:space="preserve"> vehicles</w:t>
      </w:r>
      <w:r w:rsidR="0055511A" w:rsidRPr="00E71524">
        <w:rPr>
          <w:rFonts w:ascii="BdE Neue Helvetica 45 Light" w:hAnsi="BdE Neue Helvetica 45 Light"/>
          <w:i/>
          <w:lang w:val="es-ES"/>
        </w:rPr>
        <w:t>;</w:t>
      </w:r>
    </w:p>
    <w:p w14:paraId="20647A80" w14:textId="77777777" w:rsidR="00745AEC" w:rsidRPr="00E71524" w:rsidRDefault="00745AEC" w:rsidP="00DD2DF3">
      <w:pPr>
        <w:pStyle w:val="Textosinformato"/>
        <w:rPr>
          <w:rFonts w:ascii="BdE Neue Helvetica 45 Light" w:hAnsi="BdE Neue Helvetica 45 Light"/>
          <w:lang w:val="es-ES"/>
        </w:rPr>
      </w:pPr>
      <w:r w:rsidRPr="00E71524">
        <w:rPr>
          <w:rFonts w:ascii="BdE Neue Helvetica 45 Light" w:hAnsi="BdE Neue Helvetica 45 Light"/>
          <w:lang w:val="es-ES"/>
        </w:rPr>
        <w:t>gen gvehic=(p2_73==1|p2_77==1);</w:t>
      </w:r>
    </w:p>
    <w:p w14:paraId="49BC3600" w14:textId="77777777" w:rsidR="00745AEC" w:rsidRPr="00E71524" w:rsidRDefault="00745AEC" w:rsidP="00DD2DF3">
      <w:pPr>
        <w:pStyle w:val="Textosinformato"/>
        <w:rPr>
          <w:rFonts w:ascii="BdE Neue Helvetica 45 Light" w:hAnsi="BdE Neue Helvetica 45 Light"/>
          <w:lang w:val="es-ES"/>
        </w:rPr>
      </w:pPr>
    </w:p>
    <w:p w14:paraId="54706C00" w14:textId="77777777" w:rsidR="00745AEC" w:rsidRPr="00E71524" w:rsidRDefault="00C273A2" w:rsidP="00DD2DF3">
      <w:pPr>
        <w:pStyle w:val="Textosinformato"/>
        <w:rPr>
          <w:rFonts w:ascii="BdE Neue Helvetica 45 Light" w:hAnsi="BdE Neue Helvetica 45 Light"/>
          <w:lang w:val="es-ES"/>
        </w:rPr>
      </w:pPr>
      <w:r w:rsidRPr="00E71524">
        <w:rPr>
          <w:rFonts w:ascii="BdE Neue Helvetica 45 Light" w:hAnsi="BdE Neue Helvetica 45 Light"/>
          <w:lang w:val="es-ES"/>
        </w:rPr>
        <w:t>*P</w:t>
      </w:r>
      <w:r w:rsidR="00745AEC" w:rsidRPr="00E71524">
        <w:rPr>
          <w:rFonts w:ascii="BdE Neue Helvetica 45 Light" w:hAnsi="BdE Neue Helvetica 45 Light"/>
          <w:lang w:val="es-ES"/>
        </w:rPr>
        <w:t>ara valor adquisicion vehículos;</w:t>
      </w:r>
    </w:p>
    <w:p w14:paraId="77EC1935" w14:textId="77777777" w:rsidR="00F77486"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C273A2" w:rsidRPr="007E1E99">
        <w:rPr>
          <w:rFonts w:ascii="BdE Neue Helvetica 45 Light" w:hAnsi="BdE Neue Helvetica 45 Light"/>
          <w:i/>
          <w:lang w:val="en-GB"/>
        </w:rPr>
        <w:t>For the</w:t>
      </w:r>
      <w:r w:rsidRPr="007E1E99">
        <w:rPr>
          <w:rFonts w:ascii="BdE Neue Helvetica 45 Light" w:hAnsi="BdE Neue Helvetica 45 Light"/>
          <w:i/>
          <w:lang w:val="en-GB"/>
        </w:rPr>
        <w:t xml:space="preserve"> value of vehicles</w:t>
      </w:r>
      <w:r w:rsidR="00C273A2" w:rsidRPr="007E1E99">
        <w:rPr>
          <w:rFonts w:ascii="BdE Neue Helvetica 45 Light" w:hAnsi="BdE Neue Helvetica 45 Light"/>
          <w:i/>
          <w:lang w:val="en-GB"/>
        </w:rPr>
        <w:t xml:space="preserve"> purchased</w:t>
      </w:r>
      <w:r w:rsidRPr="007E1E99">
        <w:rPr>
          <w:rFonts w:ascii="BdE Neue Helvetica 45 Light" w:hAnsi="BdE Neue Helvetica 45 Light"/>
          <w:i/>
          <w:lang w:val="en-GB"/>
        </w:rPr>
        <w:t>;</w:t>
      </w:r>
    </w:p>
    <w:p w14:paraId="379004F5" w14:textId="77777777" w:rsidR="00745AEC" w:rsidRPr="007E1E99" w:rsidRDefault="00745AEC" w:rsidP="00DD2DF3">
      <w:pPr>
        <w:pStyle w:val="Textosinformato"/>
        <w:rPr>
          <w:rFonts w:ascii="BdE Neue Helvetica 45 Light" w:hAnsi="BdE Neue Helvetica 45 Light"/>
          <w:lang w:val="en-GB"/>
        </w:rPr>
      </w:pPr>
    </w:p>
    <w:p w14:paraId="2B1B0AD7"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gen gimpvehic=0;</w:t>
      </w:r>
    </w:p>
    <w:p w14:paraId="477B99CB"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gimpvehic=gimpvehic+p2_74 if (p2_74&gt;0 &amp; p2_74~=.);</w:t>
      </w:r>
    </w:p>
    <w:p w14:paraId="6BC7E9B8"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gimpvehic=gimpvehic+p2_78 if (p2_78&gt;0 &amp; p2_78~=.);</w:t>
      </w:r>
    </w:p>
    <w:p w14:paraId="6F5E240A" w14:textId="77777777" w:rsidR="00745AEC" w:rsidRPr="007E1E99" w:rsidRDefault="00745AEC" w:rsidP="00DD2DF3">
      <w:pPr>
        <w:pStyle w:val="Textosinformato"/>
        <w:rPr>
          <w:rFonts w:ascii="BdE Neue Helvetica 45 Light" w:hAnsi="BdE Neue Helvetica 45 Light"/>
          <w:lang w:val="en-GB"/>
        </w:rPr>
      </w:pPr>
    </w:p>
    <w:p w14:paraId="09997891"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*Gasto anual en Otros bienes duraderos (si/no y valor);</w:t>
      </w:r>
    </w:p>
    <w:p w14:paraId="5FB2F990" w14:textId="77777777" w:rsidR="00F77486"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*Annual expenditure on Other durable goods (yes/no and value);</w:t>
      </w:r>
    </w:p>
    <w:p w14:paraId="701CED90" w14:textId="77777777" w:rsidR="00745AEC" w:rsidRPr="007E1E99" w:rsidRDefault="00745AEC" w:rsidP="00DD2DF3">
      <w:pPr>
        <w:pStyle w:val="Textosinformato"/>
        <w:rPr>
          <w:rFonts w:ascii="BdE Neue Helvetica 45 Light" w:hAnsi="BdE Neue Helvetica 45 Light"/>
          <w:lang w:val="en-GB"/>
        </w:rPr>
      </w:pPr>
    </w:p>
    <w:p w14:paraId="20D2AEDE" w14:textId="77777777" w:rsidR="00745AEC" w:rsidRPr="007E1E99" w:rsidRDefault="00715EA4" w:rsidP="00DD2DF3">
      <w:pPr>
        <w:pStyle w:val="Textosinformato"/>
        <w:rPr>
          <w:rFonts w:ascii="BdE Neue Helvetica 45 Light" w:hAnsi="BdE Neue Helvetica 45 Light"/>
        </w:rPr>
      </w:pPr>
      <w:r w:rsidRPr="007E1E99">
        <w:rPr>
          <w:rFonts w:ascii="BdE Neue Helvetica 45 Light" w:hAnsi="BdE Neue Helvetica 45 Light"/>
        </w:rPr>
        <w:t>*P</w:t>
      </w:r>
      <w:r w:rsidR="00745AEC" w:rsidRPr="007E1E99">
        <w:rPr>
          <w:rFonts w:ascii="BdE Neue Helvetica 45 Light" w:hAnsi="BdE Neue Helvetica 45 Light"/>
        </w:rPr>
        <w:t xml:space="preserve">ara </w:t>
      </w:r>
      <w:r w:rsidRPr="007E1E99">
        <w:rPr>
          <w:rFonts w:ascii="BdE Neue Helvetica 45 Light" w:hAnsi="BdE Neue Helvetica 45 Light"/>
        </w:rPr>
        <w:t xml:space="preserve">decisión adquisición </w:t>
      </w:r>
      <w:r w:rsidR="00745AEC" w:rsidRPr="007E1E99">
        <w:rPr>
          <w:rFonts w:ascii="BdE Neue Helvetica 45 Light" w:hAnsi="BdE Neue Helvetica 45 Light"/>
        </w:rPr>
        <w:t>bienes duraderos utilizamos la p2_69;</w:t>
      </w:r>
    </w:p>
    <w:p w14:paraId="4D8B305F" w14:textId="77777777" w:rsidR="00745AEC"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1A3683" w:rsidRPr="007E1E99">
        <w:rPr>
          <w:rFonts w:ascii="BdE Neue Helvetica 45 Light" w:hAnsi="BdE Neue Helvetica 45 Light"/>
          <w:i/>
          <w:lang w:val="en-GB"/>
        </w:rPr>
        <w:t>For the d</w:t>
      </w:r>
      <w:r w:rsidR="00C273A2" w:rsidRPr="007E1E99">
        <w:rPr>
          <w:rFonts w:ascii="BdE Neue Helvetica 45 Light" w:hAnsi="BdE Neue Helvetica 45 Light"/>
          <w:i/>
          <w:lang w:val="en-GB"/>
        </w:rPr>
        <w:t>ecision to buy</w:t>
      </w:r>
      <w:r w:rsidRPr="007E1E99">
        <w:rPr>
          <w:rFonts w:ascii="BdE Neue Helvetica 45 Light" w:hAnsi="BdE Neue Helvetica 45 Light"/>
          <w:i/>
          <w:lang w:val="en-GB"/>
        </w:rPr>
        <w:t xml:space="preserve"> durable goods we use the variable p2_69;</w:t>
      </w:r>
    </w:p>
    <w:p w14:paraId="6FCB8F6A" w14:textId="77777777" w:rsidR="00F77486" w:rsidRPr="007E1E99" w:rsidRDefault="00F77486" w:rsidP="00DD2DF3">
      <w:pPr>
        <w:pStyle w:val="Textosinformato"/>
        <w:rPr>
          <w:rFonts w:ascii="BdE Neue Helvetica 45 Light" w:hAnsi="BdE Neue Helvetica 45 Light"/>
          <w:lang w:val="en-GB"/>
        </w:rPr>
      </w:pPr>
    </w:p>
    <w:p w14:paraId="6F49CCB7" w14:textId="77777777" w:rsidR="009461C9" w:rsidRPr="00E71524" w:rsidRDefault="009461C9" w:rsidP="00DD2DF3">
      <w:pPr>
        <w:pStyle w:val="Textosinformato"/>
        <w:rPr>
          <w:rFonts w:ascii="BdE Neue Helvetica 45 Light" w:hAnsi="BdE Neue Helvetica 45 Light"/>
          <w:lang w:val="en-US"/>
        </w:rPr>
      </w:pPr>
    </w:p>
    <w:p w14:paraId="7D3F8861" w14:textId="77777777" w:rsidR="00745AEC" w:rsidRPr="007E1E99" w:rsidRDefault="00C273A2" w:rsidP="00DD2DF3">
      <w:pPr>
        <w:pStyle w:val="Textosinformato"/>
        <w:rPr>
          <w:rFonts w:ascii="BdE Neue Helvetica 45 Light" w:hAnsi="BdE Neue Helvetica 45 Light"/>
        </w:rPr>
      </w:pPr>
      <w:r w:rsidRPr="007E1E99">
        <w:rPr>
          <w:rFonts w:ascii="BdE Neue Helvetica 45 Light" w:hAnsi="BdE Neue Helvetica 45 Light"/>
        </w:rPr>
        <w:t>*P</w:t>
      </w:r>
      <w:r w:rsidR="00745AEC" w:rsidRPr="007E1E99">
        <w:rPr>
          <w:rFonts w:ascii="BdE Neue Helvetica 45 Light" w:hAnsi="BdE Neue Helvetica 45 Light"/>
        </w:rPr>
        <w:t xml:space="preserve">ara valor </w:t>
      </w:r>
      <w:r w:rsidR="00D97750" w:rsidRPr="007E1E99">
        <w:rPr>
          <w:rFonts w:ascii="BdE Neue Helvetica 45 Light" w:hAnsi="BdE Neue Helvetica 45 Light"/>
        </w:rPr>
        <w:t>adquisición</w:t>
      </w:r>
      <w:r w:rsidR="00BB0C05" w:rsidRPr="007E1E99">
        <w:rPr>
          <w:rFonts w:ascii="BdE Neue Helvetica 45 Light" w:hAnsi="BdE Neue Helvetica 45 Light"/>
        </w:rPr>
        <w:t xml:space="preserve"> bienes duraderos usa</w:t>
      </w:r>
      <w:r w:rsidR="00745AEC" w:rsidRPr="007E1E99">
        <w:rPr>
          <w:rFonts w:ascii="BdE Neue Helvetica 45 Light" w:hAnsi="BdE Neue Helvetica 45 Light"/>
        </w:rPr>
        <w:t>mos p2_70;</w:t>
      </w:r>
    </w:p>
    <w:p w14:paraId="095FF3D8" w14:textId="77777777" w:rsidR="00F77486"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C273A2" w:rsidRPr="007E1E99">
        <w:rPr>
          <w:rFonts w:ascii="BdE Neue Helvetica 45 Light" w:hAnsi="BdE Neue Helvetica 45 Light"/>
          <w:i/>
          <w:lang w:val="en-GB"/>
        </w:rPr>
        <w:t>F</w:t>
      </w:r>
      <w:r w:rsidRPr="007E1E99">
        <w:rPr>
          <w:rFonts w:ascii="BdE Neue Helvetica 45 Light" w:hAnsi="BdE Neue Helvetica 45 Light"/>
          <w:i/>
          <w:lang w:val="en-GB"/>
        </w:rPr>
        <w:t xml:space="preserve">or the value </w:t>
      </w:r>
      <w:r w:rsidR="00715EA4" w:rsidRPr="007E1E99">
        <w:rPr>
          <w:rFonts w:ascii="BdE Neue Helvetica 45 Light" w:hAnsi="BdE Neue Helvetica 45 Light"/>
          <w:i/>
          <w:lang w:val="en-GB"/>
        </w:rPr>
        <w:t xml:space="preserve">of durable </w:t>
      </w:r>
      <w:r w:rsidR="00BB0C05" w:rsidRPr="007E1E99">
        <w:rPr>
          <w:rFonts w:ascii="BdE Neue Helvetica 45 Light" w:hAnsi="BdE Neue Helvetica 45 Light"/>
          <w:i/>
          <w:lang w:val="en-GB"/>
        </w:rPr>
        <w:t>goods</w:t>
      </w:r>
      <w:r w:rsidR="00C273A2" w:rsidRPr="007E1E99">
        <w:rPr>
          <w:rFonts w:ascii="BdE Neue Helvetica 45 Light" w:hAnsi="BdE Neue Helvetica 45 Light"/>
          <w:i/>
          <w:lang w:val="en-GB"/>
        </w:rPr>
        <w:t xml:space="preserve"> purchases</w:t>
      </w:r>
      <w:r w:rsidR="00BB0C05" w:rsidRPr="007E1E99">
        <w:rPr>
          <w:rFonts w:ascii="BdE Neue Helvetica 45 Light" w:hAnsi="BdE Neue Helvetica 45 Light"/>
          <w:i/>
          <w:lang w:val="en-GB"/>
        </w:rPr>
        <w:t xml:space="preserve"> we</w:t>
      </w:r>
      <w:r w:rsidRPr="007E1E99">
        <w:rPr>
          <w:rFonts w:ascii="BdE Neue Helvetica 45 Light" w:hAnsi="BdE Neue Helvetica 45 Light"/>
          <w:i/>
          <w:lang w:val="en-GB"/>
        </w:rPr>
        <w:t xml:space="preserve"> use p2_70;</w:t>
      </w:r>
    </w:p>
    <w:p w14:paraId="411A49A9" w14:textId="77777777" w:rsidR="00745AEC" w:rsidRPr="007E1E99" w:rsidRDefault="00745AEC" w:rsidP="00DD2DF3">
      <w:pPr>
        <w:pStyle w:val="Textosinformato"/>
        <w:rPr>
          <w:rFonts w:ascii="BdE Neue Helvetica 45 Light" w:hAnsi="BdE Neue Helvetica 45 Light"/>
          <w:lang w:val="en-GB"/>
        </w:rPr>
      </w:pPr>
    </w:p>
    <w:p w14:paraId="2888A7F8"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*2.- PARA TENENCIA DURADEROS (% Y MEDIANA);</w:t>
      </w:r>
    </w:p>
    <w:p w14:paraId="1DA0AB30" w14:textId="77777777" w:rsidR="00F77486" w:rsidRPr="007E1E99" w:rsidRDefault="00F77486"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*2.- FOR HOLDING</w:t>
      </w:r>
      <w:r w:rsidR="00715EA4" w:rsidRPr="007E1E99">
        <w:rPr>
          <w:rFonts w:ascii="BdE Neue Helvetica 45 Light" w:hAnsi="BdE Neue Helvetica 45 Light"/>
          <w:b/>
          <w:i/>
          <w:lang w:val="en-GB"/>
        </w:rPr>
        <w:t>S</w:t>
      </w:r>
      <w:r w:rsidRPr="007E1E99">
        <w:rPr>
          <w:rFonts w:ascii="BdE Neue Helvetica 45 Light" w:hAnsi="BdE Neue Helvetica 45 Light"/>
          <w:b/>
          <w:i/>
          <w:lang w:val="en-GB"/>
        </w:rPr>
        <w:t xml:space="preserve"> OF DURABLE GOODS (% AND MEDIAN);</w:t>
      </w:r>
    </w:p>
    <w:p w14:paraId="37D41EF7" w14:textId="77777777" w:rsidR="00745AEC" w:rsidRPr="007E1E99" w:rsidRDefault="00745AEC" w:rsidP="00DD2DF3">
      <w:pPr>
        <w:pStyle w:val="Textosinformato"/>
        <w:rPr>
          <w:rFonts w:ascii="BdE Neue Helvetica 45 Light" w:hAnsi="BdE Neue Helvetica 45 Light"/>
          <w:lang w:val="en-GB"/>
        </w:rPr>
      </w:pPr>
    </w:p>
    <w:p w14:paraId="5FB4AAFE" w14:textId="77777777" w:rsidR="00745AEC" w:rsidRPr="007E1E99" w:rsidRDefault="00C273A2" w:rsidP="00DD2DF3">
      <w:pPr>
        <w:pStyle w:val="Textosinformato"/>
        <w:rPr>
          <w:rFonts w:ascii="BdE Neue Helvetica 45 Light" w:hAnsi="BdE Neue Helvetica 45 Light"/>
          <w:lang w:val="en-GB"/>
        </w:rPr>
      </w:pPr>
      <w:r w:rsidRPr="007E1E99">
        <w:rPr>
          <w:rFonts w:ascii="BdE Neue Helvetica 45 Light" w:hAnsi="BdE Neue Helvetica 45 Light"/>
          <w:lang w:val="en-GB"/>
        </w:rPr>
        <w:t>*Tenencia v</w:t>
      </w:r>
      <w:r w:rsidR="00745AEC" w:rsidRPr="007E1E99">
        <w:rPr>
          <w:rFonts w:ascii="BdE Neue Helvetica 45 Light" w:hAnsi="BdE Neue Helvetica 45 Light"/>
          <w:lang w:val="en-GB"/>
        </w:rPr>
        <w:t>ehiculos;</w:t>
      </w:r>
    </w:p>
    <w:p w14:paraId="3110B422" w14:textId="77777777" w:rsidR="00F77486" w:rsidRPr="007E1E99" w:rsidRDefault="00C273A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*Holding of v</w:t>
      </w:r>
      <w:r w:rsidR="00F77486" w:rsidRPr="007E1E99">
        <w:rPr>
          <w:rFonts w:ascii="BdE Neue Helvetica 45 Light" w:hAnsi="BdE Neue Helvetica 45 Light"/>
          <w:i/>
          <w:lang w:val="en-GB"/>
        </w:rPr>
        <w:t>ehicles;</w:t>
      </w:r>
    </w:p>
    <w:p w14:paraId="68DB385E" w14:textId="77777777" w:rsidR="00745AEC" w:rsidRPr="007E1E99" w:rsidRDefault="00745AEC" w:rsidP="00DD2DF3">
      <w:pPr>
        <w:pStyle w:val="Textosinformato"/>
        <w:rPr>
          <w:rFonts w:ascii="BdE Neue Helvetica 45 Light" w:hAnsi="BdE Neue Helvetica 45 Light"/>
          <w:lang w:val="en-GB"/>
        </w:rPr>
      </w:pPr>
    </w:p>
    <w:p w14:paraId="3D0E5AF2" w14:textId="77777777" w:rsidR="00745AEC" w:rsidRPr="00E71524" w:rsidRDefault="00C273A2" w:rsidP="00DD2DF3">
      <w:pPr>
        <w:pStyle w:val="Textosinformato"/>
        <w:rPr>
          <w:rFonts w:ascii="BdE Neue Helvetica 45 Light" w:hAnsi="BdE Neue Helvetica 45 Light"/>
          <w:lang w:val="es-ES"/>
        </w:rPr>
      </w:pPr>
      <w:r w:rsidRPr="00E71524">
        <w:rPr>
          <w:rFonts w:ascii="BdE Neue Helvetica 45 Light" w:hAnsi="BdE Neue Helvetica 45 Light"/>
          <w:lang w:val="es-ES"/>
        </w:rPr>
        <w:t>*Proporcion con v</w:t>
      </w:r>
      <w:r w:rsidR="00745AEC" w:rsidRPr="00E71524">
        <w:rPr>
          <w:rFonts w:ascii="BdE Neue Helvetica 45 Light" w:hAnsi="BdE Neue Helvetica 45 Light"/>
          <w:lang w:val="es-ES"/>
        </w:rPr>
        <w:t>ehiculos;</w:t>
      </w:r>
    </w:p>
    <w:p w14:paraId="6AC3C5DC" w14:textId="77777777" w:rsidR="00F77486" w:rsidRPr="00E71524" w:rsidRDefault="00F77486" w:rsidP="00DD2DF3">
      <w:pPr>
        <w:pStyle w:val="Textosinformato"/>
        <w:rPr>
          <w:rFonts w:ascii="BdE Neue Helvetica 45 Light" w:hAnsi="BdE Neue Helvetica 45 Light"/>
          <w:i/>
          <w:lang w:val="es-ES"/>
        </w:rPr>
      </w:pPr>
      <w:r w:rsidRPr="00E71524">
        <w:rPr>
          <w:rFonts w:ascii="BdE Neue Helvetica 45 Light" w:hAnsi="BdE Neue Helvetica 45 Light"/>
          <w:i/>
          <w:lang w:val="es-ES"/>
        </w:rPr>
        <w:t xml:space="preserve">*Percentage with </w:t>
      </w:r>
      <w:r w:rsidR="00C273A2" w:rsidRPr="00E71524">
        <w:rPr>
          <w:rFonts w:ascii="BdE Neue Helvetica 45 Light" w:hAnsi="BdE Neue Helvetica 45 Light"/>
          <w:i/>
          <w:lang w:val="es-ES"/>
        </w:rPr>
        <w:t>v</w:t>
      </w:r>
      <w:r w:rsidRPr="00E71524">
        <w:rPr>
          <w:rFonts w:ascii="BdE Neue Helvetica 45 Light" w:hAnsi="BdE Neue Helvetica 45 Light"/>
          <w:i/>
          <w:lang w:val="es-ES"/>
        </w:rPr>
        <w:t>ehicles;</w:t>
      </w:r>
    </w:p>
    <w:p w14:paraId="738A81DA" w14:textId="77777777" w:rsidR="00745AEC" w:rsidRPr="00E71524" w:rsidRDefault="00745AEC" w:rsidP="00DD2DF3">
      <w:pPr>
        <w:pStyle w:val="Textosinformato"/>
        <w:rPr>
          <w:rFonts w:ascii="BdE Neue Helvetica 45 Light" w:hAnsi="BdE Neue Helvetica 45 Light"/>
          <w:lang w:val="es-ES"/>
        </w:rPr>
      </w:pPr>
    </w:p>
    <w:p w14:paraId="23A48ED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tvehic=(p2_72&gt;0|p2_76&gt;0);</w:t>
      </w:r>
    </w:p>
    <w:p w14:paraId="7B08B7AD" w14:textId="77777777" w:rsidR="00745AEC" w:rsidRPr="007E1E99" w:rsidRDefault="00745AEC" w:rsidP="00DD2DF3">
      <w:pPr>
        <w:pStyle w:val="Textosinformato"/>
        <w:rPr>
          <w:rFonts w:ascii="BdE Neue Helvetica 45 Light" w:hAnsi="BdE Neue Helvetica 45 Light"/>
        </w:rPr>
      </w:pPr>
    </w:p>
    <w:p w14:paraId="187B656E" w14:textId="77777777" w:rsidR="004B46F3"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*Mediana para los que tienen;</w:t>
      </w:r>
    </w:p>
    <w:p w14:paraId="50EEF0EC" w14:textId="77777777" w:rsidR="00745AEC"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*Median for the ones who have;</w:t>
      </w:r>
      <w:r w:rsidR="00745AEC" w:rsidRPr="007E1E99">
        <w:rPr>
          <w:rFonts w:ascii="BdE Neue Helvetica 45 Light" w:hAnsi="BdE Neue Helvetica 45 Light"/>
          <w:i/>
          <w:lang w:val="en-GB"/>
        </w:rPr>
        <w:t xml:space="preserve"> </w:t>
      </w:r>
    </w:p>
    <w:p w14:paraId="799D5DE8" w14:textId="77777777" w:rsidR="00745AEC" w:rsidRPr="007E1E99" w:rsidRDefault="00745AEC" w:rsidP="00DD2DF3">
      <w:pPr>
        <w:pStyle w:val="Textosinformato"/>
        <w:rPr>
          <w:rFonts w:ascii="BdE Neue Helvetica 45 Light" w:hAnsi="BdE Neue Helvetica 45 Light"/>
          <w:lang w:val="en-GB"/>
        </w:rPr>
      </w:pPr>
    </w:p>
    <w:p w14:paraId="252874C2"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gen timpvehic=0;</w:t>
      </w:r>
    </w:p>
    <w:p w14:paraId="1C140A79"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timpvehic = timpvehic + p2_75 if (p2_72&gt;0 &amp; p2_75&gt;0 &amp; p2_75~=.);</w:t>
      </w:r>
    </w:p>
    <w:p w14:paraId="47E28F2F"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timpvehic = timpvehic + p2_79 if ( p2_76&gt;0 &amp;  p2_79&gt;0 &amp; p2_79~=.);</w:t>
      </w:r>
    </w:p>
    <w:p w14:paraId="599BE600" w14:textId="77777777" w:rsidR="00745AEC" w:rsidRPr="007E1E99" w:rsidRDefault="00745AEC" w:rsidP="00DD2DF3">
      <w:pPr>
        <w:pStyle w:val="Textosinformato"/>
        <w:rPr>
          <w:rFonts w:ascii="BdE Neue Helvetica 45 Light" w:hAnsi="BdE Neue Helvetica 45 Light"/>
          <w:lang w:val="en-GB"/>
        </w:rPr>
      </w:pPr>
    </w:p>
    <w:p w14:paraId="4CD3655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*Tenencia Otros bienes duraderos;</w:t>
      </w:r>
    </w:p>
    <w:p w14:paraId="64E4990B" w14:textId="77777777" w:rsidR="004B46F3" w:rsidRPr="00E71524" w:rsidRDefault="004B46F3" w:rsidP="00DD2DF3">
      <w:pPr>
        <w:pStyle w:val="Textosinformato"/>
        <w:rPr>
          <w:rFonts w:ascii="BdE Neue Helvetica 45 Light" w:hAnsi="BdE Neue Helvetica 45 Light"/>
          <w:i/>
          <w:lang w:val="es-ES"/>
        </w:rPr>
      </w:pPr>
      <w:r w:rsidRPr="00E71524">
        <w:rPr>
          <w:rFonts w:ascii="BdE Neue Helvetica 45 Light" w:hAnsi="BdE Neue Helvetica 45 Light"/>
          <w:i/>
          <w:lang w:val="es-ES"/>
        </w:rPr>
        <w:t>*Holding of Other durable goods;</w:t>
      </w:r>
    </w:p>
    <w:p w14:paraId="30D0294B" w14:textId="77777777" w:rsidR="00745AEC" w:rsidRPr="00E71524" w:rsidRDefault="00745AEC" w:rsidP="00DD2DF3">
      <w:pPr>
        <w:pStyle w:val="Textosinformato"/>
        <w:rPr>
          <w:rFonts w:ascii="BdE Neue Helvetica 45 Light" w:hAnsi="BdE Neue Helvetica 45 Light"/>
          <w:lang w:val="es-ES"/>
        </w:rPr>
      </w:pPr>
    </w:p>
    <w:p w14:paraId="3CCCE41C"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valor</w:t>
      </w:r>
      <w:r w:rsidR="00715EA4" w:rsidRPr="007E1E99">
        <w:rPr>
          <w:rFonts w:ascii="BdE Neue Helvetica 45 Light" w:hAnsi="BdE Neue Helvetica 45 Light"/>
        </w:rPr>
        <w:t xml:space="preserve"> tenencia bienes duraderos usa</w:t>
      </w:r>
      <w:r w:rsidRPr="007E1E99">
        <w:rPr>
          <w:rFonts w:ascii="BdE Neue Helvetica 45 Light" w:hAnsi="BdE Neue Helvetica 45 Light"/>
        </w:rPr>
        <w:t>mos p2_71;</w:t>
      </w:r>
    </w:p>
    <w:p w14:paraId="1B57D30D" w14:textId="77777777" w:rsidR="004B46F3" w:rsidRPr="007E1E99" w:rsidRDefault="00715EA4"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value of durable goods holdings we</w:t>
      </w:r>
      <w:r w:rsidR="004B46F3" w:rsidRPr="007E1E99">
        <w:rPr>
          <w:rFonts w:ascii="BdE Neue Helvetica 45 Light" w:hAnsi="BdE Neue Helvetica 45 Light"/>
          <w:i/>
          <w:lang w:val="en-GB"/>
        </w:rPr>
        <w:t xml:space="preserve"> use p2_71;</w:t>
      </w:r>
    </w:p>
    <w:p w14:paraId="13485B23" w14:textId="77777777" w:rsidR="00C1617F" w:rsidRPr="007E1E99" w:rsidRDefault="00C1617F" w:rsidP="00DD2DF3">
      <w:pPr>
        <w:pStyle w:val="Textosinformato"/>
        <w:rPr>
          <w:rFonts w:ascii="BdE Neue Helvetica 45 Light" w:hAnsi="BdE Neue Helvetica 45 Light"/>
          <w:lang w:val="en-GB"/>
        </w:rPr>
      </w:pPr>
    </w:p>
    <w:p w14:paraId="59DD1725" w14:textId="77777777" w:rsidR="00745AEC" w:rsidRPr="007E1E99" w:rsidRDefault="00745AEC" w:rsidP="00DD2DF3">
      <w:pPr>
        <w:pStyle w:val="Textosinformato"/>
        <w:rPr>
          <w:rFonts w:ascii="BdE Neue Helvetica 45 Light" w:hAnsi="BdE Neue Helvetica 45 Light"/>
          <w:b/>
          <w:color w:val="0000FF"/>
        </w:rPr>
      </w:pPr>
      <w:r w:rsidRPr="007E1E99">
        <w:rPr>
          <w:rFonts w:ascii="BdE Neue Helvetica 45 Light" w:hAnsi="BdE Neue Helvetica 45 Light"/>
          <w:b/>
          <w:color w:val="0000FF"/>
        </w:rPr>
        <w:t>*VARIABLES DE CARACTERISTICAS DE LOS HOGARES QUE FIGURAN EN LOS CUADROS;</w:t>
      </w:r>
    </w:p>
    <w:p w14:paraId="11CDC095" w14:textId="77777777" w:rsidR="004B46F3" w:rsidRPr="007E1E99" w:rsidRDefault="004B46F3" w:rsidP="00DD2DF3">
      <w:pPr>
        <w:pStyle w:val="Textosinformato"/>
        <w:rPr>
          <w:rFonts w:ascii="BdE Neue Helvetica 45 Light" w:hAnsi="BdE Neue Helvetica 45 Light"/>
          <w:b/>
          <w:i/>
          <w:color w:val="0000FF"/>
          <w:lang w:val="en-GB"/>
        </w:rPr>
      </w:pPr>
      <w:r w:rsidRPr="007E1E99">
        <w:rPr>
          <w:rFonts w:ascii="BdE Neue Helvetica 45 Light" w:hAnsi="BdE Neue Helvetica 45 Light"/>
          <w:b/>
          <w:i/>
          <w:color w:val="0000FF"/>
          <w:lang w:val="en-GB"/>
        </w:rPr>
        <w:t>*VARIABLES OF HOUSEHOLD CHARACTERISTICS THAT APPEAR IN THE TABLES;</w:t>
      </w:r>
    </w:p>
    <w:p w14:paraId="1D61DB50" w14:textId="77777777" w:rsidR="00745AEC" w:rsidRPr="007E1E99" w:rsidRDefault="00745AEC" w:rsidP="00DD2DF3">
      <w:pPr>
        <w:pStyle w:val="Textosinformato"/>
        <w:rPr>
          <w:rFonts w:ascii="BdE Neue Helvetica 45 Light" w:hAnsi="BdE Neue Helvetica 45 Light"/>
          <w:lang w:val="en-GB"/>
        </w:rPr>
      </w:pPr>
    </w:p>
    <w:p w14:paraId="4E2754F8"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*1.- DEFINICIÓN DE PERCENTILES (i) RENTA TOTAL HOGAR Y (ii) RIQUEZA NETA;</w:t>
      </w:r>
    </w:p>
    <w:p w14:paraId="55F37DD1" w14:textId="77777777" w:rsidR="004B46F3" w:rsidRPr="007E1E99" w:rsidRDefault="004B46F3"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*1.- DEFINITION OF PERCENTILES (i)</w:t>
      </w:r>
      <w:r w:rsidR="00F71CFE"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 xml:space="preserve">HOUSEHOLD TOTAL INCOME AND (ii) NET WEALTH; </w:t>
      </w:r>
    </w:p>
    <w:p w14:paraId="792E9EF4" w14:textId="77777777" w:rsidR="00745AEC" w:rsidRPr="007E1E99" w:rsidRDefault="00745AEC" w:rsidP="00DD2DF3">
      <w:pPr>
        <w:pStyle w:val="Textosinformato"/>
        <w:rPr>
          <w:rFonts w:ascii="BdE Neue Helvetica 45 Light" w:hAnsi="BdE Neue Helvetica 45 Light"/>
          <w:lang w:val="en-GB"/>
        </w:rPr>
      </w:pPr>
    </w:p>
    <w:p w14:paraId="0C94E34A" w14:textId="72E93A39" w:rsidR="00745AEC" w:rsidRPr="00E71524"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_</w:t>
      </w:r>
      <w:r w:rsidRPr="00E71524">
        <w:rPr>
          <w:rFonts w:ascii="BdE Neue Helvetica 45 Light" w:hAnsi="BdE Neue Helvetica 45 Light"/>
          <w:lang w:val="en-GB"/>
        </w:rPr>
        <w:t xml:space="preserve">pctile </w:t>
      </w:r>
      <w:r w:rsidR="00961138" w:rsidRPr="00E71524">
        <w:rPr>
          <w:rFonts w:ascii="BdE Neue Helvetica 45 Light" w:hAnsi="BdE Neue Helvetica 45 Light"/>
          <w:lang w:val="en-GB"/>
        </w:rPr>
        <w:t>renthog</w:t>
      </w:r>
      <w:r w:rsidR="00961138">
        <w:rPr>
          <w:rFonts w:ascii="BdE Neue Helvetica 45 Light" w:hAnsi="BdE Neue Helvetica 45 Light"/>
          <w:lang w:val="en-GB"/>
        </w:rPr>
        <w:t>19</w:t>
      </w:r>
      <w:r w:rsidR="00961138" w:rsidRPr="00E71524">
        <w:rPr>
          <w:rFonts w:ascii="BdE Neue Helvetica 45 Light" w:hAnsi="BdE Neue Helvetica 45 Light"/>
          <w:lang w:val="en-GB"/>
        </w:rPr>
        <w:t>_eur</w:t>
      </w:r>
      <w:r w:rsidR="00961138">
        <w:rPr>
          <w:rFonts w:ascii="BdE Neue Helvetica 45 Light" w:hAnsi="BdE Neue Helvetica 45 Light"/>
          <w:lang w:val="en-GB"/>
        </w:rPr>
        <w:t xml:space="preserve">20 </w:t>
      </w:r>
      <w:r w:rsidRPr="00E71524">
        <w:rPr>
          <w:rFonts w:ascii="BdE Neue Helvetica 45 Light" w:hAnsi="BdE Neue Helvetica 45 Light"/>
          <w:lang w:val="en-GB"/>
        </w:rPr>
        <w:t>[pweight=</w:t>
      </w:r>
      <w:r w:rsidR="00E71524" w:rsidRPr="00E71524">
        <w:rPr>
          <w:rFonts w:ascii="BdE Neue Helvetica 45 Light" w:hAnsi="BdE Neue Helvetica 45 Light"/>
          <w:lang w:val="en-GB"/>
        </w:rPr>
        <w:t>facine3</w:t>
      </w:r>
      <w:r w:rsidRPr="00E71524">
        <w:rPr>
          <w:rFonts w:ascii="BdE Neue Helvetica 45 Light" w:hAnsi="BdE Neue Helvetica 45 Light"/>
          <w:lang w:val="en-GB"/>
        </w:rPr>
        <w:t>], p(20,40,60,80,90);</w:t>
      </w:r>
    </w:p>
    <w:p w14:paraId="46E0500B"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return list;</w:t>
      </w:r>
    </w:p>
    <w:p w14:paraId="266B9EBF" w14:textId="77777777" w:rsidR="00745AEC" w:rsidRPr="00E71524" w:rsidRDefault="00745AEC" w:rsidP="00DD2DF3">
      <w:pPr>
        <w:pStyle w:val="Textosinformato"/>
        <w:rPr>
          <w:rFonts w:ascii="BdE Neue Helvetica 45 Light" w:hAnsi="BdE Neue Helvetica 45 Light"/>
          <w:lang w:val="en-GB"/>
        </w:rPr>
      </w:pPr>
    </w:p>
    <w:p w14:paraId="09B5DCAF"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gen percrent=1 if (</w:t>
      </w:r>
      <w:r w:rsidR="00E71524">
        <w:rPr>
          <w:rFonts w:ascii="BdE Neue Helvetica 45 Light" w:hAnsi="BdE Neue Helvetica 45 Light"/>
          <w:lang w:val="en-GB"/>
        </w:rPr>
        <w:t>r</w:t>
      </w:r>
      <w:r w:rsidR="00E71524" w:rsidRPr="00E71524">
        <w:rPr>
          <w:rFonts w:ascii="BdE Neue Helvetica 45 Light" w:hAnsi="BdE Neue Helvetica 45 Light"/>
          <w:lang w:val="en-GB"/>
        </w:rPr>
        <w:t xml:space="preserve">enthog16_eur17 </w:t>
      </w:r>
      <w:r w:rsidRPr="00E71524">
        <w:rPr>
          <w:rFonts w:ascii="BdE Neue Helvetica 45 Light" w:hAnsi="BdE Neue Helvetica 45 Light"/>
          <w:lang w:val="en-GB"/>
        </w:rPr>
        <w:t>&lt;r(r1));</w:t>
      </w:r>
    </w:p>
    <w:p w14:paraId="20DFCA24"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replace percrent=2 if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 xml:space="preserve">&gt;=r(r1) &amp;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&lt;r(r2));</w:t>
      </w:r>
    </w:p>
    <w:p w14:paraId="445A9321"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replace percrent=3 if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 xml:space="preserve">&gt;=r(r2) &amp;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&lt;r(r3));</w:t>
      </w:r>
    </w:p>
    <w:p w14:paraId="61CB40D6"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replace percrent=4 if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 xml:space="preserve">&gt;=r(r3) &amp;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&lt;r(r4));</w:t>
      </w:r>
    </w:p>
    <w:p w14:paraId="4D834881"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replace percrent=5 if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 xml:space="preserve">&gt;=r(r4) &amp; </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&lt;r(r5));</w:t>
      </w:r>
    </w:p>
    <w:p w14:paraId="408152E2"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replace percrent=6 if </w:t>
      </w:r>
      <w:r w:rsidR="00A772AF" w:rsidRPr="00E71524">
        <w:rPr>
          <w:rFonts w:ascii="BdE Neue Helvetica 45 Light" w:hAnsi="BdE Neue Helvetica 45 Light"/>
          <w:lang w:val="en-GB"/>
        </w:rPr>
        <w:t>(</w:t>
      </w:r>
      <w:r w:rsidR="00E71524">
        <w:rPr>
          <w:rFonts w:ascii="BdE Neue Helvetica 45 Light" w:hAnsi="BdE Neue Helvetica 45 Light"/>
          <w:lang w:val="en-GB"/>
        </w:rPr>
        <w:t>r</w:t>
      </w:r>
      <w:r w:rsidR="00E71524" w:rsidRPr="00E71524">
        <w:rPr>
          <w:rFonts w:ascii="BdE Neue Helvetica 45 Light" w:hAnsi="BdE Neue Helvetica 45 Light"/>
          <w:lang w:val="en-GB"/>
        </w:rPr>
        <w:t>enthog16_eur17</w:t>
      </w:r>
      <w:r w:rsidRPr="00E71524">
        <w:rPr>
          <w:rFonts w:ascii="BdE Neue Helvetica 45 Light" w:hAnsi="BdE Neue Helvetica 45 Light"/>
          <w:lang w:val="en-GB"/>
        </w:rPr>
        <w:t>&gt;=r(r5);</w:t>
      </w:r>
    </w:p>
    <w:p w14:paraId="3C556FA9" w14:textId="77777777" w:rsidR="00745AEC" w:rsidRPr="00E71524" w:rsidRDefault="00745AEC" w:rsidP="00DD2DF3">
      <w:pPr>
        <w:pStyle w:val="Textosinformato"/>
        <w:rPr>
          <w:rFonts w:ascii="BdE Neue Helvetica 45 Light" w:hAnsi="BdE Neue Helvetica 45 Light"/>
          <w:lang w:val="en-GB"/>
        </w:rPr>
      </w:pPr>
    </w:p>
    <w:p w14:paraId="34A96BC7" w14:textId="77777777" w:rsidR="00745AEC" w:rsidRPr="007E1E99"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_pctile riquezanet [pweight=</w:t>
      </w:r>
      <w:r w:rsidR="00A77854" w:rsidRPr="00E71524">
        <w:rPr>
          <w:rFonts w:ascii="BdE Neue Helvetica 45 Light" w:hAnsi="BdE Neue Helvetica 45 Light"/>
          <w:lang w:val="en-GB"/>
        </w:rPr>
        <w:t xml:space="preserve"> </w:t>
      </w:r>
      <w:r w:rsidR="00E71524" w:rsidRPr="00E71524">
        <w:rPr>
          <w:rFonts w:ascii="BdE Neue Helvetica 45 Light" w:hAnsi="BdE Neue Helvetica 45 Light"/>
          <w:lang w:val="en-GB"/>
        </w:rPr>
        <w:t>facine3</w:t>
      </w:r>
      <w:r w:rsidRPr="00E71524">
        <w:rPr>
          <w:rFonts w:ascii="BdE Neue Helvetica 45 Light" w:hAnsi="BdE Neue Helvetica 45 Light"/>
          <w:lang w:val="en-GB"/>
        </w:rPr>
        <w:t>], p(25,50,75,90);</w:t>
      </w:r>
    </w:p>
    <w:p w14:paraId="629892C6"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return list;</w:t>
      </w:r>
    </w:p>
    <w:p w14:paraId="12439BD6" w14:textId="77777777" w:rsidR="00745AEC" w:rsidRPr="007E1E99" w:rsidRDefault="00745AEC" w:rsidP="00DD2DF3">
      <w:pPr>
        <w:pStyle w:val="Textosinformato"/>
        <w:rPr>
          <w:rFonts w:ascii="BdE Neue Helvetica 45 Light" w:hAnsi="BdE Neue Helvetica 45 Light"/>
          <w:lang w:val="en-GB"/>
        </w:rPr>
      </w:pPr>
    </w:p>
    <w:p w14:paraId="46BE156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percriq=1 if (riquezanet&lt;r(r1));</w:t>
      </w:r>
    </w:p>
    <w:p w14:paraId="054877F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replace percriq=2 if (riquezanet&gt;=r(r1) &amp; riquezanet&lt;r(r2));</w:t>
      </w:r>
    </w:p>
    <w:p w14:paraId="482E631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replace percriq=3 if (riquezanet&gt;=r(r2) &amp; riquezanet&lt;r(r3));</w:t>
      </w:r>
    </w:p>
    <w:p w14:paraId="369C63F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replace percriq=4 if (riquezanet&gt;=r(r3) &amp; riquezanet&lt;r(r4));</w:t>
      </w:r>
    </w:p>
    <w:p w14:paraId="28B2CE5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replace percriq=5 if  riquezanet&gt;=r(r4);</w:t>
      </w:r>
    </w:p>
    <w:p w14:paraId="6EA1FB59" w14:textId="77777777" w:rsidR="00745AEC" w:rsidRPr="007E1E99" w:rsidRDefault="00745AEC" w:rsidP="00DD2DF3">
      <w:pPr>
        <w:pStyle w:val="Textosinformato"/>
        <w:rPr>
          <w:rFonts w:ascii="BdE Neue Helvetica 45 Light" w:hAnsi="BdE Neue Helvetica 45 Light"/>
        </w:rPr>
      </w:pPr>
    </w:p>
    <w:p w14:paraId="5734842F" w14:textId="77777777" w:rsidR="00745AEC" w:rsidRPr="007E1E99" w:rsidRDefault="00745AEC" w:rsidP="00DD2DF3">
      <w:pPr>
        <w:pStyle w:val="Textosinformato"/>
        <w:rPr>
          <w:rFonts w:ascii="BdE Neue Helvetica 45 Light" w:hAnsi="BdE Neue Helvetica 45 Light"/>
        </w:rPr>
      </w:pPr>
    </w:p>
    <w:p w14:paraId="14BFECD9" w14:textId="77777777" w:rsidR="00745AEC" w:rsidRPr="005C74D1" w:rsidRDefault="00745AEC" w:rsidP="00DD2DF3">
      <w:pPr>
        <w:pStyle w:val="Textosinformato"/>
        <w:rPr>
          <w:rFonts w:ascii="BdE Neue Helvetica 45 Light" w:hAnsi="BdE Neue Helvetica 45 Light"/>
          <w:b/>
        </w:rPr>
      </w:pPr>
      <w:r w:rsidRPr="005C74D1">
        <w:rPr>
          <w:rFonts w:ascii="BdE Neue Helvetica 45 Light" w:hAnsi="BdE Neue Helvetica 45 Light"/>
          <w:b/>
        </w:rPr>
        <w:t>*2.- NOMBRE Y CODIFICACIÓN DE LAS VARIABLES QUE RECOGEN CARACTERÍSTICAS SOCIO-DEMOGRÁFICAS DEL HOGAR QUE APARECEN EN LOS CUADROS;</w:t>
      </w:r>
    </w:p>
    <w:p w14:paraId="21EDF848" w14:textId="77777777" w:rsidR="004B46F3" w:rsidRPr="005C74D1" w:rsidRDefault="00715EA4" w:rsidP="00DD2DF3">
      <w:pPr>
        <w:pStyle w:val="Textosinformato"/>
        <w:rPr>
          <w:rFonts w:ascii="BdE Neue Helvetica 45 Light" w:hAnsi="BdE Neue Helvetica 45 Light"/>
          <w:b/>
          <w:i/>
          <w:lang w:val="en-GB"/>
        </w:rPr>
      </w:pPr>
      <w:r w:rsidRPr="005C74D1">
        <w:rPr>
          <w:rFonts w:ascii="BdE Neue Helvetica 45 Light" w:hAnsi="BdE Neue Helvetica 45 Light"/>
          <w:b/>
          <w:i/>
          <w:lang w:val="en-GB"/>
        </w:rPr>
        <w:t>*2.- NAME AND CODING</w:t>
      </w:r>
      <w:r w:rsidR="004B46F3" w:rsidRPr="005C74D1">
        <w:rPr>
          <w:rFonts w:ascii="BdE Neue Helvetica 45 Light" w:hAnsi="BdE Neue Helvetica 45 Light"/>
          <w:b/>
          <w:i/>
          <w:lang w:val="en-GB"/>
        </w:rPr>
        <w:t xml:space="preserve"> OF THE VARIABLES THAT CONTAIN HOUSEHO</w:t>
      </w:r>
      <w:r w:rsidRPr="005C74D1">
        <w:rPr>
          <w:rFonts w:ascii="BdE Neue Helvetica 45 Light" w:hAnsi="BdE Neue Helvetica 45 Light"/>
          <w:b/>
          <w:i/>
          <w:lang w:val="en-GB"/>
        </w:rPr>
        <w:t>LDS SOCIO</w:t>
      </w:r>
      <w:r w:rsidR="004B46F3" w:rsidRPr="005C74D1">
        <w:rPr>
          <w:rFonts w:ascii="BdE Neue Helvetica 45 Light" w:hAnsi="BdE Neue Helvetica 45 Light"/>
          <w:b/>
          <w:i/>
          <w:lang w:val="en-GB"/>
        </w:rPr>
        <w:t>-DEMOGRAPHIC CHARACTERISTICS THAT APPEAR IN THE TABLES;</w:t>
      </w:r>
    </w:p>
    <w:p w14:paraId="415AA584" w14:textId="77777777" w:rsidR="00745AEC" w:rsidRPr="007E1E99" w:rsidRDefault="00745AEC" w:rsidP="00DD2DF3">
      <w:pPr>
        <w:pStyle w:val="Textosinformato"/>
        <w:rPr>
          <w:rFonts w:ascii="BdE Neue Helvetica 45 Light" w:hAnsi="BdE Neue Helvetica 45 Light"/>
          <w:lang w:val="en-GB"/>
        </w:rPr>
      </w:pPr>
    </w:p>
    <w:p w14:paraId="4D8C9E1B" w14:textId="2709A5DF"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*EDAD DEL CABEZA DE FAMILIA</w:t>
      </w:r>
      <w:r w:rsidR="0031287C">
        <w:rPr>
          <w:rStyle w:val="Refdenotaalfinal"/>
          <w:rFonts w:ascii="BdE Neue Helvetica 45 Light" w:hAnsi="BdE Neue Helvetica 45 Light"/>
          <w:b/>
          <w:i/>
          <w:highlight w:val="cyan"/>
          <w:lang w:val="es-ES"/>
        </w:rPr>
        <w:endnoteReference w:id="1"/>
      </w:r>
      <w:r w:rsidRPr="007E1E99">
        <w:rPr>
          <w:rFonts w:ascii="BdE Neue Helvetica 45 Light" w:hAnsi="BdE Neue Helvetica 45 Light"/>
        </w:rPr>
        <w:t>;</w:t>
      </w:r>
    </w:p>
    <w:p w14:paraId="269A53E4" w14:textId="77777777" w:rsidR="004B46F3"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715EA4" w:rsidRPr="007E1E99">
        <w:rPr>
          <w:rFonts w:ascii="BdE Neue Helvetica 45 Light" w:hAnsi="BdE Neue Helvetica 45 Light"/>
          <w:i/>
          <w:lang w:val="en-GB"/>
        </w:rPr>
        <w:t>AGE OF HOUSEHOLD HEAD</w:t>
      </w:r>
      <w:r w:rsidRPr="007E1E99">
        <w:rPr>
          <w:rFonts w:ascii="BdE Neue Helvetica 45 Light" w:hAnsi="BdE Neue Helvetica 45 Light"/>
          <w:i/>
          <w:lang w:val="en-GB"/>
        </w:rPr>
        <w:t>;</w:t>
      </w:r>
    </w:p>
    <w:p w14:paraId="099122C1"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*bage: toma valores 1 a 6; &lt;35, &gt;34 &amp; &lt;45, &gt;44 &amp; &lt;55, &gt;54 &amp; &lt;65, &gt;64 &amp; &lt;75, &gt;74;</w:t>
      </w:r>
    </w:p>
    <w:p w14:paraId="1FEF002F" w14:textId="77777777" w:rsidR="00715EA4" w:rsidRPr="00E71524" w:rsidRDefault="00715EA4" w:rsidP="00715EA4">
      <w:pPr>
        <w:pStyle w:val="Textosinformato"/>
        <w:rPr>
          <w:rFonts w:ascii="BdE Neue Helvetica 45 Light" w:hAnsi="BdE Neue Helvetica 45 Light"/>
          <w:i/>
          <w:lang w:val="es-ES"/>
        </w:rPr>
      </w:pPr>
      <w:r w:rsidRPr="00E71524">
        <w:rPr>
          <w:rFonts w:ascii="BdE Neue Helvetica 45 Light" w:hAnsi="BdE Neue Helvetica 45 Light"/>
          <w:i/>
          <w:lang w:val="es-ES"/>
        </w:rPr>
        <w:t>*bage: takes values 1 to 6; &lt;35, &gt;34 &amp; &lt;45, &gt;44 &amp; &lt;55, &gt;54 &amp; &lt;65, &gt;64 &amp; &lt;75, &gt;74;</w:t>
      </w:r>
    </w:p>
    <w:p w14:paraId="2EE6DC26" w14:textId="77777777" w:rsidR="00C1617F" w:rsidRPr="007E1E99" w:rsidRDefault="00C1617F" w:rsidP="00C1617F">
      <w:pPr>
        <w:pStyle w:val="Textosinformato"/>
        <w:rPr>
          <w:rFonts w:ascii="BdE Neue Helvetica 45 Light" w:hAnsi="BdE Neue Helvetica 45 Light"/>
        </w:rPr>
      </w:pPr>
    </w:p>
    <w:p w14:paraId="699865C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*SITUACION LABORAL DEL CABEZA DE FAMILIA;</w:t>
      </w:r>
    </w:p>
    <w:p w14:paraId="1686A565" w14:textId="77777777" w:rsidR="004B46F3"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*LABOUR MARKET SITUATION OF HOUSEHOLD HEAD;</w:t>
      </w:r>
    </w:p>
    <w:p w14:paraId="4683DC7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*nsitlabdom: toma valores 1 a 4; empleado por cuenta ajena, empleado por cuenta propia, jubilado, otro tipo de inactivo o parado;</w:t>
      </w:r>
    </w:p>
    <w:p w14:paraId="4BACE990" w14:textId="77777777" w:rsidR="00715EA4" w:rsidRPr="007E1E99" w:rsidRDefault="00715EA4" w:rsidP="00715EA4">
      <w:pPr>
        <w:pStyle w:val="Textosinformato"/>
        <w:rPr>
          <w:rFonts w:ascii="BdE Neue Helvetica 45 Light" w:hAnsi="BdE Neue Helvetica 45 Light"/>
          <w:i/>
          <w:lang w:val="en-GB"/>
        </w:rPr>
      </w:pPr>
      <w:r w:rsidRPr="007E1E99">
        <w:rPr>
          <w:rFonts w:ascii="BdE Neue Helvetica 45 Light" w:hAnsi="BdE Neue Helvetica 45 Light"/>
          <w:i/>
          <w:lang w:val="en-GB"/>
        </w:rPr>
        <w:t>*nsitlabdom: takes values 1 to 4;</w:t>
      </w:r>
      <w:r w:rsidR="00483365" w:rsidRPr="007E1E99">
        <w:rPr>
          <w:rFonts w:ascii="BdE Neue Helvetica 45 Light" w:hAnsi="BdE Neue Helvetica 45 Light"/>
          <w:i/>
          <w:lang w:val="en-GB"/>
        </w:rPr>
        <w:t xml:space="preserve"> </w:t>
      </w:r>
      <w:r w:rsidRPr="007E1E99">
        <w:rPr>
          <w:rFonts w:ascii="BdE Neue Helvetica 45 Light" w:hAnsi="BdE Neue Helvetica 45 Light"/>
          <w:i/>
          <w:lang w:val="en-GB"/>
        </w:rPr>
        <w:t xml:space="preserve">employee, self-employed, retired, </w:t>
      </w:r>
      <w:r w:rsidR="00483365" w:rsidRPr="007E1E99">
        <w:rPr>
          <w:rFonts w:ascii="BdE Neue Helvetica 45 Light" w:hAnsi="BdE Neue Helvetica 45 Light"/>
          <w:i/>
          <w:lang w:val="en-GB"/>
        </w:rPr>
        <w:t>other type of economic inactivity or unemployed</w:t>
      </w:r>
      <w:r w:rsidRPr="007E1E99">
        <w:rPr>
          <w:rFonts w:ascii="BdE Neue Helvetica 45 Light" w:hAnsi="BdE Neue Helvetica 45 Light"/>
          <w:i/>
          <w:lang w:val="en-GB"/>
        </w:rPr>
        <w:t>;</w:t>
      </w:r>
    </w:p>
    <w:p w14:paraId="43892596" w14:textId="77777777" w:rsidR="00C1617F" w:rsidRPr="007E1E99" w:rsidRDefault="00C1617F" w:rsidP="00DD2DF3">
      <w:pPr>
        <w:pStyle w:val="Textosinformato"/>
        <w:rPr>
          <w:rFonts w:ascii="BdE Neue Helvetica 45 Light" w:hAnsi="BdE Neue Helvetica 45 Light"/>
          <w:lang w:val="en-GB"/>
        </w:rPr>
      </w:pPr>
    </w:p>
    <w:p w14:paraId="7F73B106"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*NIVEL DE EDUCACION DEL CABEZA DE FAMILIA;</w:t>
      </w:r>
    </w:p>
    <w:p w14:paraId="145B229A" w14:textId="77777777" w:rsidR="004B46F3"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8F5F8B" w:rsidRPr="007E1E99">
        <w:rPr>
          <w:rFonts w:ascii="BdE Neue Helvetica 45 Light" w:hAnsi="BdE Neue Helvetica 45 Light"/>
          <w:i/>
          <w:lang w:val="en-GB"/>
        </w:rPr>
        <w:t>LEVEL OF EDUCATION OF HOUSEHOLD HEAD;</w:t>
      </w:r>
    </w:p>
    <w:p w14:paraId="074B255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*neducdom: toma valores 1 a 3; inferior a bachillerato, bachillerato, estudios universitarios;</w:t>
      </w:r>
    </w:p>
    <w:p w14:paraId="68E3772E" w14:textId="77777777" w:rsidR="00483365" w:rsidRPr="007E1E99" w:rsidRDefault="00483365"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*neducdom: takes values 1 to 3; below secondary education, secondary education, University education;</w:t>
      </w:r>
    </w:p>
    <w:p w14:paraId="796008FB" w14:textId="77777777" w:rsidR="00745AEC" w:rsidRPr="007E1E99" w:rsidRDefault="00745AEC" w:rsidP="00DD2DF3">
      <w:pPr>
        <w:pStyle w:val="Textosinformato"/>
        <w:rPr>
          <w:rFonts w:ascii="BdE Neue Helvetica 45 Light" w:hAnsi="BdE Neue Helvetica 45 Light"/>
          <w:lang w:val="en-GB"/>
        </w:rPr>
      </w:pPr>
    </w:p>
    <w:p w14:paraId="74458D4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*REGIMEN DE TENENCIA DE LA VIVIENDA PRINCIPAL;</w:t>
      </w:r>
    </w:p>
    <w:p w14:paraId="2B48CB0F" w14:textId="77777777" w:rsidR="008F5F8B" w:rsidRPr="007E1E99" w:rsidRDefault="008F5F8B" w:rsidP="00DD2DF3">
      <w:pPr>
        <w:pStyle w:val="Textosinformato"/>
        <w:rPr>
          <w:rFonts w:ascii="BdE Neue Helvetica 45 Light" w:hAnsi="BdE Neue Helvetica 45 Light"/>
          <w:i/>
        </w:rPr>
      </w:pPr>
      <w:r w:rsidRPr="007E1E99">
        <w:rPr>
          <w:rFonts w:ascii="BdE Neue Helvetica 45 Light" w:hAnsi="BdE Neue Helvetica 45 Light"/>
          <w:i/>
        </w:rPr>
        <w:t>*STATUS OF MAIN RESIDENCE;</w:t>
      </w:r>
    </w:p>
    <w:p w14:paraId="22A2CD3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*np2_1: toma valores 1 y 0; propiedad, otros regímenes de tenencia;</w:t>
      </w:r>
    </w:p>
    <w:p w14:paraId="5AA6F3B2" w14:textId="77777777" w:rsidR="00483365" w:rsidRPr="007E1E99" w:rsidRDefault="00C273A2"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*np2_1: takes values 1 and</w:t>
      </w:r>
      <w:r w:rsidR="00483365" w:rsidRPr="007E1E99">
        <w:rPr>
          <w:rFonts w:ascii="BdE Neue Helvetica 45 Light" w:hAnsi="BdE Neue Helvetica 45 Light"/>
          <w:i/>
          <w:lang w:val="en-GB"/>
        </w:rPr>
        <w:t xml:space="preserve"> 0; ownership, other;</w:t>
      </w:r>
    </w:p>
    <w:p w14:paraId="51DFC928" w14:textId="77777777" w:rsidR="00C1617F" w:rsidRPr="007E1E99" w:rsidRDefault="00C1617F" w:rsidP="00DD2DF3">
      <w:pPr>
        <w:pStyle w:val="Textosinformato"/>
        <w:rPr>
          <w:rFonts w:ascii="BdE Neue Helvetica 45 Light" w:hAnsi="BdE Neue Helvetica 45 Light"/>
          <w:lang w:val="en-GB"/>
        </w:rPr>
      </w:pPr>
    </w:p>
    <w:p w14:paraId="1134E70A"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*NUMERO DE ADULTOS </w:t>
      </w:r>
      <w:r w:rsidR="00715EA4" w:rsidRPr="007E1E99">
        <w:rPr>
          <w:rFonts w:ascii="BdE Neue Helvetica 45 Light" w:hAnsi="BdE Neue Helvetica 45 Light"/>
        </w:rPr>
        <w:t xml:space="preserve">EN EL HOGAR </w:t>
      </w:r>
      <w:r w:rsidRPr="007E1E99">
        <w:rPr>
          <w:rFonts w:ascii="BdE Neue Helvetica 45 Light" w:hAnsi="BdE Neue Helvetica 45 Light"/>
        </w:rPr>
        <w:t>TRABAJANDO;</w:t>
      </w:r>
    </w:p>
    <w:p w14:paraId="35902680" w14:textId="77777777" w:rsidR="008F5F8B" w:rsidRPr="007E1E99" w:rsidRDefault="008F5F8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*NUMBER OF ADULT HOUSEHOLD MEMBERS WORKING;</w:t>
      </w:r>
    </w:p>
    <w:p w14:paraId="7621DB5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*nnumadtrab: toma valores 0 a 3; ninguno, uno, dos, tres o más;</w:t>
      </w:r>
    </w:p>
    <w:p w14:paraId="0BE9309E" w14:textId="77777777" w:rsidR="00483365" w:rsidRPr="007E1E99" w:rsidRDefault="00483365"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*nnumadtrab: takes values 0 to 3; none, one, two, three or more;</w:t>
      </w:r>
    </w:p>
    <w:p w14:paraId="0BFAC8EF" w14:textId="77777777" w:rsidR="00C1617F" w:rsidRPr="007E1E99" w:rsidRDefault="00C1617F" w:rsidP="00DD2DF3">
      <w:pPr>
        <w:pStyle w:val="Textosinformato"/>
        <w:rPr>
          <w:rFonts w:ascii="BdE Neue Helvetica 45 Light" w:hAnsi="BdE Neue Helvetica 45 Light"/>
          <w:lang w:val="en-GB"/>
        </w:rPr>
      </w:pPr>
    </w:p>
    <w:p w14:paraId="2EFB40C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*NUMERO DE MIEMBROS EN EL HOGAR;</w:t>
      </w:r>
    </w:p>
    <w:p w14:paraId="77F01456" w14:textId="77777777" w:rsidR="008F5F8B" w:rsidRPr="007E1E99" w:rsidRDefault="008F5F8B" w:rsidP="00DD2DF3">
      <w:pPr>
        <w:pStyle w:val="Textosinformato"/>
        <w:rPr>
          <w:rFonts w:ascii="BdE Neue Helvetica 45 Light" w:hAnsi="BdE Neue Helvetica 45 Light"/>
          <w:i/>
        </w:rPr>
      </w:pPr>
      <w:r w:rsidRPr="007E1E99">
        <w:rPr>
          <w:rFonts w:ascii="BdE Neue Helvetica 45 Light" w:hAnsi="BdE Neue Helvetica 45 Light"/>
          <w:i/>
        </w:rPr>
        <w:t>*NUMBER OF HOUSEHOLD MEMBERS;</w:t>
      </w:r>
    </w:p>
    <w:p w14:paraId="50491A7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*np1: toma valores 1 a 5; uno, dos, tres, cuatro, cinco o más.</w:t>
      </w:r>
    </w:p>
    <w:p w14:paraId="1F89C89D" w14:textId="77777777" w:rsidR="00483365" w:rsidRDefault="00483365"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*np1: takes values 1 to 5; one, two, three, four, five or more.</w:t>
      </w:r>
    </w:p>
    <w:p w14:paraId="03E1E00B" w14:textId="77777777" w:rsidR="002374B0" w:rsidRDefault="002374B0" w:rsidP="00483365">
      <w:pPr>
        <w:pStyle w:val="Textosinformato"/>
        <w:rPr>
          <w:rFonts w:ascii="BdE Neue Helvetica 45 Light" w:hAnsi="BdE Neue Helvetica 45 Light"/>
          <w:i/>
          <w:lang w:val="en-GB"/>
        </w:rPr>
      </w:pPr>
    </w:p>
    <w:p w14:paraId="2B4F7F6A" w14:textId="77777777" w:rsidR="000D3925" w:rsidRPr="007E1E99" w:rsidRDefault="000D3925" w:rsidP="000D3925">
      <w:pPr>
        <w:pStyle w:val="Textosinformato"/>
        <w:rPr>
          <w:rFonts w:ascii="BdE Neue Helvetica 45 Light" w:hAnsi="BdE Neue Helvetica 45 Light"/>
          <w:i/>
          <w:lang w:val="en-GB"/>
        </w:rPr>
      </w:pPr>
    </w:p>
    <w:sectPr w:rsidR="000D3925" w:rsidRPr="007E1E99" w:rsidSect="00DD2DF3">
      <w:footerReference w:type="even" r:id="rId9"/>
      <w:footerReference w:type="default" r:id="rId10"/>
      <w:pgSz w:w="11906" w:h="16838"/>
      <w:pgMar w:top="1417" w:right="1152" w:bottom="1417"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F54C0" w14:textId="77777777" w:rsidR="0020500F" w:rsidRDefault="0020500F">
      <w:r>
        <w:separator/>
      </w:r>
    </w:p>
  </w:endnote>
  <w:endnote w:type="continuationSeparator" w:id="0">
    <w:p w14:paraId="7FA068CE" w14:textId="77777777" w:rsidR="0020500F" w:rsidRDefault="0020500F">
      <w:r>
        <w:continuationSeparator/>
      </w:r>
    </w:p>
  </w:endnote>
  <w:endnote w:id="1">
    <w:p w14:paraId="382D2C09" w14:textId="77777777" w:rsidR="006319A5" w:rsidRDefault="006319A5" w:rsidP="0031287C">
      <w:pPr>
        <w:pStyle w:val="Textonotaalfinal"/>
        <w:rPr>
          <w:sz w:val="16"/>
          <w:szCs w:val="16"/>
        </w:rPr>
      </w:pPr>
      <w:r>
        <w:rPr>
          <w:rStyle w:val="Refdenotaalfinal"/>
        </w:rPr>
        <w:endnoteRef/>
      </w:r>
      <w:r>
        <w:t xml:space="preserve"> </w:t>
      </w:r>
      <w:r>
        <w:rPr>
          <w:sz w:val="16"/>
          <w:szCs w:val="16"/>
        </w:rPr>
        <w:t>Para calcular los resultados mostrados en los cuadros del Artículo Analítico se</w:t>
      </w:r>
      <w:r w:rsidRPr="005C74D1">
        <w:rPr>
          <w:sz w:val="16"/>
          <w:szCs w:val="16"/>
        </w:rPr>
        <w:t xml:space="preserve"> designa un cabeza de familia como forma de organizar consistentemente los datos. Se define como cabeza de familia la persona de referencia designada por el hogar a efectos de responder la encuesta si esta es hombre, o su pareja si la persona de referencia es mujer, pero su pareja vive en el hogar</w:t>
      </w:r>
      <w:r>
        <w:rPr>
          <w:sz w:val="16"/>
          <w:szCs w:val="16"/>
        </w:rPr>
        <w:t>.</w:t>
      </w:r>
    </w:p>
    <w:p w14:paraId="37FF2ECF" w14:textId="77777777" w:rsidR="006319A5" w:rsidRPr="005C74D1" w:rsidRDefault="006319A5" w:rsidP="0031287C">
      <w:pPr>
        <w:pStyle w:val="Textonotaalfinal"/>
        <w:rPr>
          <w:sz w:val="16"/>
          <w:szCs w:val="16"/>
          <w:lang w:val="en-US"/>
        </w:rPr>
      </w:pPr>
      <w:r>
        <w:rPr>
          <w:sz w:val="16"/>
          <w:szCs w:val="16"/>
          <w:lang w:val="en-US"/>
        </w:rPr>
        <w:t xml:space="preserve">To compute the results shown in the tables of the Analytical Article </w:t>
      </w:r>
      <w:r w:rsidRPr="005C74D1">
        <w:rPr>
          <w:sz w:val="16"/>
          <w:szCs w:val="16"/>
          <w:lang w:val="en-US"/>
        </w:rPr>
        <w:t xml:space="preserve">a household head </w:t>
      </w:r>
      <w:r>
        <w:rPr>
          <w:sz w:val="16"/>
          <w:szCs w:val="16"/>
          <w:lang w:val="en-US"/>
        </w:rPr>
        <w:t xml:space="preserve">is designated </w:t>
      </w:r>
      <w:r w:rsidRPr="005C74D1">
        <w:rPr>
          <w:sz w:val="16"/>
          <w:szCs w:val="16"/>
          <w:lang w:val="en-US"/>
        </w:rPr>
        <w:t>as a means of organising the data consistently. The household head is defined as the reference person designated by the household for the purposes of replying to the survey if that person is a man, or his partner if the reference person is a woman and her partner lives in the household.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dE Neue Helvetica 45 Light">
    <w:altName w:val="BdE Neue Helvetica 45 Light"/>
    <w:panose1 w:val="020B0403020202020204"/>
    <w:charset w:val="00"/>
    <w:family w:val="swiss"/>
    <w:pitch w:val="variable"/>
    <w:sig w:usb0="8000000F" w:usb1="10002042" w:usb2="00000000" w:usb3="00000000" w:csb0="00000093" w:csb1="00000000"/>
  </w:font>
  <w:font w:name="BdE Neue Helvetica 55 Roman">
    <w:panose1 w:val="020B0604020202020204"/>
    <w:charset w:val="00"/>
    <w:family w:val="swiss"/>
    <w:pitch w:val="variable"/>
    <w:sig w:usb0="8000000F" w:usb1="1000204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D01A" w14:textId="77777777" w:rsidR="006319A5" w:rsidRDefault="006319A5" w:rsidP="0045537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C556C7" w14:textId="77777777" w:rsidR="006319A5" w:rsidRDefault="006319A5" w:rsidP="0045537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10F41" w14:textId="25BFD43D" w:rsidR="006319A5" w:rsidRDefault="006319A5" w:rsidP="0045537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664B">
      <w:rPr>
        <w:rStyle w:val="Nmerodepgina"/>
        <w:noProof/>
      </w:rPr>
      <w:t>1</w:t>
    </w:r>
    <w:r>
      <w:rPr>
        <w:rStyle w:val="Nmerodepgina"/>
      </w:rPr>
      <w:fldChar w:fldCharType="end"/>
    </w:r>
  </w:p>
  <w:p w14:paraId="7EF3244D" w14:textId="77777777" w:rsidR="006319A5" w:rsidRDefault="006319A5" w:rsidP="0045537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B1BF3" w14:textId="77777777" w:rsidR="0020500F" w:rsidRDefault="0020500F">
      <w:r>
        <w:separator/>
      </w:r>
    </w:p>
  </w:footnote>
  <w:footnote w:type="continuationSeparator" w:id="0">
    <w:p w14:paraId="08546D51" w14:textId="77777777" w:rsidR="0020500F" w:rsidRDefault="0020500F">
      <w:r>
        <w:continuationSeparator/>
      </w:r>
    </w:p>
  </w:footnote>
  <w:footnote w:id="1">
    <w:p w14:paraId="2F2A97C9" w14:textId="302F2842" w:rsidR="004E1C98" w:rsidRDefault="004E1C98">
      <w:pPr>
        <w:pStyle w:val="Textonotapie"/>
      </w:pPr>
      <w:r>
        <w:rPr>
          <w:rStyle w:val="Refdenotaalpie"/>
        </w:rPr>
        <w:footnoteRef/>
      </w:r>
      <w:r>
        <w:t xml:space="preserve"> </w:t>
      </w:r>
      <w:r w:rsidRPr="0059664B">
        <w:rPr>
          <w:rFonts w:ascii="BdE Neue Helvetica 55 Roman" w:hAnsi="BdE Neue Helvetica 55 Roman"/>
          <w:sz w:val="18"/>
        </w:rPr>
        <w:t>p4_39 incluye otros activos financieros como opciones, futuros, swaps, derechos de propiedad intelectual o industrial u otros.</w:t>
      </w:r>
    </w:p>
  </w:footnote>
  <w:footnote w:id="2">
    <w:p w14:paraId="327839F2" w14:textId="155E8766" w:rsidR="004E1C98" w:rsidRPr="0059664B" w:rsidRDefault="004E1C98">
      <w:pPr>
        <w:pStyle w:val="Textonotapie"/>
        <w:rPr>
          <w:lang w:val="en-US"/>
        </w:rPr>
      </w:pPr>
      <w:r>
        <w:rPr>
          <w:rStyle w:val="Refdenotaalpie"/>
        </w:rPr>
        <w:footnoteRef/>
      </w:r>
      <w:r w:rsidRPr="0059664B">
        <w:rPr>
          <w:lang w:val="en-US"/>
        </w:rPr>
        <w:t xml:space="preserve"> </w:t>
      </w:r>
      <w:r w:rsidRPr="0059664B">
        <w:rPr>
          <w:rFonts w:ascii="BdE Neue Helvetica 55 Roman" w:hAnsi="BdE Neue Helvetica 55 Roman"/>
          <w:i/>
          <w:sz w:val="18"/>
          <w:lang w:val="en-US"/>
        </w:rPr>
        <w:t>p4_39 includes other financial assets such as options, futures, swaps, intelectual or industrial property or others.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3606"/>
    <w:multiLevelType w:val="hybridMultilevel"/>
    <w:tmpl w:val="91167722"/>
    <w:lvl w:ilvl="0" w:tplc="69BA8BE0">
      <w:start w:val="2"/>
      <w:numFmt w:val="bullet"/>
      <w:lvlText w:val=""/>
      <w:lvlJc w:val="left"/>
      <w:pPr>
        <w:tabs>
          <w:tab w:val="num" w:pos="720"/>
        </w:tabs>
        <w:ind w:left="720" w:hanging="360"/>
      </w:pPr>
      <w:rPr>
        <w:rFonts w:ascii="Symbol" w:eastAsia="Times New Roman" w:hAnsi="Symbol" w:cs="Courier New"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65048D"/>
    <w:multiLevelType w:val="hybridMultilevel"/>
    <w:tmpl w:val="723037E4"/>
    <w:lvl w:ilvl="0" w:tplc="CB983004">
      <w:start w:val="1"/>
      <w:numFmt w:val="lowerLetter"/>
      <w:lvlText w:val="(%1)"/>
      <w:lvlJc w:val="left"/>
      <w:pPr>
        <w:tabs>
          <w:tab w:val="num" w:pos="1185"/>
        </w:tabs>
        <w:ind w:left="1185" w:hanging="480"/>
      </w:pPr>
      <w:rPr>
        <w:rFonts w:hint="default"/>
      </w:rPr>
    </w:lvl>
    <w:lvl w:ilvl="1" w:tplc="040A0019" w:tentative="1">
      <w:start w:val="1"/>
      <w:numFmt w:val="lowerLetter"/>
      <w:lvlText w:val="%2."/>
      <w:lvlJc w:val="left"/>
      <w:pPr>
        <w:tabs>
          <w:tab w:val="num" w:pos="1785"/>
        </w:tabs>
        <w:ind w:left="1785" w:hanging="360"/>
      </w:pPr>
    </w:lvl>
    <w:lvl w:ilvl="2" w:tplc="040A001B" w:tentative="1">
      <w:start w:val="1"/>
      <w:numFmt w:val="lowerRoman"/>
      <w:lvlText w:val="%3."/>
      <w:lvlJc w:val="right"/>
      <w:pPr>
        <w:tabs>
          <w:tab w:val="num" w:pos="2505"/>
        </w:tabs>
        <w:ind w:left="2505" w:hanging="180"/>
      </w:pPr>
    </w:lvl>
    <w:lvl w:ilvl="3" w:tplc="040A000F" w:tentative="1">
      <w:start w:val="1"/>
      <w:numFmt w:val="decimal"/>
      <w:lvlText w:val="%4."/>
      <w:lvlJc w:val="left"/>
      <w:pPr>
        <w:tabs>
          <w:tab w:val="num" w:pos="3225"/>
        </w:tabs>
        <w:ind w:left="3225" w:hanging="360"/>
      </w:pPr>
    </w:lvl>
    <w:lvl w:ilvl="4" w:tplc="040A0019" w:tentative="1">
      <w:start w:val="1"/>
      <w:numFmt w:val="lowerLetter"/>
      <w:lvlText w:val="%5."/>
      <w:lvlJc w:val="left"/>
      <w:pPr>
        <w:tabs>
          <w:tab w:val="num" w:pos="3945"/>
        </w:tabs>
        <w:ind w:left="3945" w:hanging="360"/>
      </w:pPr>
    </w:lvl>
    <w:lvl w:ilvl="5" w:tplc="040A001B" w:tentative="1">
      <w:start w:val="1"/>
      <w:numFmt w:val="lowerRoman"/>
      <w:lvlText w:val="%6."/>
      <w:lvlJc w:val="right"/>
      <w:pPr>
        <w:tabs>
          <w:tab w:val="num" w:pos="4665"/>
        </w:tabs>
        <w:ind w:left="4665" w:hanging="180"/>
      </w:pPr>
    </w:lvl>
    <w:lvl w:ilvl="6" w:tplc="040A000F" w:tentative="1">
      <w:start w:val="1"/>
      <w:numFmt w:val="decimal"/>
      <w:lvlText w:val="%7."/>
      <w:lvlJc w:val="left"/>
      <w:pPr>
        <w:tabs>
          <w:tab w:val="num" w:pos="5385"/>
        </w:tabs>
        <w:ind w:left="5385" w:hanging="360"/>
      </w:pPr>
    </w:lvl>
    <w:lvl w:ilvl="7" w:tplc="040A0019" w:tentative="1">
      <w:start w:val="1"/>
      <w:numFmt w:val="lowerLetter"/>
      <w:lvlText w:val="%8."/>
      <w:lvlJc w:val="left"/>
      <w:pPr>
        <w:tabs>
          <w:tab w:val="num" w:pos="6105"/>
        </w:tabs>
        <w:ind w:left="6105" w:hanging="360"/>
      </w:pPr>
    </w:lvl>
    <w:lvl w:ilvl="8" w:tplc="040A001B" w:tentative="1">
      <w:start w:val="1"/>
      <w:numFmt w:val="lowerRoman"/>
      <w:lvlText w:val="%9."/>
      <w:lvlJc w:val="right"/>
      <w:pPr>
        <w:tabs>
          <w:tab w:val="num" w:pos="6825"/>
        </w:tabs>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F3"/>
    <w:rsid w:val="00003E62"/>
    <w:rsid w:val="000263B5"/>
    <w:rsid w:val="000322D6"/>
    <w:rsid w:val="00036222"/>
    <w:rsid w:val="00052CF1"/>
    <w:rsid w:val="00053C8F"/>
    <w:rsid w:val="00067571"/>
    <w:rsid w:val="000766C6"/>
    <w:rsid w:val="000A529B"/>
    <w:rsid w:val="000B3A73"/>
    <w:rsid w:val="000B63D7"/>
    <w:rsid w:val="000C13A0"/>
    <w:rsid w:val="000C2C9E"/>
    <w:rsid w:val="000C4ABE"/>
    <w:rsid w:val="000D357C"/>
    <w:rsid w:val="000D3925"/>
    <w:rsid w:val="000F33DB"/>
    <w:rsid w:val="00112BDA"/>
    <w:rsid w:val="00112CDA"/>
    <w:rsid w:val="001207FF"/>
    <w:rsid w:val="00123D66"/>
    <w:rsid w:val="001278F7"/>
    <w:rsid w:val="00151F00"/>
    <w:rsid w:val="001670B7"/>
    <w:rsid w:val="001A3683"/>
    <w:rsid w:val="001B0625"/>
    <w:rsid w:val="001E399C"/>
    <w:rsid w:val="0020500F"/>
    <w:rsid w:val="00212BBD"/>
    <w:rsid w:val="00213DD1"/>
    <w:rsid w:val="00217594"/>
    <w:rsid w:val="002203CD"/>
    <w:rsid w:val="00222460"/>
    <w:rsid w:val="002374B0"/>
    <w:rsid w:val="002541E2"/>
    <w:rsid w:val="00254BFE"/>
    <w:rsid w:val="00275467"/>
    <w:rsid w:val="00282CB9"/>
    <w:rsid w:val="002877C4"/>
    <w:rsid w:val="00290917"/>
    <w:rsid w:val="002A1B9B"/>
    <w:rsid w:val="002C736B"/>
    <w:rsid w:val="002D2BC0"/>
    <w:rsid w:val="002E2A3D"/>
    <w:rsid w:val="002F5B84"/>
    <w:rsid w:val="003074E1"/>
    <w:rsid w:val="0031287C"/>
    <w:rsid w:val="00322BAC"/>
    <w:rsid w:val="00326050"/>
    <w:rsid w:val="00337D6F"/>
    <w:rsid w:val="003426A2"/>
    <w:rsid w:val="00344CCC"/>
    <w:rsid w:val="00355586"/>
    <w:rsid w:val="00360D62"/>
    <w:rsid w:val="00370ABF"/>
    <w:rsid w:val="00381906"/>
    <w:rsid w:val="00386FD4"/>
    <w:rsid w:val="00387A47"/>
    <w:rsid w:val="003917A5"/>
    <w:rsid w:val="00394646"/>
    <w:rsid w:val="003D54E8"/>
    <w:rsid w:val="003D6FD4"/>
    <w:rsid w:val="003E72DF"/>
    <w:rsid w:val="00406C0B"/>
    <w:rsid w:val="00413983"/>
    <w:rsid w:val="00445777"/>
    <w:rsid w:val="00452ACA"/>
    <w:rsid w:val="00455373"/>
    <w:rsid w:val="004677A1"/>
    <w:rsid w:val="00483365"/>
    <w:rsid w:val="004B46F3"/>
    <w:rsid w:val="004D2916"/>
    <w:rsid w:val="004E1C98"/>
    <w:rsid w:val="004E7B69"/>
    <w:rsid w:val="004F236B"/>
    <w:rsid w:val="00504EDD"/>
    <w:rsid w:val="00517E55"/>
    <w:rsid w:val="00525E1D"/>
    <w:rsid w:val="00525FDB"/>
    <w:rsid w:val="00536E62"/>
    <w:rsid w:val="0053775D"/>
    <w:rsid w:val="0054287A"/>
    <w:rsid w:val="00544FBF"/>
    <w:rsid w:val="0055082A"/>
    <w:rsid w:val="0055511A"/>
    <w:rsid w:val="00573103"/>
    <w:rsid w:val="0058747C"/>
    <w:rsid w:val="0059664B"/>
    <w:rsid w:val="005B4C74"/>
    <w:rsid w:val="005C142D"/>
    <w:rsid w:val="005C74D1"/>
    <w:rsid w:val="005E2EDB"/>
    <w:rsid w:val="005E4A75"/>
    <w:rsid w:val="005F5B53"/>
    <w:rsid w:val="006166C6"/>
    <w:rsid w:val="00625AD2"/>
    <w:rsid w:val="0062623D"/>
    <w:rsid w:val="006319A5"/>
    <w:rsid w:val="006D0783"/>
    <w:rsid w:val="006F4746"/>
    <w:rsid w:val="00713C74"/>
    <w:rsid w:val="00715EA4"/>
    <w:rsid w:val="0072659C"/>
    <w:rsid w:val="00745AEC"/>
    <w:rsid w:val="007654EB"/>
    <w:rsid w:val="00776AAA"/>
    <w:rsid w:val="007774D7"/>
    <w:rsid w:val="00781F68"/>
    <w:rsid w:val="007940E4"/>
    <w:rsid w:val="007A03AE"/>
    <w:rsid w:val="007D5A71"/>
    <w:rsid w:val="007E1E99"/>
    <w:rsid w:val="007E55D5"/>
    <w:rsid w:val="007F0558"/>
    <w:rsid w:val="0080782C"/>
    <w:rsid w:val="00811501"/>
    <w:rsid w:val="00847BA6"/>
    <w:rsid w:val="00860450"/>
    <w:rsid w:val="008850F2"/>
    <w:rsid w:val="008C5EDC"/>
    <w:rsid w:val="008F5F8B"/>
    <w:rsid w:val="009072C8"/>
    <w:rsid w:val="009461C9"/>
    <w:rsid w:val="00961138"/>
    <w:rsid w:val="0098288A"/>
    <w:rsid w:val="009A0411"/>
    <w:rsid w:val="009B3CD5"/>
    <w:rsid w:val="009D0DCE"/>
    <w:rsid w:val="00A01EEB"/>
    <w:rsid w:val="00A022AE"/>
    <w:rsid w:val="00A0544F"/>
    <w:rsid w:val="00A06A05"/>
    <w:rsid w:val="00A165BE"/>
    <w:rsid w:val="00A25349"/>
    <w:rsid w:val="00A26F4D"/>
    <w:rsid w:val="00A772AF"/>
    <w:rsid w:val="00A77854"/>
    <w:rsid w:val="00A80823"/>
    <w:rsid w:val="00AA73E5"/>
    <w:rsid w:val="00AB0777"/>
    <w:rsid w:val="00B00E00"/>
    <w:rsid w:val="00B25817"/>
    <w:rsid w:val="00B60E8E"/>
    <w:rsid w:val="00B63DC6"/>
    <w:rsid w:val="00B76CD5"/>
    <w:rsid w:val="00B808FA"/>
    <w:rsid w:val="00B871AD"/>
    <w:rsid w:val="00B935B5"/>
    <w:rsid w:val="00BA5E78"/>
    <w:rsid w:val="00BA704D"/>
    <w:rsid w:val="00BB0C05"/>
    <w:rsid w:val="00BC3855"/>
    <w:rsid w:val="00C1617F"/>
    <w:rsid w:val="00C2077E"/>
    <w:rsid w:val="00C273A2"/>
    <w:rsid w:val="00C4028F"/>
    <w:rsid w:val="00C42925"/>
    <w:rsid w:val="00C51C1C"/>
    <w:rsid w:val="00C52385"/>
    <w:rsid w:val="00C55C8A"/>
    <w:rsid w:val="00C73729"/>
    <w:rsid w:val="00C96DB1"/>
    <w:rsid w:val="00C97F1A"/>
    <w:rsid w:val="00CB7862"/>
    <w:rsid w:val="00CC3EA2"/>
    <w:rsid w:val="00CD26B5"/>
    <w:rsid w:val="00CF54A0"/>
    <w:rsid w:val="00D11D8F"/>
    <w:rsid w:val="00D20BD9"/>
    <w:rsid w:val="00D43F38"/>
    <w:rsid w:val="00D715FC"/>
    <w:rsid w:val="00D75D39"/>
    <w:rsid w:val="00D97750"/>
    <w:rsid w:val="00DC27A8"/>
    <w:rsid w:val="00DD2DF3"/>
    <w:rsid w:val="00E0010E"/>
    <w:rsid w:val="00E03BFF"/>
    <w:rsid w:val="00E07A27"/>
    <w:rsid w:val="00E2477F"/>
    <w:rsid w:val="00E2778A"/>
    <w:rsid w:val="00E33E67"/>
    <w:rsid w:val="00E43326"/>
    <w:rsid w:val="00E439C2"/>
    <w:rsid w:val="00E60827"/>
    <w:rsid w:val="00E6581B"/>
    <w:rsid w:val="00E71524"/>
    <w:rsid w:val="00ED394F"/>
    <w:rsid w:val="00EE1410"/>
    <w:rsid w:val="00EE2205"/>
    <w:rsid w:val="00F024A9"/>
    <w:rsid w:val="00F14A94"/>
    <w:rsid w:val="00F44197"/>
    <w:rsid w:val="00F52E7D"/>
    <w:rsid w:val="00F6435C"/>
    <w:rsid w:val="00F70870"/>
    <w:rsid w:val="00F71CFE"/>
    <w:rsid w:val="00F77486"/>
    <w:rsid w:val="00F82F0F"/>
    <w:rsid w:val="00F860C4"/>
    <w:rsid w:val="00F909EC"/>
    <w:rsid w:val="00FB3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2B98"/>
  <w15:chartTrackingRefBased/>
  <w15:docId w15:val="{B3A36499-3DF4-4C3E-AF10-E019DA33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rsid w:val="00DD2DF3"/>
    <w:rPr>
      <w:rFonts w:ascii="Courier New" w:hAnsi="Courier New" w:cs="Courier New"/>
      <w:sz w:val="20"/>
      <w:szCs w:val="20"/>
    </w:rPr>
  </w:style>
  <w:style w:type="paragraph" w:styleId="Piedepgina">
    <w:name w:val="footer"/>
    <w:basedOn w:val="Normal"/>
    <w:rsid w:val="00455373"/>
    <w:pPr>
      <w:tabs>
        <w:tab w:val="center" w:pos="4252"/>
        <w:tab w:val="right" w:pos="8504"/>
      </w:tabs>
    </w:pPr>
  </w:style>
  <w:style w:type="character" w:styleId="Nmerodepgina">
    <w:name w:val="page number"/>
    <w:basedOn w:val="Fuentedeprrafopredeter"/>
    <w:rsid w:val="00455373"/>
  </w:style>
  <w:style w:type="paragraph" w:styleId="Encabezado">
    <w:name w:val="header"/>
    <w:basedOn w:val="Normal"/>
    <w:rsid w:val="002D2BC0"/>
    <w:pPr>
      <w:tabs>
        <w:tab w:val="center" w:pos="4252"/>
        <w:tab w:val="right" w:pos="8504"/>
      </w:tabs>
    </w:pPr>
  </w:style>
  <w:style w:type="character" w:customStyle="1" w:styleId="TextosinformatoCar">
    <w:name w:val="Texto sin formato Car"/>
    <w:link w:val="Textosinformato"/>
    <w:uiPriority w:val="99"/>
    <w:rsid w:val="00D75D39"/>
    <w:rPr>
      <w:rFonts w:ascii="Courier New" w:hAnsi="Courier New" w:cs="Courier New"/>
      <w:lang w:val="es-ES_tradnl" w:eastAsia="es-ES_tradnl"/>
    </w:rPr>
  </w:style>
  <w:style w:type="character" w:customStyle="1" w:styleId="hps">
    <w:name w:val="hps"/>
    <w:basedOn w:val="Fuentedeprrafopredeter"/>
    <w:rsid w:val="00811501"/>
  </w:style>
  <w:style w:type="paragraph" w:styleId="Textodeglobo">
    <w:name w:val="Balloon Text"/>
    <w:basedOn w:val="Normal"/>
    <w:link w:val="TextodegloboCar"/>
    <w:uiPriority w:val="99"/>
    <w:semiHidden/>
    <w:unhideWhenUsed/>
    <w:rsid w:val="00860450"/>
    <w:rPr>
      <w:rFonts w:ascii="Segoe UI" w:hAnsi="Segoe UI" w:cs="Segoe UI"/>
      <w:sz w:val="18"/>
      <w:szCs w:val="18"/>
    </w:rPr>
  </w:style>
  <w:style w:type="character" w:customStyle="1" w:styleId="TextodegloboCar">
    <w:name w:val="Texto de globo Car"/>
    <w:link w:val="Textodeglobo"/>
    <w:uiPriority w:val="99"/>
    <w:semiHidden/>
    <w:rsid w:val="00860450"/>
    <w:rPr>
      <w:rFonts w:ascii="Segoe UI" w:hAnsi="Segoe UI" w:cs="Segoe UI"/>
      <w:sz w:val="18"/>
      <w:szCs w:val="18"/>
      <w:lang w:val="es-ES_tradnl" w:eastAsia="es-ES_tradnl"/>
    </w:rPr>
  </w:style>
  <w:style w:type="character" w:styleId="Hipervnculo">
    <w:name w:val="Hyperlink"/>
    <w:basedOn w:val="Fuentedeprrafopredeter"/>
    <w:uiPriority w:val="99"/>
    <w:unhideWhenUsed/>
    <w:rsid w:val="00CD26B5"/>
    <w:rPr>
      <w:color w:val="0000FF"/>
      <w:u w:val="single"/>
    </w:rPr>
  </w:style>
  <w:style w:type="character" w:styleId="Refdecomentario">
    <w:name w:val="annotation reference"/>
    <w:basedOn w:val="Fuentedeprrafopredeter"/>
    <w:uiPriority w:val="99"/>
    <w:semiHidden/>
    <w:unhideWhenUsed/>
    <w:rsid w:val="00525FDB"/>
    <w:rPr>
      <w:sz w:val="16"/>
      <w:szCs w:val="16"/>
    </w:rPr>
  </w:style>
  <w:style w:type="paragraph" w:styleId="Textocomentario">
    <w:name w:val="annotation text"/>
    <w:basedOn w:val="Normal"/>
    <w:link w:val="TextocomentarioCar"/>
    <w:uiPriority w:val="99"/>
    <w:semiHidden/>
    <w:unhideWhenUsed/>
    <w:rsid w:val="00525FDB"/>
    <w:rPr>
      <w:sz w:val="20"/>
      <w:szCs w:val="20"/>
    </w:rPr>
  </w:style>
  <w:style w:type="character" w:customStyle="1" w:styleId="TextocomentarioCar">
    <w:name w:val="Texto comentario Car"/>
    <w:basedOn w:val="Fuentedeprrafopredeter"/>
    <w:link w:val="Textocomentario"/>
    <w:uiPriority w:val="99"/>
    <w:semiHidden/>
    <w:rsid w:val="00525FDB"/>
    <w:rPr>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525FDB"/>
    <w:rPr>
      <w:b/>
      <w:bCs/>
    </w:rPr>
  </w:style>
  <w:style w:type="character" w:customStyle="1" w:styleId="AsuntodelcomentarioCar">
    <w:name w:val="Asunto del comentario Car"/>
    <w:basedOn w:val="TextocomentarioCar"/>
    <w:link w:val="Asuntodelcomentario"/>
    <w:uiPriority w:val="99"/>
    <w:semiHidden/>
    <w:rsid w:val="00525FDB"/>
    <w:rPr>
      <w:b/>
      <w:bCs/>
      <w:lang w:val="es-ES_tradnl" w:eastAsia="es-ES_tradnl"/>
    </w:rPr>
  </w:style>
  <w:style w:type="paragraph" w:styleId="Textonotaalfinal">
    <w:name w:val="endnote text"/>
    <w:basedOn w:val="Normal"/>
    <w:link w:val="TextonotaalfinalCar"/>
    <w:uiPriority w:val="99"/>
    <w:semiHidden/>
    <w:unhideWhenUsed/>
    <w:rsid w:val="00A0544F"/>
    <w:rPr>
      <w:sz w:val="20"/>
      <w:szCs w:val="20"/>
    </w:rPr>
  </w:style>
  <w:style w:type="character" w:customStyle="1" w:styleId="TextonotaalfinalCar">
    <w:name w:val="Texto nota al final Car"/>
    <w:basedOn w:val="Fuentedeprrafopredeter"/>
    <w:link w:val="Textonotaalfinal"/>
    <w:uiPriority w:val="99"/>
    <w:semiHidden/>
    <w:rsid w:val="00A0544F"/>
    <w:rPr>
      <w:lang w:val="es-ES_tradnl" w:eastAsia="es-ES_tradnl"/>
    </w:rPr>
  </w:style>
  <w:style w:type="character" w:styleId="Refdenotaalfinal">
    <w:name w:val="endnote reference"/>
    <w:basedOn w:val="Fuentedeprrafopredeter"/>
    <w:uiPriority w:val="99"/>
    <w:semiHidden/>
    <w:unhideWhenUsed/>
    <w:rsid w:val="00A0544F"/>
    <w:rPr>
      <w:vertAlign w:val="superscript"/>
    </w:rPr>
  </w:style>
  <w:style w:type="paragraph" w:styleId="Textonotapie">
    <w:name w:val="footnote text"/>
    <w:basedOn w:val="Normal"/>
    <w:link w:val="TextonotapieCar"/>
    <w:uiPriority w:val="99"/>
    <w:semiHidden/>
    <w:unhideWhenUsed/>
    <w:rsid w:val="004E1C98"/>
    <w:rPr>
      <w:sz w:val="20"/>
      <w:szCs w:val="20"/>
    </w:rPr>
  </w:style>
  <w:style w:type="character" w:customStyle="1" w:styleId="TextonotapieCar">
    <w:name w:val="Texto nota pie Car"/>
    <w:basedOn w:val="Fuentedeprrafopredeter"/>
    <w:link w:val="Textonotapie"/>
    <w:uiPriority w:val="99"/>
    <w:semiHidden/>
    <w:rsid w:val="004E1C98"/>
    <w:rPr>
      <w:lang w:val="es-ES_tradnl" w:eastAsia="es-ES_tradnl"/>
    </w:rPr>
  </w:style>
  <w:style w:type="character" w:styleId="Refdenotaalpie">
    <w:name w:val="footnote reference"/>
    <w:basedOn w:val="Fuentedeprrafopredeter"/>
    <w:uiPriority w:val="99"/>
    <w:semiHidden/>
    <w:unhideWhenUsed/>
    <w:rsid w:val="004E1C98"/>
    <w:rPr>
      <w:vertAlign w:val="superscript"/>
    </w:rPr>
  </w:style>
  <w:style w:type="character" w:styleId="Hipervnculovisitado">
    <w:name w:val="FollowedHyperlink"/>
    <w:basedOn w:val="Fuentedeprrafopredeter"/>
    <w:uiPriority w:val="99"/>
    <w:semiHidden/>
    <w:unhideWhenUsed/>
    <w:rsid w:val="005966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de.es/f/webbde/SES/Secciones/Publicaciones/InformesBoletinesRevistas/ArticulosAnaliticos/22/T3/Fich/be2203-art2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urhhfin\ArchivosWeb\Definition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5E48B-8B36-4DB6-8EE8-715926D4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Definitions.dot</Template>
  <TotalTime>0</TotalTime>
  <Pages>16</Pages>
  <Words>5665</Words>
  <Characters>35213</Characters>
  <Application>Microsoft Office Word</Application>
  <DocSecurity>0</DocSecurity>
  <Lines>293</Lines>
  <Paragraphs>81</Paragraphs>
  <ScaleCrop>false</ScaleCrop>
  <HeadingPairs>
    <vt:vector size="2" baseType="variant">
      <vt:variant>
        <vt:lpstr>Título</vt:lpstr>
      </vt:variant>
      <vt:variant>
        <vt:i4>1</vt:i4>
      </vt:variant>
    </vt:vector>
  </HeadingPairs>
  <TitlesOfParts>
    <vt:vector size="1" baseType="lpstr">
      <vt:lpstr>*DEFINITIONS</vt:lpstr>
    </vt:vector>
  </TitlesOfParts>
  <Company>Banco de España</Company>
  <LinksUpToDate>false</LinksUpToDate>
  <CharactersWithSpaces>40797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subject/>
  <dc:creator>sefobh</dc:creator>
  <cp:keywords/>
  <dc:description/>
  <cp:lastModifiedBy>GOMEZ GARCIA, MARINA</cp:lastModifiedBy>
  <cp:revision>2</cp:revision>
  <cp:lastPrinted>2016-11-08T08:48:00Z</cp:lastPrinted>
  <dcterms:created xsi:type="dcterms:W3CDTF">2023-02-17T15:21:00Z</dcterms:created>
  <dcterms:modified xsi:type="dcterms:W3CDTF">2023-02-17T15:21:00Z</dcterms:modified>
</cp:coreProperties>
</file>